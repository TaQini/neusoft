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34" w:rsidRPr="004D6258" w:rsidRDefault="005D396D" w:rsidP="00BC3B34">
      <w:pPr>
        <w:rPr>
          <w:rFonts w:ascii="黑体" w:eastAsia="黑体"/>
          <w:sz w:val="36"/>
          <w:szCs w:val="36"/>
        </w:rPr>
      </w:pPr>
      <w:r w:rsidRPr="004D6258">
        <w:rPr>
          <w:rFonts w:ascii="楷体_GB2312" w:eastAsia="楷体_GB231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4888865</wp:posOffset>
                </wp:positionH>
                <wp:positionV relativeFrom="paragraph">
                  <wp:posOffset>-120015</wp:posOffset>
                </wp:positionV>
                <wp:extent cx="114300" cy="119380"/>
                <wp:effectExtent l="7620" t="0" r="1905" b="4445"/>
                <wp:wrapNone/>
                <wp:docPr id="10" name="Freeform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4300" cy="119380"/>
                        </a:xfrm>
                        <a:custGeom>
                          <a:avLst/>
                          <a:gdLst>
                            <a:gd name="T0" fmla="*/ 2233 w 2241"/>
                            <a:gd name="T1" fmla="*/ 1678 h 2339"/>
                            <a:gd name="T2" fmla="*/ 2202 w 2241"/>
                            <a:gd name="T3" fmla="*/ 1794 h 2339"/>
                            <a:gd name="T4" fmla="*/ 2148 w 2241"/>
                            <a:gd name="T5" fmla="*/ 1902 h 2339"/>
                            <a:gd name="T6" fmla="*/ 2069 w 2241"/>
                            <a:gd name="T7" fmla="*/ 1999 h 2339"/>
                            <a:gd name="T8" fmla="*/ 1968 w 2241"/>
                            <a:gd name="T9" fmla="*/ 2087 h 2339"/>
                            <a:gd name="T10" fmla="*/ 1844 w 2241"/>
                            <a:gd name="T11" fmla="*/ 2165 h 2339"/>
                            <a:gd name="T12" fmla="*/ 1702 w 2241"/>
                            <a:gd name="T13" fmla="*/ 2230 h 2339"/>
                            <a:gd name="T14" fmla="*/ 1457 w 2241"/>
                            <a:gd name="T15" fmla="*/ 2298 h 2339"/>
                            <a:gd name="T16" fmla="*/ 1070 w 2241"/>
                            <a:gd name="T17" fmla="*/ 2338 h 2339"/>
                            <a:gd name="T18" fmla="*/ 621 w 2241"/>
                            <a:gd name="T19" fmla="*/ 2316 h 2339"/>
                            <a:gd name="T20" fmla="*/ 237 w 2241"/>
                            <a:gd name="T21" fmla="*/ 2240 h 2339"/>
                            <a:gd name="T22" fmla="*/ 0 w 2241"/>
                            <a:gd name="T23" fmla="*/ 1578 h 2339"/>
                            <a:gd name="T24" fmla="*/ 225 w 2241"/>
                            <a:gd name="T25" fmla="*/ 1670 h 2339"/>
                            <a:gd name="T26" fmla="*/ 385 w 2241"/>
                            <a:gd name="T27" fmla="*/ 1741 h 2339"/>
                            <a:gd name="T28" fmla="*/ 581 w 2241"/>
                            <a:gd name="T29" fmla="*/ 1804 h 2339"/>
                            <a:gd name="T30" fmla="*/ 807 w 2241"/>
                            <a:gd name="T31" fmla="*/ 1850 h 2339"/>
                            <a:gd name="T32" fmla="*/ 1070 w 2241"/>
                            <a:gd name="T33" fmla="*/ 1861 h 2339"/>
                            <a:gd name="T34" fmla="*/ 1306 w 2241"/>
                            <a:gd name="T35" fmla="*/ 1832 h 2339"/>
                            <a:gd name="T36" fmla="*/ 1388 w 2241"/>
                            <a:gd name="T37" fmla="*/ 1798 h 2339"/>
                            <a:gd name="T38" fmla="*/ 1439 w 2241"/>
                            <a:gd name="T39" fmla="*/ 1751 h 2339"/>
                            <a:gd name="T40" fmla="*/ 1459 w 2241"/>
                            <a:gd name="T41" fmla="*/ 1692 h 2339"/>
                            <a:gd name="T42" fmla="*/ 1447 w 2241"/>
                            <a:gd name="T43" fmla="*/ 1619 h 2339"/>
                            <a:gd name="T44" fmla="*/ 1417 w 2241"/>
                            <a:gd name="T45" fmla="*/ 1579 h 2339"/>
                            <a:gd name="T46" fmla="*/ 1331 w 2241"/>
                            <a:gd name="T47" fmla="*/ 1537 h 2339"/>
                            <a:gd name="T48" fmla="*/ 1129 w 2241"/>
                            <a:gd name="T49" fmla="*/ 1489 h 2339"/>
                            <a:gd name="T50" fmla="*/ 956 w 2241"/>
                            <a:gd name="T51" fmla="*/ 1460 h 2339"/>
                            <a:gd name="T52" fmla="*/ 748 w 2241"/>
                            <a:gd name="T53" fmla="*/ 1426 h 2339"/>
                            <a:gd name="T54" fmla="*/ 538 w 2241"/>
                            <a:gd name="T55" fmla="*/ 1372 h 2339"/>
                            <a:gd name="T56" fmla="*/ 340 w 2241"/>
                            <a:gd name="T57" fmla="*/ 1288 h 2339"/>
                            <a:gd name="T58" fmla="*/ 191 w 2241"/>
                            <a:gd name="T59" fmla="*/ 1180 h 2339"/>
                            <a:gd name="T60" fmla="*/ 86 w 2241"/>
                            <a:gd name="T61" fmla="*/ 1047 h 2339"/>
                            <a:gd name="T62" fmla="*/ 27 w 2241"/>
                            <a:gd name="T63" fmla="*/ 891 h 2339"/>
                            <a:gd name="T64" fmla="*/ 12 w 2241"/>
                            <a:gd name="T65" fmla="*/ 724 h 2339"/>
                            <a:gd name="T66" fmla="*/ 27 w 2241"/>
                            <a:gd name="T67" fmla="*/ 609 h 2339"/>
                            <a:gd name="T68" fmla="*/ 65 w 2241"/>
                            <a:gd name="T69" fmla="*/ 501 h 2339"/>
                            <a:gd name="T70" fmla="*/ 127 w 2241"/>
                            <a:gd name="T71" fmla="*/ 402 h 2339"/>
                            <a:gd name="T72" fmla="*/ 211 w 2241"/>
                            <a:gd name="T73" fmla="*/ 310 h 2339"/>
                            <a:gd name="T74" fmla="*/ 318 w 2241"/>
                            <a:gd name="T75" fmla="*/ 226 h 2339"/>
                            <a:gd name="T76" fmla="*/ 447 w 2241"/>
                            <a:gd name="T77" fmla="*/ 151 h 2339"/>
                            <a:gd name="T78" fmla="*/ 591 w 2241"/>
                            <a:gd name="T79" fmla="*/ 91 h 2339"/>
                            <a:gd name="T80" fmla="*/ 902 w 2241"/>
                            <a:gd name="T81" fmla="*/ 20 h 2339"/>
                            <a:gd name="T82" fmla="*/ 1299 w 2241"/>
                            <a:gd name="T83" fmla="*/ 1 h 2339"/>
                            <a:gd name="T84" fmla="*/ 1685 w 2241"/>
                            <a:gd name="T85" fmla="*/ 38 h 2339"/>
                            <a:gd name="T86" fmla="*/ 2013 w 2241"/>
                            <a:gd name="T87" fmla="*/ 116 h 2339"/>
                            <a:gd name="T88" fmla="*/ 2021 w 2241"/>
                            <a:gd name="T89" fmla="*/ 693 h 2339"/>
                            <a:gd name="T90" fmla="*/ 1730 w 2241"/>
                            <a:gd name="T91" fmla="*/ 561 h 2339"/>
                            <a:gd name="T92" fmla="*/ 1400 w 2241"/>
                            <a:gd name="T93" fmla="*/ 485 h 2339"/>
                            <a:gd name="T94" fmla="*/ 1102 w 2241"/>
                            <a:gd name="T95" fmla="*/ 482 h 2339"/>
                            <a:gd name="T96" fmla="*/ 905 w 2241"/>
                            <a:gd name="T97" fmla="*/ 528 h 2339"/>
                            <a:gd name="T98" fmla="*/ 834 w 2241"/>
                            <a:gd name="T99" fmla="*/ 571 h 2339"/>
                            <a:gd name="T100" fmla="*/ 798 w 2241"/>
                            <a:gd name="T101" fmla="*/ 624 h 2339"/>
                            <a:gd name="T102" fmla="*/ 802 w 2241"/>
                            <a:gd name="T103" fmla="*/ 709 h 2339"/>
                            <a:gd name="T104" fmla="*/ 838 w 2241"/>
                            <a:gd name="T105" fmla="*/ 764 h 2339"/>
                            <a:gd name="T106" fmla="*/ 917 w 2241"/>
                            <a:gd name="T107" fmla="*/ 806 h 2339"/>
                            <a:gd name="T108" fmla="*/ 1152 w 2241"/>
                            <a:gd name="T109" fmla="*/ 863 h 2339"/>
                            <a:gd name="T110" fmla="*/ 1342 w 2241"/>
                            <a:gd name="T111" fmla="*/ 895 h 2339"/>
                            <a:gd name="T112" fmla="*/ 1545 w 2241"/>
                            <a:gd name="T113" fmla="*/ 931 h 2339"/>
                            <a:gd name="T114" fmla="*/ 1755 w 2241"/>
                            <a:gd name="T115" fmla="*/ 983 h 2339"/>
                            <a:gd name="T116" fmla="*/ 1938 w 2241"/>
                            <a:gd name="T117" fmla="*/ 1062 h 2339"/>
                            <a:gd name="T118" fmla="*/ 2078 w 2241"/>
                            <a:gd name="T119" fmla="*/ 1164 h 2339"/>
                            <a:gd name="T120" fmla="*/ 2172 w 2241"/>
                            <a:gd name="T121" fmla="*/ 1288 h 2339"/>
                            <a:gd name="T122" fmla="*/ 2228 w 2241"/>
                            <a:gd name="T123" fmla="*/ 1435 h 23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2241" h="2339">
                              <a:moveTo>
                                <a:pt x="2241" y="1574"/>
                              </a:moveTo>
                              <a:lnTo>
                                <a:pt x="2241" y="1595"/>
                              </a:lnTo>
                              <a:lnTo>
                                <a:pt x="2240" y="1616"/>
                              </a:lnTo>
                              <a:lnTo>
                                <a:pt x="2238" y="1638"/>
                              </a:lnTo>
                              <a:lnTo>
                                <a:pt x="2236" y="1658"/>
                              </a:lnTo>
                              <a:lnTo>
                                <a:pt x="2233" y="1678"/>
                              </a:lnTo>
                              <a:lnTo>
                                <a:pt x="2230" y="1698"/>
                              </a:lnTo>
                              <a:lnTo>
                                <a:pt x="2225" y="1719"/>
                              </a:lnTo>
                              <a:lnTo>
                                <a:pt x="2220" y="1738"/>
                              </a:lnTo>
                              <a:lnTo>
                                <a:pt x="2215" y="1757"/>
                              </a:lnTo>
                              <a:lnTo>
                                <a:pt x="2208" y="1776"/>
                              </a:lnTo>
                              <a:lnTo>
                                <a:pt x="2202" y="1794"/>
                              </a:lnTo>
                              <a:lnTo>
                                <a:pt x="2195" y="1814"/>
                              </a:lnTo>
                              <a:lnTo>
                                <a:pt x="2186" y="1832"/>
                              </a:lnTo>
                              <a:lnTo>
                                <a:pt x="2178" y="1850"/>
                              </a:lnTo>
                              <a:lnTo>
                                <a:pt x="2168" y="1867"/>
                              </a:lnTo>
                              <a:lnTo>
                                <a:pt x="2158" y="1885"/>
                              </a:lnTo>
                              <a:lnTo>
                                <a:pt x="2148" y="1902"/>
                              </a:lnTo>
                              <a:lnTo>
                                <a:pt x="2136" y="1919"/>
                              </a:lnTo>
                              <a:lnTo>
                                <a:pt x="2124" y="1935"/>
                              </a:lnTo>
                              <a:lnTo>
                                <a:pt x="2112" y="1952"/>
                              </a:lnTo>
                              <a:lnTo>
                                <a:pt x="2098" y="1968"/>
                              </a:lnTo>
                              <a:lnTo>
                                <a:pt x="2084" y="1984"/>
                              </a:lnTo>
                              <a:lnTo>
                                <a:pt x="2069" y="1999"/>
                              </a:lnTo>
                              <a:lnTo>
                                <a:pt x="2054" y="2015"/>
                              </a:lnTo>
                              <a:lnTo>
                                <a:pt x="2038" y="2030"/>
                              </a:lnTo>
                              <a:lnTo>
                                <a:pt x="2021" y="2045"/>
                              </a:lnTo>
                              <a:lnTo>
                                <a:pt x="2004" y="2060"/>
                              </a:lnTo>
                              <a:lnTo>
                                <a:pt x="1986" y="2073"/>
                              </a:lnTo>
                              <a:lnTo>
                                <a:pt x="1968" y="2087"/>
                              </a:lnTo>
                              <a:lnTo>
                                <a:pt x="1949" y="2101"/>
                              </a:lnTo>
                              <a:lnTo>
                                <a:pt x="1929" y="2115"/>
                              </a:lnTo>
                              <a:lnTo>
                                <a:pt x="1909" y="2128"/>
                              </a:lnTo>
                              <a:lnTo>
                                <a:pt x="1887" y="2140"/>
                              </a:lnTo>
                              <a:lnTo>
                                <a:pt x="1866" y="2153"/>
                              </a:lnTo>
                              <a:lnTo>
                                <a:pt x="1844" y="2165"/>
                              </a:lnTo>
                              <a:lnTo>
                                <a:pt x="1821" y="2177"/>
                              </a:lnTo>
                              <a:lnTo>
                                <a:pt x="1799" y="2188"/>
                              </a:lnTo>
                              <a:lnTo>
                                <a:pt x="1776" y="2199"/>
                              </a:lnTo>
                              <a:lnTo>
                                <a:pt x="1751" y="2210"/>
                              </a:lnTo>
                              <a:lnTo>
                                <a:pt x="1727" y="2220"/>
                              </a:lnTo>
                              <a:lnTo>
                                <a:pt x="1702" y="2230"/>
                              </a:lnTo>
                              <a:lnTo>
                                <a:pt x="1677" y="2238"/>
                              </a:lnTo>
                              <a:lnTo>
                                <a:pt x="1651" y="2248"/>
                              </a:lnTo>
                              <a:lnTo>
                                <a:pt x="1625" y="2256"/>
                              </a:lnTo>
                              <a:lnTo>
                                <a:pt x="1571" y="2271"/>
                              </a:lnTo>
                              <a:lnTo>
                                <a:pt x="1514" y="2285"/>
                              </a:lnTo>
                              <a:lnTo>
                                <a:pt x="1457" y="2298"/>
                              </a:lnTo>
                              <a:lnTo>
                                <a:pt x="1397" y="2309"/>
                              </a:lnTo>
                              <a:lnTo>
                                <a:pt x="1336" y="2317"/>
                              </a:lnTo>
                              <a:lnTo>
                                <a:pt x="1272" y="2325"/>
                              </a:lnTo>
                              <a:lnTo>
                                <a:pt x="1206" y="2331"/>
                              </a:lnTo>
                              <a:lnTo>
                                <a:pt x="1139" y="2334"/>
                              </a:lnTo>
                              <a:lnTo>
                                <a:pt x="1070" y="2338"/>
                              </a:lnTo>
                              <a:lnTo>
                                <a:pt x="999" y="2339"/>
                              </a:lnTo>
                              <a:lnTo>
                                <a:pt x="919" y="2338"/>
                              </a:lnTo>
                              <a:lnTo>
                                <a:pt x="842" y="2334"/>
                              </a:lnTo>
                              <a:lnTo>
                                <a:pt x="767" y="2330"/>
                              </a:lnTo>
                              <a:lnTo>
                                <a:pt x="693" y="2325"/>
                              </a:lnTo>
                              <a:lnTo>
                                <a:pt x="621" y="2316"/>
                              </a:lnTo>
                              <a:lnTo>
                                <a:pt x="552" y="2307"/>
                              </a:lnTo>
                              <a:lnTo>
                                <a:pt x="484" y="2296"/>
                              </a:lnTo>
                              <a:lnTo>
                                <a:pt x="418" y="2283"/>
                              </a:lnTo>
                              <a:lnTo>
                                <a:pt x="354" y="2269"/>
                              </a:lnTo>
                              <a:lnTo>
                                <a:pt x="295" y="2254"/>
                              </a:lnTo>
                              <a:lnTo>
                                <a:pt x="237" y="2240"/>
                              </a:lnTo>
                              <a:lnTo>
                                <a:pt x="183" y="2225"/>
                              </a:lnTo>
                              <a:lnTo>
                                <a:pt x="133" y="2210"/>
                              </a:lnTo>
                              <a:lnTo>
                                <a:pt x="85" y="2194"/>
                              </a:lnTo>
                              <a:lnTo>
                                <a:pt x="41" y="2178"/>
                              </a:lnTo>
                              <a:lnTo>
                                <a:pt x="0" y="2161"/>
                              </a:lnTo>
                              <a:lnTo>
                                <a:pt x="0" y="1578"/>
                              </a:lnTo>
                              <a:lnTo>
                                <a:pt x="70" y="1578"/>
                              </a:lnTo>
                              <a:lnTo>
                                <a:pt x="100" y="1597"/>
                              </a:lnTo>
                              <a:lnTo>
                                <a:pt x="133" y="1616"/>
                              </a:lnTo>
                              <a:lnTo>
                                <a:pt x="167" y="1638"/>
                              </a:lnTo>
                              <a:lnTo>
                                <a:pt x="204" y="1659"/>
                              </a:lnTo>
                              <a:lnTo>
                                <a:pt x="225" y="1670"/>
                              </a:lnTo>
                              <a:lnTo>
                                <a:pt x="246" y="1681"/>
                              </a:lnTo>
                              <a:lnTo>
                                <a:pt x="270" y="1692"/>
                              </a:lnTo>
                              <a:lnTo>
                                <a:pt x="296" y="1704"/>
                              </a:lnTo>
                              <a:lnTo>
                                <a:pt x="323" y="1717"/>
                              </a:lnTo>
                              <a:lnTo>
                                <a:pt x="353" y="1728"/>
                              </a:lnTo>
                              <a:lnTo>
                                <a:pt x="385" y="1741"/>
                              </a:lnTo>
                              <a:lnTo>
                                <a:pt x="419" y="1753"/>
                              </a:lnTo>
                              <a:lnTo>
                                <a:pt x="449" y="1765"/>
                              </a:lnTo>
                              <a:lnTo>
                                <a:pt x="481" y="1775"/>
                              </a:lnTo>
                              <a:lnTo>
                                <a:pt x="513" y="1785"/>
                              </a:lnTo>
                              <a:lnTo>
                                <a:pt x="547" y="1794"/>
                              </a:lnTo>
                              <a:lnTo>
                                <a:pt x="581" y="1804"/>
                              </a:lnTo>
                              <a:lnTo>
                                <a:pt x="617" y="1814"/>
                              </a:lnTo>
                              <a:lnTo>
                                <a:pt x="653" y="1822"/>
                              </a:lnTo>
                              <a:lnTo>
                                <a:pt x="690" y="1831"/>
                              </a:lnTo>
                              <a:lnTo>
                                <a:pt x="729" y="1838"/>
                              </a:lnTo>
                              <a:lnTo>
                                <a:pt x="768" y="1844"/>
                              </a:lnTo>
                              <a:lnTo>
                                <a:pt x="807" y="1850"/>
                              </a:lnTo>
                              <a:lnTo>
                                <a:pt x="848" y="1854"/>
                              </a:lnTo>
                              <a:lnTo>
                                <a:pt x="888" y="1858"/>
                              </a:lnTo>
                              <a:lnTo>
                                <a:pt x="929" y="1860"/>
                              </a:lnTo>
                              <a:lnTo>
                                <a:pt x="972" y="1861"/>
                              </a:lnTo>
                              <a:lnTo>
                                <a:pt x="1014" y="1863"/>
                              </a:lnTo>
                              <a:lnTo>
                                <a:pt x="1070" y="1861"/>
                              </a:lnTo>
                              <a:lnTo>
                                <a:pt x="1121" y="1859"/>
                              </a:lnTo>
                              <a:lnTo>
                                <a:pt x="1169" y="1856"/>
                              </a:lnTo>
                              <a:lnTo>
                                <a:pt x="1212" y="1851"/>
                              </a:lnTo>
                              <a:lnTo>
                                <a:pt x="1253" y="1844"/>
                              </a:lnTo>
                              <a:lnTo>
                                <a:pt x="1289" y="1837"/>
                              </a:lnTo>
                              <a:lnTo>
                                <a:pt x="1306" y="1832"/>
                              </a:lnTo>
                              <a:lnTo>
                                <a:pt x="1322" y="1827"/>
                              </a:lnTo>
                              <a:lnTo>
                                <a:pt x="1337" y="1822"/>
                              </a:lnTo>
                              <a:lnTo>
                                <a:pt x="1350" y="1817"/>
                              </a:lnTo>
                              <a:lnTo>
                                <a:pt x="1363" y="1810"/>
                              </a:lnTo>
                              <a:lnTo>
                                <a:pt x="1376" y="1804"/>
                              </a:lnTo>
                              <a:lnTo>
                                <a:pt x="1388" y="1798"/>
                              </a:lnTo>
                              <a:lnTo>
                                <a:pt x="1398" y="1791"/>
                              </a:lnTo>
                              <a:lnTo>
                                <a:pt x="1408" y="1784"/>
                              </a:lnTo>
                              <a:lnTo>
                                <a:pt x="1416" y="1776"/>
                              </a:lnTo>
                              <a:lnTo>
                                <a:pt x="1425" y="1768"/>
                              </a:lnTo>
                              <a:lnTo>
                                <a:pt x="1432" y="1759"/>
                              </a:lnTo>
                              <a:lnTo>
                                <a:pt x="1439" y="1751"/>
                              </a:lnTo>
                              <a:lnTo>
                                <a:pt x="1444" y="1742"/>
                              </a:lnTo>
                              <a:lnTo>
                                <a:pt x="1448" y="1733"/>
                              </a:lnTo>
                              <a:lnTo>
                                <a:pt x="1452" y="1723"/>
                              </a:lnTo>
                              <a:lnTo>
                                <a:pt x="1456" y="1713"/>
                              </a:lnTo>
                              <a:lnTo>
                                <a:pt x="1458" y="1703"/>
                              </a:lnTo>
                              <a:lnTo>
                                <a:pt x="1459" y="1692"/>
                              </a:lnTo>
                              <a:lnTo>
                                <a:pt x="1460" y="1681"/>
                              </a:lnTo>
                              <a:lnTo>
                                <a:pt x="1459" y="1661"/>
                              </a:lnTo>
                              <a:lnTo>
                                <a:pt x="1456" y="1643"/>
                              </a:lnTo>
                              <a:lnTo>
                                <a:pt x="1454" y="1635"/>
                              </a:lnTo>
                              <a:lnTo>
                                <a:pt x="1450" y="1626"/>
                              </a:lnTo>
                              <a:lnTo>
                                <a:pt x="1447" y="1619"/>
                              </a:lnTo>
                              <a:lnTo>
                                <a:pt x="1443" y="1611"/>
                              </a:lnTo>
                              <a:lnTo>
                                <a:pt x="1439" y="1604"/>
                              </a:lnTo>
                              <a:lnTo>
                                <a:pt x="1434" y="1597"/>
                              </a:lnTo>
                              <a:lnTo>
                                <a:pt x="1429" y="1591"/>
                              </a:lnTo>
                              <a:lnTo>
                                <a:pt x="1424" y="1585"/>
                              </a:lnTo>
                              <a:lnTo>
                                <a:pt x="1417" y="1579"/>
                              </a:lnTo>
                              <a:lnTo>
                                <a:pt x="1410" y="1574"/>
                              </a:lnTo>
                              <a:lnTo>
                                <a:pt x="1404" y="1569"/>
                              </a:lnTo>
                              <a:lnTo>
                                <a:pt x="1395" y="1563"/>
                              </a:lnTo>
                              <a:lnTo>
                                <a:pt x="1377" y="1555"/>
                              </a:lnTo>
                              <a:lnTo>
                                <a:pt x="1356" y="1545"/>
                              </a:lnTo>
                              <a:lnTo>
                                <a:pt x="1331" y="1537"/>
                              </a:lnTo>
                              <a:lnTo>
                                <a:pt x="1303" y="1528"/>
                              </a:lnTo>
                              <a:lnTo>
                                <a:pt x="1271" y="1518"/>
                              </a:lnTo>
                              <a:lnTo>
                                <a:pt x="1235" y="1510"/>
                              </a:lnTo>
                              <a:lnTo>
                                <a:pt x="1195" y="1501"/>
                              </a:lnTo>
                              <a:lnTo>
                                <a:pt x="1153" y="1493"/>
                              </a:lnTo>
                              <a:lnTo>
                                <a:pt x="1129" y="1489"/>
                              </a:lnTo>
                              <a:lnTo>
                                <a:pt x="1106" y="1484"/>
                              </a:lnTo>
                              <a:lnTo>
                                <a:pt x="1079" y="1480"/>
                              </a:lnTo>
                              <a:lnTo>
                                <a:pt x="1052" y="1475"/>
                              </a:lnTo>
                              <a:lnTo>
                                <a:pt x="1022" y="1471"/>
                              </a:lnTo>
                              <a:lnTo>
                                <a:pt x="990" y="1465"/>
                              </a:lnTo>
                              <a:lnTo>
                                <a:pt x="956" y="1460"/>
                              </a:lnTo>
                              <a:lnTo>
                                <a:pt x="920" y="1455"/>
                              </a:lnTo>
                              <a:lnTo>
                                <a:pt x="884" y="1449"/>
                              </a:lnTo>
                              <a:lnTo>
                                <a:pt x="849" y="1444"/>
                              </a:lnTo>
                              <a:lnTo>
                                <a:pt x="815" y="1439"/>
                              </a:lnTo>
                              <a:lnTo>
                                <a:pt x="781" y="1432"/>
                              </a:lnTo>
                              <a:lnTo>
                                <a:pt x="748" y="1426"/>
                              </a:lnTo>
                              <a:lnTo>
                                <a:pt x="716" y="1418"/>
                              </a:lnTo>
                              <a:lnTo>
                                <a:pt x="685" y="1412"/>
                              </a:lnTo>
                              <a:lnTo>
                                <a:pt x="654" y="1405"/>
                              </a:lnTo>
                              <a:lnTo>
                                <a:pt x="614" y="1395"/>
                              </a:lnTo>
                              <a:lnTo>
                                <a:pt x="575" y="1383"/>
                              </a:lnTo>
                              <a:lnTo>
                                <a:pt x="538" y="1372"/>
                              </a:lnTo>
                              <a:lnTo>
                                <a:pt x="502" y="1360"/>
                              </a:lnTo>
                              <a:lnTo>
                                <a:pt x="467" y="1347"/>
                              </a:lnTo>
                              <a:lnTo>
                                <a:pt x="433" y="1333"/>
                              </a:lnTo>
                              <a:lnTo>
                                <a:pt x="401" y="1318"/>
                              </a:lnTo>
                              <a:lnTo>
                                <a:pt x="370" y="1303"/>
                              </a:lnTo>
                              <a:lnTo>
                                <a:pt x="340" y="1288"/>
                              </a:lnTo>
                              <a:lnTo>
                                <a:pt x="312" y="1271"/>
                              </a:lnTo>
                              <a:lnTo>
                                <a:pt x="285" y="1254"/>
                              </a:lnTo>
                              <a:lnTo>
                                <a:pt x="260" y="1237"/>
                              </a:lnTo>
                              <a:lnTo>
                                <a:pt x="235" y="1218"/>
                              </a:lnTo>
                              <a:lnTo>
                                <a:pt x="212" y="1199"/>
                              </a:lnTo>
                              <a:lnTo>
                                <a:pt x="191" y="1180"/>
                              </a:lnTo>
                              <a:lnTo>
                                <a:pt x="169" y="1160"/>
                              </a:lnTo>
                              <a:lnTo>
                                <a:pt x="150" y="1138"/>
                              </a:lnTo>
                              <a:lnTo>
                                <a:pt x="132" y="1116"/>
                              </a:lnTo>
                              <a:lnTo>
                                <a:pt x="116" y="1094"/>
                              </a:lnTo>
                              <a:lnTo>
                                <a:pt x="100" y="1070"/>
                              </a:lnTo>
                              <a:lnTo>
                                <a:pt x="86" y="1047"/>
                              </a:lnTo>
                              <a:lnTo>
                                <a:pt x="74" y="1022"/>
                              </a:lnTo>
                              <a:lnTo>
                                <a:pt x="62" y="998"/>
                              </a:lnTo>
                              <a:lnTo>
                                <a:pt x="51" y="972"/>
                              </a:lnTo>
                              <a:lnTo>
                                <a:pt x="42" y="946"/>
                              </a:lnTo>
                              <a:lnTo>
                                <a:pt x="34" y="919"/>
                              </a:lnTo>
                              <a:lnTo>
                                <a:pt x="27" y="891"/>
                              </a:lnTo>
                              <a:lnTo>
                                <a:pt x="22" y="862"/>
                              </a:lnTo>
                              <a:lnTo>
                                <a:pt x="17" y="834"/>
                              </a:lnTo>
                              <a:lnTo>
                                <a:pt x="14" y="805"/>
                              </a:lnTo>
                              <a:lnTo>
                                <a:pt x="12" y="774"/>
                              </a:lnTo>
                              <a:lnTo>
                                <a:pt x="12" y="743"/>
                              </a:lnTo>
                              <a:lnTo>
                                <a:pt x="12" y="724"/>
                              </a:lnTo>
                              <a:lnTo>
                                <a:pt x="13" y="704"/>
                              </a:lnTo>
                              <a:lnTo>
                                <a:pt x="14" y="685"/>
                              </a:lnTo>
                              <a:lnTo>
                                <a:pt x="16" y="665"/>
                              </a:lnTo>
                              <a:lnTo>
                                <a:pt x="19" y="646"/>
                              </a:lnTo>
                              <a:lnTo>
                                <a:pt x="23" y="627"/>
                              </a:lnTo>
                              <a:lnTo>
                                <a:pt x="27" y="609"/>
                              </a:lnTo>
                              <a:lnTo>
                                <a:pt x="32" y="591"/>
                              </a:lnTo>
                              <a:lnTo>
                                <a:pt x="37" y="573"/>
                              </a:lnTo>
                              <a:lnTo>
                                <a:pt x="44" y="555"/>
                              </a:lnTo>
                              <a:lnTo>
                                <a:pt x="50" y="537"/>
                              </a:lnTo>
                              <a:lnTo>
                                <a:pt x="58" y="519"/>
                              </a:lnTo>
                              <a:lnTo>
                                <a:pt x="65" y="501"/>
                              </a:lnTo>
                              <a:lnTo>
                                <a:pt x="75" y="484"/>
                              </a:lnTo>
                              <a:lnTo>
                                <a:pt x="83" y="467"/>
                              </a:lnTo>
                              <a:lnTo>
                                <a:pt x="94" y="451"/>
                              </a:lnTo>
                              <a:lnTo>
                                <a:pt x="103" y="434"/>
                              </a:lnTo>
                              <a:lnTo>
                                <a:pt x="115" y="418"/>
                              </a:lnTo>
                              <a:lnTo>
                                <a:pt x="127" y="402"/>
                              </a:lnTo>
                              <a:lnTo>
                                <a:pt x="140" y="386"/>
                              </a:lnTo>
                              <a:lnTo>
                                <a:pt x="152" y="370"/>
                              </a:lnTo>
                              <a:lnTo>
                                <a:pt x="166" y="355"/>
                              </a:lnTo>
                              <a:lnTo>
                                <a:pt x="181" y="340"/>
                              </a:lnTo>
                              <a:lnTo>
                                <a:pt x="196" y="325"/>
                              </a:lnTo>
                              <a:lnTo>
                                <a:pt x="211" y="310"/>
                              </a:lnTo>
                              <a:lnTo>
                                <a:pt x="228" y="295"/>
                              </a:lnTo>
                              <a:lnTo>
                                <a:pt x="245" y="281"/>
                              </a:lnTo>
                              <a:lnTo>
                                <a:pt x="262" y="267"/>
                              </a:lnTo>
                              <a:lnTo>
                                <a:pt x="280" y="252"/>
                              </a:lnTo>
                              <a:lnTo>
                                <a:pt x="299" y="238"/>
                              </a:lnTo>
                              <a:lnTo>
                                <a:pt x="318" y="226"/>
                              </a:lnTo>
                              <a:lnTo>
                                <a:pt x="338" y="212"/>
                              </a:lnTo>
                              <a:lnTo>
                                <a:pt x="360" y="199"/>
                              </a:lnTo>
                              <a:lnTo>
                                <a:pt x="381" y="186"/>
                              </a:lnTo>
                              <a:lnTo>
                                <a:pt x="402" y="174"/>
                              </a:lnTo>
                              <a:lnTo>
                                <a:pt x="424" y="162"/>
                              </a:lnTo>
                              <a:lnTo>
                                <a:pt x="447" y="151"/>
                              </a:lnTo>
                              <a:lnTo>
                                <a:pt x="469" y="139"/>
                              </a:lnTo>
                              <a:lnTo>
                                <a:pt x="494" y="130"/>
                              </a:lnTo>
                              <a:lnTo>
                                <a:pt x="517" y="119"/>
                              </a:lnTo>
                              <a:lnTo>
                                <a:pt x="541" y="109"/>
                              </a:lnTo>
                              <a:lnTo>
                                <a:pt x="566" y="100"/>
                              </a:lnTo>
                              <a:lnTo>
                                <a:pt x="591" y="91"/>
                              </a:lnTo>
                              <a:lnTo>
                                <a:pt x="618" y="83"/>
                              </a:lnTo>
                              <a:lnTo>
                                <a:pt x="671" y="67"/>
                              </a:lnTo>
                              <a:lnTo>
                                <a:pt x="725" y="53"/>
                              </a:lnTo>
                              <a:lnTo>
                                <a:pt x="783" y="40"/>
                              </a:lnTo>
                              <a:lnTo>
                                <a:pt x="841" y="30"/>
                              </a:lnTo>
                              <a:lnTo>
                                <a:pt x="902" y="20"/>
                              </a:lnTo>
                              <a:lnTo>
                                <a:pt x="963" y="13"/>
                              </a:lnTo>
                              <a:lnTo>
                                <a:pt x="1028" y="7"/>
                              </a:lnTo>
                              <a:lnTo>
                                <a:pt x="1094" y="3"/>
                              </a:lnTo>
                              <a:lnTo>
                                <a:pt x="1162" y="1"/>
                              </a:lnTo>
                              <a:lnTo>
                                <a:pt x="1232" y="0"/>
                              </a:lnTo>
                              <a:lnTo>
                                <a:pt x="1299" y="1"/>
                              </a:lnTo>
                              <a:lnTo>
                                <a:pt x="1365" y="3"/>
                              </a:lnTo>
                              <a:lnTo>
                                <a:pt x="1430" y="7"/>
                              </a:lnTo>
                              <a:lnTo>
                                <a:pt x="1495" y="13"/>
                              </a:lnTo>
                              <a:lnTo>
                                <a:pt x="1559" y="20"/>
                              </a:lnTo>
                              <a:lnTo>
                                <a:pt x="1623" y="29"/>
                              </a:lnTo>
                              <a:lnTo>
                                <a:pt x="1685" y="38"/>
                              </a:lnTo>
                              <a:lnTo>
                                <a:pt x="1747" y="50"/>
                              </a:lnTo>
                              <a:lnTo>
                                <a:pt x="1807" y="63"/>
                              </a:lnTo>
                              <a:lnTo>
                                <a:pt x="1863" y="75"/>
                              </a:lnTo>
                              <a:lnTo>
                                <a:pt x="1916" y="89"/>
                              </a:lnTo>
                              <a:lnTo>
                                <a:pt x="1966" y="102"/>
                              </a:lnTo>
                              <a:lnTo>
                                <a:pt x="2013" y="116"/>
                              </a:lnTo>
                              <a:lnTo>
                                <a:pt x="2055" y="130"/>
                              </a:lnTo>
                              <a:lnTo>
                                <a:pt x="2095" y="144"/>
                              </a:lnTo>
                              <a:lnTo>
                                <a:pt x="2131" y="158"/>
                              </a:lnTo>
                              <a:lnTo>
                                <a:pt x="2131" y="719"/>
                              </a:lnTo>
                              <a:lnTo>
                                <a:pt x="2065" y="719"/>
                              </a:lnTo>
                              <a:lnTo>
                                <a:pt x="2021" y="693"/>
                              </a:lnTo>
                              <a:lnTo>
                                <a:pt x="1977" y="668"/>
                              </a:lnTo>
                              <a:lnTo>
                                <a:pt x="1930" y="644"/>
                              </a:lnTo>
                              <a:lnTo>
                                <a:pt x="1882" y="622"/>
                              </a:lnTo>
                              <a:lnTo>
                                <a:pt x="1833" y="599"/>
                              </a:lnTo>
                              <a:lnTo>
                                <a:pt x="1782" y="580"/>
                              </a:lnTo>
                              <a:lnTo>
                                <a:pt x="1730" y="561"/>
                              </a:lnTo>
                              <a:lnTo>
                                <a:pt x="1676" y="543"/>
                              </a:lnTo>
                              <a:lnTo>
                                <a:pt x="1620" y="527"/>
                              </a:lnTo>
                              <a:lnTo>
                                <a:pt x="1566" y="514"/>
                              </a:lnTo>
                              <a:lnTo>
                                <a:pt x="1511" y="502"/>
                              </a:lnTo>
                              <a:lnTo>
                                <a:pt x="1456" y="493"/>
                              </a:lnTo>
                              <a:lnTo>
                                <a:pt x="1400" y="485"/>
                              </a:lnTo>
                              <a:lnTo>
                                <a:pt x="1345" y="480"/>
                              </a:lnTo>
                              <a:lnTo>
                                <a:pt x="1289" y="477"/>
                              </a:lnTo>
                              <a:lnTo>
                                <a:pt x="1233" y="476"/>
                              </a:lnTo>
                              <a:lnTo>
                                <a:pt x="1188" y="476"/>
                              </a:lnTo>
                              <a:lnTo>
                                <a:pt x="1144" y="478"/>
                              </a:lnTo>
                              <a:lnTo>
                                <a:pt x="1102" y="482"/>
                              </a:lnTo>
                              <a:lnTo>
                                <a:pt x="1062" y="488"/>
                              </a:lnTo>
                              <a:lnTo>
                                <a:pt x="1024" y="494"/>
                              </a:lnTo>
                              <a:lnTo>
                                <a:pt x="988" y="501"/>
                              </a:lnTo>
                              <a:lnTo>
                                <a:pt x="953" y="511"/>
                              </a:lnTo>
                              <a:lnTo>
                                <a:pt x="921" y="523"/>
                              </a:lnTo>
                              <a:lnTo>
                                <a:pt x="905" y="528"/>
                              </a:lnTo>
                              <a:lnTo>
                                <a:pt x="891" y="534"/>
                              </a:lnTo>
                              <a:lnTo>
                                <a:pt x="877" y="541"/>
                              </a:lnTo>
                              <a:lnTo>
                                <a:pt x="865" y="548"/>
                              </a:lnTo>
                              <a:lnTo>
                                <a:pt x="853" y="556"/>
                              </a:lnTo>
                              <a:lnTo>
                                <a:pt x="843" y="563"/>
                              </a:lnTo>
                              <a:lnTo>
                                <a:pt x="834" y="571"/>
                              </a:lnTo>
                              <a:lnTo>
                                <a:pt x="825" y="579"/>
                              </a:lnTo>
                              <a:lnTo>
                                <a:pt x="818" y="588"/>
                              </a:lnTo>
                              <a:lnTo>
                                <a:pt x="811" y="596"/>
                              </a:lnTo>
                              <a:lnTo>
                                <a:pt x="806" y="605"/>
                              </a:lnTo>
                              <a:lnTo>
                                <a:pt x="801" y="614"/>
                              </a:lnTo>
                              <a:lnTo>
                                <a:pt x="798" y="624"/>
                              </a:lnTo>
                              <a:lnTo>
                                <a:pt x="795" y="635"/>
                              </a:lnTo>
                              <a:lnTo>
                                <a:pt x="793" y="644"/>
                              </a:lnTo>
                              <a:lnTo>
                                <a:pt x="793" y="655"/>
                              </a:lnTo>
                              <a:lnTo>
                                <a:pt x="794" y="674"/>
                              </a:lnTo>
                              <a:lnTo>
                                <a:pt x="797" y="692"/>
                              </a:lnTo>
                              <a:lnTo>
                                <a:pt x="802" y="709"/>
                              </a:lnTo>
                              <a:lnTo>
                                <a:pt x="808" y="724"/>
                              </a:lnTo>
                              <a:lnTo>
                                <a:pt x="811" y="731"/>
                              </a:lnTo>
                              <a:lnTo>
                                <a:pt x="816" y="739"/>
                              </a:lnTo>
                              <a:lnTo>
                                <a:pt x="821" y="745"/>
                              </a:lnTo>
                              <a:lnTo>
                                <a:pt x="826" y="752"/>
                              </a:lnTo>
                              <a:lnTo>
                                <a:pt x="838" y="764"/>
                              </a:lnTo>
                              <a:lnTo>
                                <a:pt x="851" y="775"/>
                              </a:lnTo>
                              <a:lnTo>
                                <a:pt x="859" y="780"/>
                              </a:lnTo>
                              <a:lnTo>
                                <a:pt x="868" y="786"/>
                              </a:lnTo>
                              <a:lnTo>
                                <a:pt x="878" y="791"/>
                              </a:lnTo>
                              <a:lnTo>
                                <a:pt x="890" y="796"/>
                              </a:lnTo>
                              <a:lnTo>
                                <a:pt x="917" y="806"/>
                              </a:lnTo>
                              <a:lnTo>
                                <a:pt x="948" y="817"/>
                              </a:lnTo>
                              <a:lnTo>
                                <a:pt x="984" y="827"/>
                              </a:lnTo>
                              <a:lnTo>
                                <a:pt x="1025" y="838"/>
                              </a:lnTo>
                              <a:lnTo>
                                <a:pt x="1072" y="848"/>
                              </a:lnTo>
                              <a:lnTo>
                                <a:pt x="1122" y="858"/>
                              </a:lnTo>
                              <a:lnTo>
                                <a:pt x="1152" y="863"/>
                              </a:lnTo>
                              <a:lnTo>
                                <a:pt x="1182" y="869"/>
                              </a:lnTo>
                              <a:lnTo>
                                <a:pt x="1213" y="874"/>
                              </a:lnTo>
                              <a:lnTo>
                                <a:pt x="1244" y="879"/>
                              </a:lnTo>
                              <a:lnTo>
                                <a:pt x="1276" y="885"/>
                              </a:lnTo>
                              <a:lnTo>
                                <a:pt x="1309" y="890"/>
                              </a:lnTo>
                              <a:lnTo>
                                <a:pt x="1342" y="895"/>
                              </a:lnTo>
                              <a:lnTo>
                                <a:pt x="1376" y="901"/>
                              </a:lnTo>
                              <a:lnTo>
                                <a:pt x="1409" y="906"/>
                              </a:lnTo>
                              <a:lnTo>
                                <a:pt x="1443" y="911"/>
                              </a:lnTo>
                              <a:lnTo>
                                <a:pt x="1477" y="918"/>
                              </a:lnTo>
                              <a:lnTo>
                                <a:pt x="1511" y="924"/>
                              </a:lnTo>
                              <a:lnTo>
                                <a:pt x="1545" y="931"/>
                              </a:lnTo>
                              <a:lnTo>
                                <a:pt x="1579" y="938"/>
                              </a:lnTo>
                              <a:lnTo>
                                <a:pt x="1613" y="946"/>
                              </a:lnTo>
                              <a:lnTo>
                                <a:pt x="1647" y="953"/>
                              </a:lnTo>
                              <a:lnTo>
                                <a:pt x="1685" y="963"/>
                              </a:lnTo>
                              <a:lnTo>
                                <a:pt x="1721" y="972"/>
                              </a:lnTo>
                              <a:lnTo>
                                <a:pt x="1755" y="983"/>
                              </a:lnTo>
                              <a:lnTo>
                                <a:pt x="1790" y="994"/>
                              </a:lnTo>
                              <a:lnTo>
                                <a:pt x="1821" y="1006"/>
                              </a:lnTo>
                              <a:lnTo>
                                <a:pt x="1853" y="1019"/>
                              </a:lnTo>
                              <a:lnTo>
                                <a:pt x="1883" y="1033"/>
                              </a:lnTo>
                              <a:lnTo>
                                <a:pt x="1912" y="1047"/>
                              </a:lnTo>
                              <a:lnTo>
                                <a:pt x="1938" y="1062"/>
                              </a:lnTo>
                              <a:lnTo>
                                <a:pt x="1965" y="1077"/>
                              </a:lnTo>
                              <a:lnTo>
                                <a:pt x="1989" y="1092"/>
                              </a:lnTo>
                              <a:lnTo>
                                <a:pt x="2014" y="1110"/>
                              </a:lnTo>
                              <a:lnTo>
                                <a:pt x="2036" y="1127"/>
                              </a:lnTo>
                              <a:lnTo>
                                <a:pt x="2057" y="1145"/>
                              </a:lnTo>
                              <a:lnTo>
                                <a:pt x="2078" y="1164"/>
                              </a:lnTo>
                              <a:lnTo>
                                <a:pt x="2096" y="1183"/>
                              </a:lnTo>
                              <a:lnTo>
                                <a:pt x="2114" y="1203"/>
                              </a:lnTo>
                              <a:lnTo>
                                <a:pt x="2130" y="1223"/>
                              </a:lnTo>
                              <a:lnTo>
                                <a:pt x="2146" y="1245"/>
                              </a:lnTo>
                              <a:lnTo>
                                <a:pt x="2159" y="1266"/>
                              </a:lnTo>
                              <a:lnTo>
                                <a:pt x="2172" y="1288"/>
                              </a:lnTo>
                              <a:lnTo>
                                <a:pt x="2184" y="1312"/>
                              </a:lnTo>
                              <a:lnTo>
                                <a:pt x="2196" y="1335"/>
                              </a:lnTo>
                              <a:lnTo>
                                <a:pt x="2205" y="1359"/>
                              </a:lnTo>
                              <a:lnTo>
                                <a:pt x="2214" y="1384"/>
                              </a:lnTo>
                              <a:lnTo>
                                <a:pt x="2221" y="1410"/>
                              </a:lnTo>
                              <a:lnTo>
                                <a:pt x="2228" y="1435"/>
                              </a:lnTo>
                              <a:lnTo>
                                <a:pt x="2232" y="1462"/>
                              </a:lnTo>
                              <a:lnTo>
                                <a:pt x="2236" y="1489"/>
                              </a:lnTo>
                              <a:lnTo>
                                <a:pt x="2239" y="1516"/>
                              </a:lnTo>
                              <a:lnTo>
                                <a:pt x="2240" y="1545"/>
                              </a:lnTo>
                              <a:lnTo>
                                <a:pt x="2241" y="1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2418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80A756" id="Freeform 44" o:spid="_x0000_s1026" style="position:absolute;margin-left:384.95pt;margin-top:-9.45pt;width:9pt;height:9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41,2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" path="m2241,1574r,21l2240,1616r-2,22l2236,1658r-3,20l2230,1698r-5,21l2220,1738r-5,19l2208,1776r-6,18l2195,1814r-9,18l2178,1850r-10,17l2158,1885r-10,17l2136,1919r-12,16l2112,1952r-14,16l2084,1984r-15,15l2054,2015r-16,15l2021,2045r-17,15l1986,2073r-18,14l1949,2101r-20,14l1909,2128r-22,12l1866,2153r-22,12l1821,2177r-22,11l1776,2199r-25,11l1727,2220r-25,10l1677,2238r-26,10l1625,2256r-54,15l1514,2285r-57,13l1397,2309r-61,8l1272,2325r-66,6l1139,2334r-69,4l999,2339r-80,-1l842,2334r-75,-4l693,2325r-72,-9l552,2307r-68,-11l418,2283r-64,-14l295,2254r-58,-14l183,2225r-50,-15l85,2194,41,2178,,2161,,1578r70,l100,1597r33,19l167,1638r37,21l225,1670r21,11l270,1692r26,12l323,1717r30,11l385,1741r34,12l449,1765r32,10l513,1785r34,9l581,1804r36,10l653,1822r37,9l729,1838r39,6l807,1850r41,4l888,1858r41,2l972,1861r42,2l1070,1861r51,-2l1169,1856r43,-5l1253,1844r36,-7l1306,1832r16,-5l1337,1822r13,-5l1363,1810r13,-6l1388,1798r10,-7l1408,1784r8,-8l1425,1768r7,-9l1439,1751r5,-9l1448,1733r4,-10l1456,1713r2,-10l1459,1692r1,-11l1459,1661r-3,-18l1454,1635r-4,-9l1447,1619r-4,-8l1439,1604r-5,-7l1429,1591r-5,-6l1417,1579r-7,-5l1404,1569r-9,-6l1377,1555r-21,-10l1331,1537r-28,-9l1271,1518r-36,-8l1195,1501r-42,-8l1129,1489r-23,-5l1079,1480r-27,-5l1022,1471r-32,-6l956,1460r-36,-5l884,1449r-35,-5l815,1439r-34,-7l748,1426r-32,-8l685,1412r-31,-7l614,1395r-39,-12l538,1372r-36,-12l467,1347r-34,-14l401,1318r-31,-15l340,1288r-28,-17l285,1254r-25,-17l235,1218r-23,-19l191,1180r-22,-20l150,1138r-18,-22l116,1094r-16,-24l86,1047,74,1022,62,998,51,972,42,946,34,919,27,891,22,862,17,834,14,805,12,774r,-31l12,724r1,-20l14,685r2,-20l19,646r4,-19l27,609r5,-18l37,573r7,-18l50,537r8,-18l65,501,75,484r8,-17l94,451r9,-17l115,418r12,-16l140,386r12,-16l166,355r15,-15l196,325r15,-15l228,295r17,-14l262,267r18,-15l299,238r19,-12l338,212r22,-13l381,186r21,-12l424,162r23,-11l469,139r25,-9l517,119r24,-10l566,100r25,-9l618,83,671,67,725,53,783,40,841,30,902,20r61,-7l1028,7r66,-4l1162,1,1232,r67,1l1365,3r65,4l1495,13r64,7l1623,29r62,9l1747,50r60,13l1863,75r53,14l1966,102r47,14l2055,130r40,14l2131,158r,561l2065,719r-44,-26l1977,668r-47,-24l1882,622r-49,-23l1782,580r-52,-19l1676,543r-56,-16l1566,514r-55,-12l1456,493r-56,-8l1345,480r-56,-3l1233,476r-45,l1144,478r-42,4l1062,488r-38,6l988,501r-35,10l921,523r-16,5l891,534r-14,7l865,548r-12,8l843,563r-9,8l825,579r-7,9l811,596r-5,9l801,614r-3,10l795,635r-2,9l793,655r1,19l797,692r5,17l808,724r3,7l816,739r5,6l826,752r12,12l851,775r8,5l868,786r10,5l890,796r27,10l948,817r36,10l1025,838r47,10l1122,858r30,5l1182,869r31,5l1244,879r32,6l1309,890r33,5l1376,901r33,5l1443,911r34,7l1511,924r34,7l1579,938r34,8l1647,953r38,10l1721,972r34,11l1790,994r31,12l1853,1019r30,14l1912,1047r26,15l1965,1077r24,15l2014,1110r22,17l2057,1145r21,19l2096,1183r18,20l2130,1223r16,22l2159,1266r13,22l2184,1312r12,23l2205,1359r9,25l2221,1410r7,25l2232,1462r4,27l2239,1516r1,29l2241,1574xe" fillcolor="#024182" stroked="f">
                <v:path arrowok="t" o:connecttype="custom" o:connectlocs="113892,85643;112311,91564;109557,97076;105527,102027;100376,106518;94051,110499;86809,113817;74313,117287;54574,119329;31673,118206;12088,114327;0,80539;11476,85235;19637,88859;29633,92074;41160,94422;54574,94983;66611,93503;70794,91768;73395,89369;74415,86358;73803,82632;72273,80590;67886,78447;57584,75997;48760,74517;38151,72781;27440,70025;17341,65738;9742,60226;4386,53438;1377,45476;612,36952;1377,31083;3315,25570;6478,20518;10762,15822;16219,11535;22799,7707;30143,4645;46006,1021;66254,51;85942,1939;102671,5921;103079,35370;88237,28633;71406,24754;56206,24601;46159,26949;42537,29143;40701,31848;40905,36187;42741,38994;46771,41137;58757,44047;68447,45680;78801,47517;89512,50171;98846,54203;105986,59409;110781,65738;113637,73241" o:connectangles="0,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Pr="004D6258">
        <w:rPr>
          <w:rFonts w:ascii="楷体_GB2312" w:eastAsia="楷体_GB231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5118735</wp:posOffset>
                </wp:positionH>
                <wp:positionV relativeFrom="paragraph">
                  <wp:posOffset>-120015</wp:posOffset>
                </wp:positionV>
                <wp:extent cx="133350" cy="120015"/>
                <wp:effectExtent l="8890" t="0" r="635" b="3810"/>
                <wp:wrapNone/>
                <wp:docPr id="9" name="Freeform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3350" cy="120015"/>
                        </a:xfrm>
                        <a:custGeom>
                          <a:avLst/>
                          <a:gdLst>
                            <a:gd name="T0" fmla="*/ 1772 w 2624"/>
                            <a:gd name="T1" fmla="*/ 1573 h 2356"/>
                            <a:gd name="T2" fmla="*/ 1825 w 2624"/>
                            <a:gd name="T3" fmla="*/ 1329 h 2356"/>
                            <a:gd name="T4" fmla="*/ 1820 w 2624"/>
                            <a:gd name="T5" fmla="*/ 1002 h 2356"/>
                            <a:gd name="T6" fmla="*/ 1759 w 2624"/>
                            <a:gd name="T7" fmla="*/ 763 h 2356"/>
                            <a:gd name="T8" fmla="*/ 1648 w 2624"/>
                            <a:gd name="T9" fmla="*/ 604 h 2356"/>
                            <a:gd name="T10" fmla="*/ 1495 w 2624"/>
                            <a:gd name="T11" fmla="*/ 519 h 2356"/>
                            <a:gd name="T12" fmla="*/ 1312 w 2624"/>
                            <a:gd name="T13" fmla="*/ 493 h 2356"/>
                            <a:gd name="T14" fmla="*/ 1136 w 2624"/>
                            <a:gd name="T15" fmla="*/ 514 h 2356"/>
                            <a:gd name="T16" fmla="*/ 988 w 2624"/>
                            <a:gd name="T17" fmla="*/ 594 h 2356"/>
                            <a:gd name="T18" fmla="*/ 871 w 2624"/>
                            <a:gd name="T19" fmla="*/ 751 h 2356"/>
                            <a:gd name="T20" fmla="*/ 804 w 2624"/>
                            <a:gd name="T21" fmla="*/ 996 h 2356"/>
                            <a:gd name="T22" fmla="*/ 799 w 2624"/>
                            <a:gd name="T23" fmla="*/ 1313 h 2356"/>
                            <a:gd name="T24" fmla="*/ 850 w 2624"/>
                            <a:gd name="T25" fmla="*/ 1562 h 2356"/>
                            <a:gd name="T26" fmla="*/ 955 w 2624"/>
                            <a:gd name="T27" fmla="*/ 1733 h 2356"/>
                            <a:gd name="T28" fmla="*/ 1101 w 2624"/>
                            <a:gd name="T29" fmla="*/ 1827 h 2356"/>
                            <a:gd name="T30" fmla="*/ 1288 w 2624"/>
                            <a:gd name="T31" fmla="*/ 1862 h 2356"/>
                            <a:gd name="T32" fmla="*/ 1471 w 2624"/>
                            <a:gd name="T33" fmla="*/ 1845 h 2356"/>
                            <a:gd name="T34" fmla="*/ 1626 w 2624"/>
                            <a:gd name="T35" fmla="*/ 1772 h 2356"/>
                            <a:gd name="T36" fmla="*/ 2621 w 2624"/>
                            <a:gd name="T37" fmla="*/ 1279 h 2356"/>
                            <a:gd name="T38" fmla="*/ 2590 w 2624"/>
                            <a:gd name="T39" fmla="*/ 1499 h 2356"/>
                            <a:gd name="T40" fmla="*/ 2526 w 2624"/>
                            <a:gd name="T41" fmla="*/ 1695 h 2356"/>
                            <a:gd name="T42" fmla="*/ 2430 w 2624"/>
                            <a:gd name="T43" fmla="*/ 1869 h 2356"/>
                            <a:gd name="T44" fmla="*/ 2300 w 2624"/>
                            <a:gd name="T45" fmla="*/ 2021 h 2356"/>
                            <a:gd name="T46" fmla="*/ 2140 w 2624"/>
                            <a:gd name="T47" fmla="*/ 2148 h 2356"/>
                            <a:gd name="T48" fmla="*/ 1953 w 2624"/>
                            <a:gd name="T49" fmla="*/ 2245 h 2356"/>
                            <a:gd name="T50" fmla="*/ 1740 w 2624"/>
                            <a:gd name="T51" fmla="*/ 2311 h 2356"/>
                            <a:gd name="T52" fmla="*/ 1499 w 2624"/>
                            <a:gd name="T53" fmla="*/ 2348 h 2356"/>
                            <a:gd name="T54" fmla="*/ 1236 w 2624"/>
                            <a:gd name="T55" fmla="*/ 2355 h 2356"/>
                            <a:gd name="T56" fmla="*/ 984 w 2624"/>
                            <a:gd name="T57" fmla="*/ 2331 h 2356"/>
                            <a:gd name="T58" fmla="*/ 758 w 2624"/>
                            <a:gd name="T59" fmla="*/ 2277 h 2356"/>
                            <a:gd name="T60" fmla="*/ 561 w 2624"/>
                            <a:gd name="T61" fmla="*/ 2193 h 2356"/>
                            <a:gd name="T62" fmla="*/ 388 w 2624"/>
                            <a:gd name="T63" fmla="*/ 2079 h 2356"/>
                            <a:gd name="T64" fmla="*/ 245 w 2624"/>
                            <a:gd name="T65" fmla="*/ 1937 h 2356"/>
                            <a:gd name="T66" fmla="*/ 134 w 2624"/>
                            <a:gd name="T67" fmla="*/ 1772 h 2356"/>
                            <a:gd name="T68" fmla="*/ 57 w 2624"/>
                            <a:gd name="T69" fmla="*/ 1585 h 2356"/>
                            <a:gd name="T70" fmla="*/ 12 w 2624"/>
                            <a:gd name="T71" fmla="*/ 1376 h 2356"/>
                            <a:gd name="T72" fmla="*/ 0 w 2624"/>
                            <a:gd name="T73" fmla="*/ 1145 h 2356"/>
                            <a:gd name="T74" fmla="*/ 22 w 2624"/>
                            <a:gd name="T75" fmla="*/ 918 h 2356"/>
                            <a:gd name="T76" fmla="*/ 76 w 2624"/>
                            <a:gd name="T77" fmla="*/ 715 h 2356"/>
                            <a:gd name="T78" fmla="*/ 164 w 2624"/>
                            <a:gd name="T79" fmla="*/ 534 h 2356"/>
                            <a:gd name="T80" fmla="*/ 285 w 2624"/>
                            <a:gd name="T81" fmla="*/ 375 h 2356"/>
                            <a:gd name="T82" fmla="*/ 437 w 2624"/>
                            <a:gd name="T83" fmla="*/ 241 h 2356"/>
                            <a:gd name="T84" fmla="*/ 617 w 2624"/>
                            <a:gd name="T85" fmla="*/ 135 h 2356"/>
                            <a:gd name="T86" fmla="*/ 822 w 2624"/>
                            <a:gd name="T87" fmla="*/ 60 h 2356"/>
                            <a:gd name="T88" fmla="*/ 1054 w 2624"/>
                            <a:gd name="T89" fmla="*/ 15 h 2356"/>
                            <a:gd name="T90" fmla="*/ 1312 w 2624"/>
                            <a:gd name="T91" fmla="*/ 0 h 2356"/>
                            <a:gd name="T92" fmla="*/ 1573 w 2624"/>
                            <a:gd name="T93" fmla="*/ 15 h 2356"/>
                            <a:gd name="T94" fmla="*/ 1807 w 2624"/>
                            <a:gd name="T95" fmla="*/ 61 h 2356"/>
                            <a:gd name="T96" fmla="*/ 2013 w 2624"/>
                            <a:gd name="T97" fmla="*/ 136 h 2356"/>
                            <a:gd name="T98" fmla="*/ 2192 w 2624"/>
                            <a:gd name="T99" fmla="*/ 242 h 2356"/>
                            <a:gd name="T100" fmla="*/ 2342 w 2624"/>
                            <a:gd name="T101" fmla="*/ 377 h 2356"/>
                            <a:gd name="T102" fmla="*/ 2462 w 2624"/>
                            <a:gd name="T103" fmla="*/ 536 h 2356"/>
                            <a:gd name="T104" fmla="*/ 2549 w 2624"/>
                            <a:gd name="T105" fmla="*/ 717 h 2356"/>
                            <a:gd name="T106" fmla="*/ 2602 w 2624"/>
                            <a:gd name="T107" fmla="*/ 920 h 2356"/>
                            <a:gd name="T108" fmla="*/ 2623 w 2624"/>
                            <a:gd name="T109" fmla="*/ 1145 h 235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24" h="2356">
                              <a:moveTo>
                                <a:pt x="1680" y="1720"/>
                              </a:moveTo>
                              <a:lnTo>
                                <a:pt x="1698" y="1698"/>
                              </a:lnTo>
                              <a:lnTo>
                                <a:pt x="1715" y="1675"/>
                              </a:lnTo>
                              <a:lnTo>
                                <a:pt x="1731" y="1651"/>
                              </a:lnTo>
                              <a:lnTo>
                                <a:pt x="1746" y="1626"/>
                              </a:lnTo>
                              <a:lnTo>
                                <a:pt x="1760" y="1600"/>
                              </a:lnTo>
                              <a:lnTo>
                                <a:pt x="1772" y="1573"/>
                              </a:lnTo>
                              <a:lnTo>
                                <a:pt x="1783" y="1544"/>
                              </a:lnTo>
                              <a:lnTo>
                                <a:pt x="1793" y="1515"/>
                              </a:lnTo>
                              <a:lnTo>
                                <a:pt x="1801" y="1484"/>
                              </a:lnTo>
                              <a:lnTo>
                                <a:pt x="1809" y="1450"/>
                              </a:lnTo>
                              <a:lnTo>
                                <a:pt x="1815" y="1412"/>
                              </a:lnTo>
                              <a:lnTo>
                                <a:pt x="1820" y="1372"/>
                              </a:lnTo>
                              <a:lnTo>
                                <a:pt x="1825" y="1329"/>
                              </a:lnTo>
                              <a:lnTo>
                                <a:pt x="1828" y="1283"/>
                              </a:lnTo>
                              <a:lnTo>
                                <a:pt x="1830" y="1234"/>
                              </a:lnTo>
                              <a:lnTo>
                                <a:pt x="1830" y="1183"/>
                              </a:lnTo>
                              <a:lnTo>
                                <a:pt x="1830" y="1135"/>
                              </a:lnTo>
                              <a:lnTo>
                                <a:pt x="1828" y="1089"/>
                              </a:lnTo>
                              <a:lnTo>
                                <a:pt x="1825" y="1045"/>
                              </a:lnTo>
                              <a:lnTo>
                                <a:pt x="1820" y="1002"/>
                              </a:lnTo>
                              <a:lnTo>
                                <a:pt x="1815" y="963"/>
                              </a:lnTo>
                              <a:lnTo>
                                <a:pt x="1809" y="924"/>
                              </a:lnTo>
                              <a:lnTo>
                                <a:pt x="1800" y="888"/>
                              </a:lnTo>
                              <a:lnTo>
                                <a:pt x="1792" y="854"/>
                              </a:lnTo>
                              <a:lnTo>
                                <a:pt x="1781" y="822"/>
                              </a:lnTo>
                              <a:lnTo>
                                <a:pt x="1771" y="791"/>
                              </a:lnTo>
                              <a:lnTo>
                                <a:pt x="1759" y="763"/>
                              </a:lnTo>
                              <a:lnTo>
                                <a:pt x="1746" y="735"/>
                              </a:lnTo>
                              <a:lnTo>
                                <a:pt x="1732" y="709"/>
                              </a:lnTo>
                              <a:lnTo>
                                <a:pt x="1717" y="685"/>
                              </a:lnTo>
                              <a:lnTo>
                                <a:pt x="1701" y="662"/>
                              </a:lnTo>
                              <a:lnTo>
                                <a:pt x="1684" y="642"/>
                              </a:lnTo>
                              <a:lnTo>
                                <a:pt x="1667" y="622"/>
                              </a:lnTo>
                              <a:lnTo>
                                <a:pt x="1648" y="604"/>
                              </a:lnTo>
                              <a:lnTo>
                                <a:pt x="1629" y="588"/>
                              </a:lnTo>
                              <a:lnTo>
                                <a:pt x="1609" y="573"/>
                              </a:lnTo>
                              <a:lnTo>
                                <a:pt x="1588" y="559"/>
                              </a:lnTo>
                              <a:lnTo>
                                <a:pt x="1566" y="546"/>
                              </a:lnTo>
                              <a:lnTo>
                                <a:pt x="1543" y="536"/>
                              </a:lnTo>
                              <a:lnTo>
                                <a:pt x="1520" y="527"/>
                              </a:lnTo>
                              <a:lnTo>
                                <a:pt x="1495" y="519"/>
                              </a:lnTo>
                              <a:lnTo>
                                <a:pt x="1471" y="512"/>
                              </a:lnTo>
                              <a:lnTo>
                                <a:pt x="1445" y="507"/>
                              </a:lnTo>
                              <a:lnTo>
                                <a:pt x="1420" y="502"/>
                              </a:lnTo>
                              <a:lnTo>
                                <a:pt x="1393" y="498"/>
                              </a:lnTo>
                              <a:lnTo>
                                <a:pt x="1367" y="495"/>
                              </a:lnTo>
                              <a:lnTo>
                                <a:pt x="1340" y="494"/>
                              </a:lnTo>
                              <a:lnTo>
                                <a:pt x="1312" y="493"/>
                              </a:lnTo>
                              <a:lnTo>
                                <a:pt x="1285" y="494"/>
                              </a:lnTo>
                              <a:lnTo>
                                <a:pt x="1258" y="495"/>
                              </a:lnTo>
                              <a:lnTo>
                                <a:pt x="1232" y="497"/>
                              </a:lnTo>
                              <a:lnTo>
                                <a:pt x="1207" y="501"/>
                              </a:lnTo>
                              <a:lnTo>
                                <a:pt x="1183" y="504"/>
                              </a:lnTo>
                              <a:lnTo>
                                <a:pt x="1159" y="509"/>
                              </a:lnTo>
                              <a:lnTo>
                                <a:pt x="1136" y="514"/>
                              </a:lnTo>
                              <a:lnTo>
                                <a:pt x="1114" y="521"/>
                              </a:lnTo>
                              <a:lnTo>
                                <a:pt x="1092" y="529"/>
                              </a:lnTo>
                              <a:lnTo>
                                <a:pt x="1071" y="538"/>
                              </a:lnTo>
                              <a:lnTo>
                                <a:pt x="1050" y="550"/>
                              </a:lnTo>
                              <a:lnTo>
                                <a:pt x="1028" y="562"/>
                              </a:lnTo>
                              <a:lnTo>
                                <a:pt x="1008" y="577"/>
                              </a:lnTo>
                              <a:lnTo>
                                <a:pt x="988" y="594"/>
                              </a:lnTo>
                              <a:lnTo>
                                <a:pt x="968" y="612"/>
                              </a:lnTo>
                              <a:lnTo>
                                <a:pt x="948" y="632"/>
                              </a:lnTo>
                              <a:lnTo>
                                <a:pt x="931" y="652"/>
                              </a:lnTo>
                              <a:lnTo>
                                <a:pt x="915" y="674"/>
                              </a:lnTo>
                              <a:lnTo>
                                <a:pt x="899" y="698"/>
                              </a:lnTo>
                              <a:lnTo>
                                <a:pt x="884" y="723"/>
                              </a:lnTo>
                              <a:lnTo>
                                <a:pt x="871" y="751"/>
                              </a:lnTo>
                              <a:lnTo>
                                <a:pt x="858" y="781"/>
                              </a:lnTo>
                              <a:lnTo>
                                <a:pt x="847" y="812"/>
                              </a:lnTo>
                              <a:lnTo>
                                <a:pt x="835" y="844"/>
                              </a:lnTo>
                              <a:lnTo>
                                <a:pt x="825" y="879"/>
                              </a:lnTo>
                              <a:lnTo>
                                <a:pt x="817" y="916"/>
                              </a:lnTo>
                              <a:lnTo>
                                <a:pt x="809" y="955"/>
                              </a:lnTo>
                              <a:lnTo>
                                <a:pt x="804" y="996"/>
                              </a:lnTo>
                              <a:lnTo>
                                <a:pt x="800" y="1040"/>
                              </a:lnTo>
                              <a:lnTo>
                                <a:pt x="797" y="1085"/>
                              </a:lnTo>
                              <a:lnTo>
                                <a:pt x="795" y="1133"/>
                              </a:lnTo>
                              <a:lnTo>
                                <a:pt x="794" y="1183"/>
                              </a:lnTo>
                              <a:lnTo>
                                <a:pt x="795" y="1228"/>
                              </a:lnTo>
                              <a:lnTo>
                                <a:pt x="796" y="1272"/>
                              </a:lnTo>
                              <a:lnTo>
                                <a:pt x="799" y="1313"/>
                              </a:lnTo>
                              <a:lnTo>
                                <a:pt x="803" y="1354"/>
                              </a:lnTo>
                              <a:lnTo>
                                <a:pt x="807" y="1392"/>
                              </a:lnTo>
                              <a:lnTo>
                                <a:pt x="814" y="1429"/>
                              </a:lnTo>
                              <a:lnTo>
                                <a:pt x="821" y="1464"/>
                              </a:lnTo>
                              <a:lnTo>
                                <a:pt x="830" y="1499"/>
                              </a:lnTo>
                              <a:lnTo>
                                <a:pt x="839" y="1532"/>
                              </a:lnTo>
                              <a:lnTo>
                                <a:pt x="850" y="1562"/>
                              </a:lnTo>
                              <a:lnTo>
                                <a:pt x="863" y="1592"/>
                              </a:lnTo>
                              <a:lnTo>
                                <a:pt x="875" y="1620"/>
                              </a:lnTo>
                              <a:lnTo>
                                <a:pt x="889" y="1646"/>
                              </a:lnTo>
                              <a:lnTo>
                                <a:pt x="904" y="1670"/>
                              </a:lnTo>
                              <a:lnTo>
                                <a:pt x="920" y="1693"/>
                              </a:lnTo>
                              <a:lnTo>
                                <a:pt x="937" y="1714"/>
                              </a:lnTo>
                              <a:lnTo>
                                <a:pt x="955" y="1733"/>
                              </a:lnTo>
                              <a:lnTo>
                                <a:pt x="973" y="1750"/>
                              </a:lnTo>
                              <a:lnTo>
                                <a:pt x="992" y="1766"/>
                              </a:lnTo>
                              <a:lnTo>
                                <a:pt x="1013" y="1781"/>
                              </a:lnTo>
                              <a:lnTo>
                                <a:pt x="1033" y="1795"/>
                              </a:lnTo>
                              <a:lnTo>
                                <a:pt x="1055" y="1806"/>
                              </a:lnTo>
                              <a:lnTo>
                                <a:pt x="1077" y="1817"/>
                              </a:lnTo>
                              <a:lnTo>
                                <a:pt x="1101" y="1827"/>
                              </a:lnTo>
                              <a:lnTo>
                                <a:pt x="1125" y="1835"/>
                              </a:lnTo>
                              <a:lnTo>
                                <a:pt x="1151" y="1843"/>
                              </a:lnTo>
                              <a:lnTo>
                                <a:pt x="1176" y="1849"/>
                              </a:lnTo>
                              <a:lnTo>
                                <a:pt x="1203" y="1853"/>
                              </a:lnTo>
                              <a:lnTo>
                                <a:pt x="1230" y="1857"/>
                              </a:lnTo>
                              <a:lnTo>
                                <a:pt x="1259" y="1861"/>
                              </a:lnTo>
                              <a:lnTo>
                                <a:pt x="1288" y="1862"/>
                              </a:lnTo>
                              <a:lnTo>
                                <a:pt x="1319" y="1863"/>
                              </a:lnTo>
                              <a:lnTo>
                                <a:pt x="1344" y="1862"/>
                              </a:lnTo>
                              <a:lnTo>
                                <a:pt x="1370" y="1861"/>
                              </a:lnTo>
                              <a:lnTo>
                                <a:pt x="1395" y="1859"/>
                              </a:lnTo>
                              <a:lnTo>
                                <a:pt x="1421" y="1854"/>
                              </a:lnTo>
                              <a:lnTo>
                                <a:pt x="1445" y="1850"/>
                              </a:lnTo>
                              <a:lnTo>
                                <a:pt x="1471" y="1845"/>
                              </a:lnTo>
                              <a:lnTo>
                                <a:pt x="1494" y="1837"/>
                              </a:lnTo>
                              <a:lnTo>
                                <a:pt x="1519" y="1830"/>
                              </a:lnTo>
                              <a:lnTo>
                                <a:pt x="1542" y="1821"/>
                              </a:lnTo>
                              <a:lnTo>
                                <a:pt x="1564" y="1811"/>
                              </a:lnTo>
                              <a:lnTo>
                                <a:pt x="1586" y="1799"/>
                              </a:lnTo>
                              <a:lnTo>
                                <a:pt x="1607" y="1786"/>
                              </a:lnTo>
                              <a:lnTo>
                                <a:pt x="1626" y="1772"/>
                              </a:lnTo>
                              <a:lnTo>
                                <a:pt x="1645" y="1756"/>
                              </a:lnTo>
                              <a:lnTo>
                                <a:pt x="1663" y="1738"/>
                              </a:lnTo>
                              <a:lnTo>
                                <a:pt x="1680" y="1720"/>
                              </a:lnTo>
                              <a:close/>
                              <a:moveTo>
                                <a:pt x="2624" y="1179"/>
                              </a:moveTo>
                              <a:lnTo>
                                <a:pt x="2623" y="1213"/>
                              </a:lnTo>
                              <a:lnTo>
                                <a:pt x="2622" y="1246"/>
                              </a:lnTo>
                              <a:lnTo>
                                <a:pt x="2621" y="1279"/>
                              </a:lnTo>
                              <a:lnTo>
                                <a:pt x="2619" y="1312"/>
                              </a:lnTo>
                              <a:lnTo>
                                <a:pt x="2616" y="1344"/>
                              </a:lnTo>
                              <a:lnTo>
                                <a:pt x="2611" y="1376"/>
                              </a:lnTo>
                              <a:lnTo>
                                <a:pt x="2607" y="1407"/>
                              </a:lnTo>
                              <a:lnTo>
                                <a:pt x="2602" y="1438"/>
                              </a:lnTo>
                              <a:lnTo>
                                <a:pt x="2597" y="1469"/>
                              </a:lnTo>
                              <a:lnTo>
                                <a:pt x="2590" y="1499"/>
                              </a:lnTo>
                              <a:lnTo>
                                <a:pt x="2583" y="1527"/>
                              </a:lnTo>
                              <a:lnTo>
                                <a:pt x="2575" y="1556"/>
                              </a:lnTo>
                              <a:lnTo>
                                <a:pt x="2567" y="1585"/>
                              </a:lnTo>
                              <a:lnTo>
                                <a:pt x="2558" y="1614"/>
                              </a:lnTo>
                              <a:lnTo>
                                <a:pt x="2548" y="1641"/>
                              </a:lnTo>
                              <a:lnTo>
                                <a:pt x="2538" y="1668"/>
                              </a:lnTo>
                              <a:lnTo>
                                <a:pt x="2526" y="1695"/>
                              </a:lnTo>
                              <a:lnTo>
                                <a:pt x="2515" y="1721"/>
                              </a:lnTo>
                              <a:lnTo>
                                <a:pt x="2502" y="1747"/>
                              </a:lnTo>
                              <a:lnTo>
                                <a:pt x="2489" y="1772"/>
                              </a:lnTo>
                              <a:lnTo>
                                <a:pt x="2475" y="1797"/>
                              </a:lnTo>
                              <a:lnTo>
                                <a:pt x="2460" y="1821"/>
                              </a:lnTo>
                              <a:lnTo>
                                <a:pt x="2446" y="1846"/>
                              </a:lnTo>
                              <a:lnTo>
                                <a:pt x="2430" y="1869"/>
                              </a:lnTo>
                              <a:lnTo>
                                <a:pt x="2414" y="1892"/>
                              </a:lnTo>
                              <a:lnTo>
                                <a:pt x="2397" y="1915"/>
                              </a:lnTo>
                              <a:lnTo>
                                <a:pt x="2379" y="1937"/>
                              </a:lnTo>
                              <a:lnTo>
                                <a:pt x="2359" y="1959"/>
                              </a:lnTo>
                              <a:lnTo>
                                <a:pt x="2340" y="1980"/>
                              </a:lnTo>
                              <a:lnTo>
                                <a:pt x="2321" y="2000"/>
                              </a:lnTo>
                              <a:lnTo>
                                <a:pt x="2300" y="2021"/>
                              </a:lnTo>
                              <a:lnTo>
                                <a:pt x="2280" y="2041"/>
                              </a:lnTo>
                              <a:lnTo>
                                <a:pt x="2257" y="2060"/>
                              </a:lnTo>
                              <a:lnTo>
                                <a:pt x="2235" y="2079"/>
                              </a:lnTo>
                              <a:lnTo>
                                <a:pt x="2212" y="2097"/>
                              </a:lnTo>
                              <a:lnTo>
                                <a:pt x="2188" y="2115"/>
                              </a:lnTo>
                              <a:lnTo>
                                <a:pt x="2165" y="2132"/>
                              </a:lnTo>
                              <a:lnTo>
                                <a:pt x="2140" y="2148"/>
                              </a:lnTo>
                              <a:lnTo>
                                <a:pt x="2115" y="2164"/>
                              </a:lnTo>
                              <a:lnTo>
                                <a:pt x="2089" y="2179"/>
                              </a:lnTo>
                              <a:lnTo>
                                <a:pt x="2063" y="2193"/>
                              </a:lnTo>
                              <a:lnTo>
                                <a:pt x="2036" y="2207"/>
                              </a:lnTo>
                              <a:lnTo>
                                <a:pt x="2010" y="2221"/>
                              </a:lnTo>
                              <a:lnTo>
                                <a:pt x="1982" y="2233"/>
                              </a:lnTo>
                              <a:lnTo>
                                <a:pt x="1953" y="2245"/>
                              </a:lnTo>
                              <a:lnTo>
                                <a:pt x="1925" y="2256"/>
                              </a:lnTo>
                              <a:lnTo>
                                <a:pt x="1895" y="2268"/>
                              </a:lnTo>
                              <a:lnTo>
                                <a:pt x="1865" y="2277"/>
                              </a:lnTo>
                              <a:lnTo>
                                <a:pt x="1834" y="2287"/>
                              </a:lnTo>
                              <a:lnTo>
                                <a:pt x="1803" y="2295"/>
                              </a:lnTo>
                              <a:lnTo>
                                <a:pt x="1772" y="2304"/>
                              </a:lnTo>
                              <a:lnTo>
                                <a:pt x="1740" y="2311"/>
                              </a:lnTo>
                              <a:lnTo>
                                <a:pt x="1707" y="2319"/>
                              </a:lnTo>
                              <a:lnTo>
                                <a:pt x="1674" y="2325"/>
                              </a:lnTo>
                              <a:lnTo>
                                <a:pt x="1640" y="2331"/>
                              </a:lnTo>
                              <a:lnTo>
                                <a:pt x="1606" y="2337"/>
                              </a:lnTo>
                              <a:lnTo>
                                <a:pt x="1571" y="2341"/>
                              </a:lnTo>
                              <a:lnTo>
                                <a:pt x="1536" y="2345"/>
                              </a:lnTo>
                              <a:lnTo>
                                <a:pt x="1499" y="2348"/>
                              </a:lnTo>
                              <a:lnTo>
                                <a:pt x="1463" y="2351"/>
                              </a:lnTo>
                              <a:lnTo>
                                <a:pt x="1426" y="2353"/>
                              </a:lnTo>
                              <a:lnTo>
                                <a:pt x="1389" y="2355"/>
                              </a:lnTo>
                              <a:lnTo>
                                <a:pt x="1351" y="2356"/>
                              </a:lnTo>
                              <a:lnTo>
                                <a:pt x="1312" y="2356"/>
                              </a:lnTo>
                              <a:lnTo>
                                <a:pt x="1273" y="2356"/>
                              </a:lnTo>
                              <a:lnTo>
                                <a:pt x="1236" y="2355"/>
                              </a:lnTo>
                              <a:lnTo>
                                <a:pt x="1198" y="2353"/>
                              </a:lnTo>
                              <a:lnTo>
                                <a:pt x="1160" y="2351"/>
                              </a:lnTo>
                              <a:lnTo>
                                <a:pt x="1124" y="2348"/>
                              </a:lnTo>
                              <a:lnTo>
                                <a:pt x="1088" y="2345"/>
                              </a:lnTo>
                              <a:lnTo>
                                <a:pt x="1053" y="2341"/>
                              </a:lnTo>
                              <a:lnTo>
                                <a:pt x="1018" y="2337"/>
                              </a:lnTo>
                              <a:lnTo>
                                <a:pt x="984" y="2331"/>
                              </a:lnTo>
                              <a:lnTo>
                                <a:pt x="950" y="2325"/>
                              </a:lnTo>
                              <a:lnTo>
                                <a:pt x="917" y="2319"/>
                              </a:lnTo>
                              <a:lnTo>
                                <a:pt x="884" y="2311"/>
                              </a:lnTo>
                              <a:lnTo>
                                <a:pt x="852" y="2304"/>
                              </a:lnTo>
                              <a:lnTo>
                                <a:pt x="820" y="2295"/>
                              </a:lnTo>
                              <a:lnTo>
                                <a:pt x="789" y="2287"/>
                              </a:lnTo>
                              <a:lnTo>
                                <a:pt x="758" y="2277"/>
                              </a:lnTo>
                              <a:lnTo>
                                <a:pt x="729" y="2268"/>
                              </a:lnTo>
                              <a:lnTo>
                                <a:pt x="699" y="2256"/>
                              </a:lnTo>
                              <a:lnTo>
                                <a:pt x="670" y="2245"/>
                              </a:lnTo>
                              <a:lnTo>
                                <a:pt x="643" y="2233"/>
                              </a:lnTo>
                              <a:lnTo>
                                <a:pt x="614" y="2221"/>
                              </a:lnTo>
                              <a:lnTo>
                                <a:pt x="587" y="2207"/>
                              </a:lnTo>
                              <a:lnTo>
                                <a:pt x="561" y="2193"/>
                              </a:lnTo>
                              <a:lnTo>
                                <a:pt x="534" y="2179"/>
                              </a:lnTo>
                              <a:lnTo>
                                <a:pt x="509" y="2164"/>
                              </a:lnTo>
                              <a:lnTo>
                                <a:pt x="483" y="2148"/>
                              </a:lnTo>
                              <a:lnTo>
                                <a:pt x="459" y="2132"/>
                              </a:lnTo>
                              <a:lnTo>
                                <a:pt x="435" y="2115"/>
                              </a:lnTo>
                              <a:lnTo>
                                <a:pt x="412" y="2097"/>
                              </a:lnTo>
                              <a:lnTo>
                                <a:pt x="388" y="2079"/>
                              </a:lnTo>
                              <a:lnTo>
                                <a:pt x="366" y="2060"/>
                              </a:lnTo>
                              <a:lnTo>
                                <a:pt x="345" y="2041"/>
                              </a:lnTo>
                              <a:lnTo>
                                <a:pt x="324" y="2021"/>
                              </a:lnTo>
                              <a:lnTo>
                                <a:pt x="302" y="2000"/>
                              </a:lnTo>
                              <a:lnTo>
                                <a:pt x="283" y="1980"/>
                              </a:lnTo>
                              <a:lnTo>
                                <a:pt x="264" y="1959"/>
                              </a:lnTo>
                              <a:lnTo>
                                <a:pt x="245" y="1937"/>
                              </a:lnTo>
                              <a:lnTo>
                                <a:pt x="228" y="1915"/>
                              </a:lnTo>
                              <a:lnTo>
                                <a:pt x="210" y="1892"/>
                              </a:lnTo>
                              <a:lnTo>
                                <a:pt x="194" y="1869"/>
                              </a:lnTo>
                              <a:lnTo>
                                <a:pt x="178" y="1846"/>
                              </a:lnTo>
                              <a:lnTo>
                                <a:pt x="163" y="1821"/>
                              </a:lnTo>
                              <a:lnTo>
                                <a:pt x="148" y="1797"/>
                              </a:lnTo>
                              <a:lnTo>
                                <a:pt x="134" y="1772"/>
                              </a:lnTo>
                              <a:lnTo>
                                <a:pt x="122" y="1747"/>
                              </a:lnTo>
                              <a:lnTo>
                                <a:pt x="109" y="1721"/>
                              </a:lnTo>
                              <a:lnTo>
                                <a:pt x="97" y="1695"/>
                              </a:lnTo>
                              <a:lnTo>
                                <a:pt x="87" y="1668"/>
                              </a:lnTo>
                              <a:lnTo>
                                <a:pt x="76" y="1641"/>
                              </a:lnTo>
                              <a:lnTo>
                                <a:pt x="66" y="1614"/>
                              </a:lnTo>
                              <a:lnTo>
                                <a:pt x="57" y="1585"/>
                              </a:lnTo>
                              <a:lnTo>
                                <a:pt x="48" y="1556"/>
                              </a:lnTo>
                              <a:lnTo>
                                <a:pt x="41" y="1527"/>
                              </a:lnTo>
                              <a:lnTo>
                                <a:pt x="33" y="1499"/>
                              </a:lnTo>
                              <a:lnTo>
                                <a:pt x="27" y="1469"/>
                              </a:lnTo>
                              <a:lnTo>
                                <a:pt x="22" y="1438"/>
                              </a:lnTo>
                              <a:lnTo>
                                <a:pt x="16" y="1407"/>
                              </a:lnTo>
                              <a:lnTo>
                                <a:pt x="12" y="1376"/>
                              </a:lnTo>
                              <a:lnTo>
                                <a:pt x="9" y="1344"/>
                              </a:lnTo>
                              <a:lnTo>
                                <a:pt x="6" y="1312"/>
                              </a:lnTo>
                              <a:lnTo>
                                <a:pt x="4" y="1279"/>
                              </a:lnTo>
                              <a:lnTo>
                                <a:pt x="1" y="1246"/>
                              </a:lnTo>
                              <a:lnTo>
                                <a:pt x="0" y="1213"/>
                              </a:lnTo>
                              <a:lnTo>
                                <a:pt x="0" y="1179"/>
                              </a:lnTo>
                              <a:lnTo>
                                <a:pt x="0" y="1145"/>
                              </a:lnTo>
                              <a:lnTo>
                                <a:pt x="1" y="1111"/>
                              </a:lnTo>
                              <a:lnTo>
                                <a:pt x="4" y="1078"/>
                              </a:lnTo>
                              <a:lnTo>
                                <a:pt x="6" y="1045"/>
                              </a:lnTo>
                              <a:lnTo>
                                <a:pt x="9" y="1013"/>
                              </a:lnTo>
                              <a:lnTo>
                                <a:pt x="12" y="981"/>
                              </a:lnTo>
                              <a:lnTo>
                                <a:pt x="16" y="949"/>
                              </a:lnTo>
                              <a:lnTo>
                                <a:pt x="22" y="918"/>
                              </a:lnTo>
                              <a:lnTo>
                                <a:pt x="28" y="888"/>
                              </a:lnTo>
                              <a:lnTo>
                                <a:pt x="34" y="857"/>
                              </a:lnTo>
                              <a:lnTo>
                                <a:pt x="41" y="829"/>
                              </a:lnTo>
                              <a:lnTo>
                                <a:pt x="49" y="799"/>
                              </a:lnTo>
                              <a:lnTo>
                                <a:pt x="58" y="770"/>
                              </a:lnTo>
                              <a:lnTo>
                                <a:pt x="66" y="742"/>
                              </a:lnTo>
                              <a:lnTo>
                                <a:pt x="76" y="715"/>
                              </a:lnTo>
                              <a:lnTo>
                                <a:pt x="87" y="687"/>
                              </a:lnTo>
                              <a:lnTo>
                                <a:pt x="98" y="660"/>
                              </a:lnTo>
                              <a:lnTo>
                                <a:pt x="110" y="634"/>
                              </a:lnTo>
                              <a:lnTo>
                                <a:pt x="123" y="608"/>
                              </a:lnTo>
                              <a:lnTo>
                                <a:pt x="135" y="583"/>
                              </a:lnTo>
                              <a:lnTo>
                                <a:pt x="149" y="558"/>
                              </a:lnTo>
                              <a:lnTo>
                                <a:pt x="164" y="534"/>
                              </a:lnTo>
                              <a:lnTo>
                                <a:pt x="179" y="509"/>
                              </a:lnTo>
                              <a:lnTo>
                                <a:pt x="195" y="486"/>
                              </a:lnTo>
                              <a:lnTo>
                                <a:pt x="212" y="463"/>
                              </a:lnTo>
                              <a:lnTo>
                                <a:pt x="229" y="440"/>
                              </a:lnTo>
                              <a:lnTo>
                                <a:pt x="247" y="418"/>
                              </a:lnTo>
                              <a:lnTo>
                                <a:pt x="265" y="396"/>
                              </a:lnTo>
                              <a:lnTo>
                                <a:pt x="285" y="375"/>
                              </a:lnTo>
                              <a:lnTo>
                                <a:pt x="304" y="355"/>
                              </a:lnTo>
                              <a:lnTo>
                                <a:pt x="326" y="334"/>
                              </a:lnTo>
                              <a:lnTo>
                                <a:pt x="347" y="314"/>
                              </a:lnTo>
                              <a:lnTo>
                                <a:pt x="368" y="295"/>
                              </a:lnTo>
                              <a:lnTo>
                                <a:pt x="392" y="276"/>
                              </a:lnTo>
                              <a:lnTo>
                                <a:pt x="414" y="258"/>
                              </a:lnTo>
                              <a:lnTo>
                                <a:pt x="437" y="241"/>
                              </a:lnTo>
                              <a:lnTo>
                                <a:pt x="462" y="224"/>
                              </a:lnTo>
                              <a:lnTo>
                                <a:pt x="486" y="208"/>
                              </a:lnTo>
                              <a:lnTo>
                                <a:pt x="512" y="192"/>
                              </a:lnTo>
                              <a:lnTo>
                                <a:pt x="537" y="177"/>
                              </a:lnTo>
                              <a:lnTo>
                                <a:pt x="563" y="162"/>
                              </a:lnTo>
                              <a:lnTo>
                                <a:pt x="589" y="148"/>
                              </a:lnTo>
                              <a:lnTo>
                                <a:pt x="617" y="135"/>
                              </a:lnTo>
                              <a:lnTo>
                                <a:pt x="645" y="123"/>
                              </a:lnTo>
                              <a:lnTo>
                                <a:pt x="673" y="111"/>
                              </a:lnTo>
                              <a:lnTo>
                                <a:pt x="702" y="99"/>
                              </a:lnTo>
                              <a:lnTo>
                                <a:pt x="732" y="88"/>
                              </a:lnTo>
                              <a:lnTo>
                                <a:pt x="762" y="79"/>
                              </a:lnTo>
                              <a:lnTo>
                                <a:pt x="791" y="69"/>
                              </a:lnTo>
                              <a:lnTo>
                                <a:pt x="822" y="60"/>
                              </a:lnTo>
                              <a:lnTo>
                                <a:pt x="854" y="52"/>
                              </a:lnTo>
                              <a:lnTo>
                                <a:pt x="886" y="44"/>
                              </a:lnTo>
                              <a:lnTo>
                                <a:pt x="919" y="37"/>
                              </a:lnTo>
                              <a:lnTo>
                                <a:pt x="952" y="31"/>
                              </a:lnTo>
                              <a:lnTo>
                                <a:pt x="986" y="25"/>
                              </a:lnTo>
                              <a:lnTo>
                                <a:pt x="1020" y="19"/>
                              </a:lnTo>
                              <a:lnTo>
                                <a:pt x="1054" y="15"/>
                              </a:lnTo>
                              <a:lnTo>
                                <a:pt x="1089" y="11"/>
                              </a:lnTo>
                              <a:lnTo>
                                <a:pt x="1125" y="7"/>
                              </a:lnTo>
                              <a:lnTo>
                                <a:pt x="1161" y="5"/>
                              </a:lnTo>
                              <a:lnTo>
                                <a:pt x="1199" y="3"/>
                              </a:lnTo>
                              <a:lnTo>
                                <a:pt x="1236" y="1"/>
                              </a:lnTo>
                              <a:lnTo>
                                <a:pt x="1274" y="0"/>
                              </a:lnTo>
                              <a:lnTo>
                                <a:pt x="1312" y="0"/>
                              </a:lnTo>
                              <a:lnTo>
                                <a:pt x="1351" y="0"/>
                              </a:lnTo>
                              <a:lnTo>
                                <a:pt x="1389" y="1"/>
                              </a:lnTo>
                              <a:lnTo>
                                <a:pt x="1427" y="3"/>
                              </a:lnTo>
                              <a:lnTo>
                                <a:pt x="1464" y="5"/>
                              </a:lnTo>
                              <a:lnTo>
                                <a:pt x="1502" y="7"/>
                              </a:lnTo>
                              <a:lnTo>
                                <a:pt x="1538" y="11"/>
                              </a:lnTo>
                              <a:lnTo>
                                <a:pt x="1573" y="15"/>
                              </a:lnTo>
                              <a:lnTo>
                                <a:pt x="1608" y="20"/>
                              </a:lnTo>
                              <a:lnTo>
                                <a:pt x="1642" y="25"/>
                              </a:lnTo>
                              <a:lnTo>
                                <a:pt x="1676" y="31"/>
                              </a:lnTo>
                              <a:lnTo>
                                <a:pt x="1710" y="37"/>
                              </a:lnTo>
                              <a:lnTo>
                                <a:pt x="1742" y="45"/>
                              </a:lnTo>
                              <a:lnTo>
                                <a:pt x="1775" y="52"/>
                              </a:lnTo>
                              <a:lnTo>
                                <a:pt x="1807" y="61"/>
                              </a:lnTo>
                              <a:lnTo>
                                <a:pt x="1838" y="69"/>
                              </a:lnTo>
                              <a:lnTo>
                                <a:pt x="1868" y="79"/>
                              </a:lnTo>
                              <a:lnTo>
                                <a:pt x="1898" y="90"/>
                              </a:lnTo>
                              <a:lnTo>
                                <a:pt x="1928" y="100"/>
                              </a:lnTo>
                              <a:lnTo>
                                <a:pt x="1957" y="112"/>
                              </a:lnTo>
                              <a:lnTo>
                                <a:pt x="1984" y="124"/>
                              </a:lnTo>
                              <a:lnTo>
                                <a:pt x="2013" y="136"/>
                              </a:lnTo>
                              <a:lnTo>
                                <a:pt x="2039" y="149"/>
                              </a:lnTo>
                              <a:lnTo>
                                <a:pt x="2066" y="163"/>
                              </a:lnTo>
                              <a:lnTo>
                                <a:pt x="2093" y="178"/>
                              </a:lnTo>
                              <a:lnTo>
                                <a:pt x="2118" y="193"/>
                              </a:lnTo>
                              <a:lnTo>
                                <a:pt x="2143" y="209"/>
                              </a:lnTo>
                              <a:lnTo>
                                <a:pt x="2167" y="225"/>
                              </a:lnTo>
                              <a:lnTo>
                                <a:pt x="2192" y="242"/>
                              </a:lnTo>
                              <a:lnTo>
                                <a:pt x="2215" y="260"/>
                              </a:lnTo>
                              <a:lnTo>
                                <a:pt x="2237" y="278"/>
                              </a:lnTo>
                              <a:lnTo>
                                <a:pt x="2260" y="297"/>
                              </a:lnTo>
                              <a:lnTo>
                                <a:pt x="2282" y="316"/>
                              </a:lnTo>
                              <a:lnTo>
                                <a:pt x="2302" y="337"/>
                              </a:lnTo>
                              <a:lnTo>
                                <a:pt x="2323" y="357"/>
                              </a:lnTo>
                              <a:lnTo>
                                <a:pt x="2342" y="377"/>
                              </a:lnTo>
                              <a:lnTo>
                                <a:pt x="2362" y="398"/>
                              </a:lnTo>
                              <a:lnTo>
                                <a:pt x="2380" y="421"/>
                              </a:lnTo>
                              <a:lnTo>
                                <a:pt x="2398" y="443"/>
                              </a:lnTo>
                              <a:lnTo>
                                <a:pt x="2415" y="465"/>
                              </a:lnTo>
                              <a:lnTo>
                                <a:pt x="2431" y="489"/>
                              </a:lnTo>
                              <a:lnTo>
                                <a:pt x="2447" y="512"/>
                              </a:lnTo>
                              <a:lnTo>
                                <a:pt x="2462" y="536"/>
                              </a:lnTo>
                              <a:lnTo>
                                <a:pt x="2476" y="560"/>
                              </a:lnTo>
                              <a:lnTo>
                                <a:pt x="2490" y="586"/>
                              </a:lnTo>
                              <a:lnTo>
                                <a:pt x="2503" y="611"/>
                              </a:lnTo>
                              <a:lnTo>
                                <a:pt x="2516" y="637"/>
                              </a:lnTo>
                              <a:lnTo>
                                <a:pt x="2527" y="662"/>
                              </a:lnTo>
                              <a:lnTo>
                                <a:pt x="2538" y="690"/>
                              </a:lnTo>
                              <a:lnTo>
                                <a:pt x="2549" y="717"/>
                              </a:lnTo>
                              <a:lnTo>
                                <a:pt x="2558" y="744"/>
                              </a:lnTo>
                              <a:lnTo>
                                <a:pt x="2567" y="772"/>
                              </a:lnTo>
                              <a:lnTo>
                                <a:pt x="2575" y="801"/>
                              </a:lnTo>
                              <a:lnTo>
                                <a:pt x="2584" y="830"/>
                              </a:lnTo>
                              <a:lnTo>
                                <a:pt x="2590" y="860"/>
                              </a:lnTo>
                              <a:lnTo>
                                <a:pt x="2597" y="889"/>
                              </a:lnTo>
                              <a:lnTo>
                                <a:pt x="2602" y="920"/>
                              </a:lnTo>
                              <a:lnTo>
                                <a:pt x="2607" y="951"/>
                              </a:lnTo>
                              <a:lnTo>
                                <a:pt x="2611" y="982"/>
                              </a:lnTo>
                              <a:lnTo>
                                <a:pt x="2616" y="1014"/>
                              </a:lnTo>
                              <a:lnTo>
                                <a:pt x="2619" y="1046"/>
                              </a:lnTo>
                              <a:lnTo>
                                <a:pt x="2621" y="1079"/>
                              </a:lnTo>
                              <a:lnTo>
                                <a:pt x="2622" y="1112"/>
                              </a:lnTo>
                              <a:lnTo>
                                <a:pt x="2623" y="1145"/>
                              </a:lnTo>
                              <a:lnTo>
                                <a:pt x="2624" y="117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2418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6BC5C" id="Freeform 45" o:spid="_x0000_s1026" style="position:absolute;margin-left:403.05pt;margin-top:-9.45pt;width:10.5pt;height:9.4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24,2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" path="m1680,1720r18,-22l1715,1675r16,-24l1746,1626r14,-26l1772,1573r11,-29l1793,1515r8,-31l1809,1450r6,-38l1820,1372r5,-43l1828,1283r2,-49l1830,1183r,-48l1828,1089r-3,-44l1820,1002r-5,-39l1809,924r-9,-36l1792,854r-11,-32l1771,791r-12,-28l1746,735r-14,-26l1717,685r-16,-23l1684,642r-17,-20l1648,604r-19,-16l1609,573r-21,-14l1566,546r-23,-10l1520,527r-25,-8l1471,512r-26,-5l1420,502r-27,-4l1367,495r-27,-1l1312,493r-27,1l1258,495r-26,2l1207,501r-24,3l1159,509r-23,5l1114,521r-22,8l1071,538r-21,12l1028,562r-20,15l988,594r-20,18l948,632r-17,20l915,674r-16,24l884,723r-13,28l858,781r-11,31l835,844r-10,35l817,916r-8,39l804,996r-4,44l797,1085r-2,48l794,1183r1,45l796,1272r3,41l803,1354r4,38l814,1429r7,35l830,1499r9,33l850,1562r13,30l875,1620r14,26l904,1670r16,23l937,1714r18,19l973,1750r19,16l1013,1781r20,14l1055,1806r22,11l1101,1827r24,8l1151,1843r25,6l1203,1853r27,4l1259,1861r29,1l1319,1863r25,-1l1370,1861r25,-2l1421,1854r24,-4l1471,1845r23,-8l1519,1830r23,-9l1564,1811r22,-12l1607,1786r19,-14l1645,1756r18,-18l1680,1720xm2624,1179r-1,34l2622,1246r-1,33l2619,1312r-3,32l2611,1376r-4,31l2602,1438r-5,31l2590,1499r-7,28l2575,1556r-8,29l2558,1614r-10,27l2538,1668r-12,27l2515,1721r-13,26l2489,1772r-14,25l2460,1821r-14,25l2430,1869r-16,23l2397,1915r-18,22l2359,1959r-19,21l2321,2000r-21,21l2280,2041r-23,19l2235,2079r-23,18l2188,2115r-23,17l2140,2148r-25,16l2089,2179r-26,14l2036,2207r-26,14l1982,2233r-29,12l1925,2256r-30,12l1865,2277r-31,10l1803,2295r-31,9l1740,2311r-33,8l1674,2325r-34,6l1606,2337r-35,4l1536,2345r-37,3l1463,2351r-37,2l1389,2355r-38,1l1312,2356r-39,l1236,2355r-38,-2l1160,2351r-36,-3l1088,2345r-35,-4l1018,2337r-34,-6l950,2325r-33,-6l884,2311r-32,-7l820,2295r-31,-8l758,2277r-29,-9l699,2256r-29,-11l643,2233r-29,-12l587,2207r-26,-14l534,2179r-25,-15l483,2148r-24,-16l435,2115r-23,-18l388,2079r-22,-19l345,2041r-21,-20l302,2000r-19,-20l264,1959r-19,-22l228,1915r-18,-23l194,1869r-16,-23l163,1821r-15,-24l134,1772r-12,-25l109,1721,97,1695,87,1668,76,1641,66,1614r-9,-29l48,1556r-7,-29l33,1499r-6,-30l22,1438r-6,-31l12,1376,9,1344,6,1312,4,1279,1,1246,,1213r,-34l,1145r1,-34l4,1078r2,-33l9,1013r3,-32l16,949r6,-31l28,888r6,-31l41,829r8,-30l58,770r8,-28l76,715,87,687,98,660r12,-26l123,608r12,-25l149,558r15,-24l179,509r16,-23l212,463r17,-23l247,418r18,-22l285,375r19,-20l326,334r21,-20l368,295r24,-19l414,258r23,-17l462,224r24,-16l512,192r25,-15l563,162r26,-14l617,135r28,-12l673,111,702,99,732,88r30,-9l791,69r31,-9l854,52r32,-8l919,37r33,-6l986,25r34,-6l1054,15r35,-4l1125,7r36,-2l1199,3r37,-2l1274,r38,l1351,r38,1l1427,3r37,2l1502,7r36,4l1573,15r35,5l1642,25r34,6l1710,37r32,8l1775,52r32,9l1838,69r30,10l1898,90r30,10l1957,112r27,12l2013,136r26,13l2066,163r27,15l2118,193r25,16l2167,225r25,17l2215,260r22,18l2260,297r22,19l2302,337r21,20l2342,377r20,21l2380,421r18,22l2415,465r16,24l2447,512r15,24l2476,560r14,26l2503,611r13,26l2527,662r11,28l2549,717r9,27l2567,772r8,29l2584,830r6,30l2597,889r5,31l2607,951r4,31l2616,1014r3,32l2621,1079r1,33l2623,1145r1,34xe" fillcolor="#024182" stroked="f">
                <v:path arrowok="t" o:connecttype="custom" o:connectlocs="90052,80129;92745,67699;92491,51042;89391,38867;83750,30768;75975,26438;66675,25113;57731,26183;50210,30258;44264,38256;40859,50736;40605,66884;43196,79569;48532,88279;55952,93068;65455,94851;74755,93985;82632,90266;133198,65152;131622,76359;128370,86344;123491,95207;116885,102950;108753,109419;99250,114361;88426,117723;76178,119607;62813,119964;50006,118741;38521,115991;28510,111712;19718,105905;12451,98671;6810,90266;2897,80740;610,70094;0,58326;1118,46763;3862,36422;8334,27202;14484,19103;22208,12277;31356,6877;41774,3056;53564,764;66675,0;79939,764;91831,3107;102299,6928;111396,12328;119019,19204;125117,27304;129539,36524;132232,46865;133299,58326" o:connectangles="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Pr="004D6258">
        <w:rPr>
          <w:rFonts w:ascii="楷体_GB2312" w:eastAsia="楷体_GB231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5381625</wp:posOffset>
                </wp:positionH>
                <wp:positionV relativeFrom="paragraph">
                  <wp:posOffset>-198120</wp:posOffset>
                </wp:positionV>
                <wp:extent cx="176530" cy="160020"/>
                <wp:effectExtent l="5080" t="7620" r="8890" b="3810"/>
                <wp:wrapNone/>
                <wp:docPr id="8" name="Freefor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6530" cy="160020"/>
                        </a:xfrm>
                        <a:custGeom>
                          <a:avLst/>
                          <a:gdLst>
                            <a:gd name="T0" fmla="*/ 2684 w 3469"/>
                            <a:gd name="T1" fmla="*/ 239 h 3131"/>
                            <a:gd name="T2" fmla="*/ 3466 w 3469"/>
                            <a:gd name="T3" fmla="*/ 1357 h 3131"/>
                            <a:gd name="T4" fmla="*/ 2762 w 3469"/>
                            <a:gd name="T5" fmla="*/ 2403 h 3131"/>
                            <a:gd name="T6" fmla="*/ 2783 w 3469"/>
                            <a:gd name="T7" fmla="*/ 2478 h 3131"/>
                            <a:gd name="T8" fmla="*/ 2813 w 3469"/>
                            <a:gd name="T9" fmla="*/ 2534 h 3131"/>
                            <a:gd name="T10" fmla="*/ 2861 w 3469"/>
                            <a:gd name="T11" fmla="*/ 2584 h 3131"/>
                            <a:gd name="T12" fmla="*/ 2931 w 3469"/>
                            <a:gd name="T13" fmla="*/ 2623 h 3131"/>
                            <a:gd name="T14" fmla="*/ 3027 w 3469"/>
                            <a:gd name="T15" fmla="*/ 2643 h 3131"/>
                            <a:gd name="T16" fmla="*/ 3112 w 3469"/>
                            <a:gd name="T17" fmla="*/ 2644 h 3131"/>
                            <a:gd name="T18" fmla="*/ 3228 w 3469"/>
                            <a:gd name="T19" fmla="*/ 2633 h 3131"/>
                            <a:gd name="T20" fmla="*/ 3334 w 3469"/>
                            <a:gd name="T21" fmla="*/ 2604 h 3131"/>
                            <a:gd name="T22" fmla="*/ 3469 w 3469"/>
                            <a:gd name="T23" fmla="*/ 3062 h 3131"/>
                            <a:gd name="T24" fmla="*/ 3395 w 3469"/>
                            <a:gd name="T25" fmla="*/ 3081 h 3131"/>
                            <a:gd name="T26" fmla="*/ 3188 w 3469"/>
                            <a:gd name="T27" fmla="*/ 3115 h 3131"/>
                            <a:gd name="T28" fmla="*/ 3046 w 3469"/>
                            <a:gd name="T29" fmla="*/ 3127 h 3131"/>
                            <a:gd name="T30" fmla="*/ 2881 w 3469"/>
                            <a:gd name="T31" fmla="*/ 3130 h 3131"/>
                            <a:gd name="T32" fmla="*/ 2697 w 3469"/>
                            <a:gd name="T33" fmla="*/ 3121 h 3131"/>
                            <a:gd name="T34" fmla="*/ 2498 w 3469"/>
                            <a:gd name="T35" fmla="*/ 3093 h 3131"/>
                            <a:gd name="T36" fmla="*/ 2381 w 3469"/>
                            <a:gd name="T37" fmla="*/ 3060 h 3131"/>
                            <a:gd name="T38" fmla="*/ 2308 w 3469"/>
                            <a:gd name="T39" fmla="*/ 3028 h 3131"/>
                            <a:gd name="T40" fmla="*/ 2230 w 3469"/>
                            <a:gd name="T41" fmla="*/ 2981 h 3131"/>
                            <a:gd name="T42" fmla="*/ 2154 w 3469"/>
                            <a:gd name="T43" fmla="*/ 2917 h 3131"/>
                            <a:gd name="T44" fmla="*/ 2087 w 3469"/>
                            <a:gd name="T45" fmla="*/ 2835 h 3131"/>
                            <a:gd name="T46" fmla="*/ 2035 w 3469"/>
                            <a:gd name="T47" fmla="*/ 2731 h 3131"/>
                            <a:gd name="T48" fmla="*/ 2007 w 3469"/>
                            <a:gd name="T49" fmla="*/ 2644 h 3131"/>
                            <a:gd name="T50" fmla="*/ 1989 w 3469"/>
                            <a:gd name="T51" fmla="*/ 2550 h 3131"/>
                            <a:gd name="T52" fmla="*/ 1978 w 3469"/>
                            <a:gd name="T53" fmla="*/ 2434 h 3131"/>
                            <a:gd name="T54" fmla="*/ 325 w 3469"/>
                            <a:gd name="T55" fmla="*/ 3086 h 3131"/>
                            <a:gd name="T56" fmla="*/ 333 w 3469"/>
                            <a:gd name="T57" fmla="*/ 871 h 3131"/>
                            <a:gd name="T58" fmla="*/ 335 w 3469"/>
                            <a:gd name="T59" fmla="*/ 709 h 3131"/>
                            <a:gd name="T60" fmla="*/ 350 w 3469"/>
                            <a:gd name="T61" fmla="*/ 606 h 3131"/>
                            <a:gd name="T62" fmla="*/ 380 w 3469"/>
                            <a:gd name="T63" fmla="*/ 493 h 3131"/>
                            <a:gd name="T64" fmla="*/ 427 w 3469"/>
                            <a:gd name="T65" fmla="*/ 378 h 3131"/>
                            <a:gd name="T66" fmla="*/ 500 w 3469"/>
                            <a:gd name="T67" fmla="*/ 271 h 3131"/>
                            <a:gd name="T68" fmla="*/ 601 w 3469"/>
                            <a:gd name="T69" fmla="*/ 179 h 3131"/>
                            <a:gd name="T70" fmla="*/ 668 w 3469"/>
                            <a:gd name="T71" fmla="*/ 136 h 3131"/>
                            <a:gd name="T72" fmla="*/ 756 w 3469"/>
                            <a:gd name="T73" fmla="*/ 96 h 3131"/>
                            <a:gd name="T74" fmla="*/ 882 w 3469"/>
                            <a:gd name="T75" fmla="*/ 54 h 3131"/>
                            <a:gd name="T76" fmla="*/ 1050 w 3469"/>
                            <a:gd name="T77" fmla="*/ 20 h 3131"/>
                            <a:gd name="T78" fmla="*/ 1262 w 3469"/>
                            <a:gd name="T79" fmla="*/ 1 h 3131"/>
                            <a:gd name="T80" fmla="*/ 1519 w 3469"/>
                            <a:gd name="T81" fmla="*/ 6 h 3131"/>
                            <a:gd name="T82" fmla="*/ 1824 w 3469"/>
                            <a:gd name="T83" fmla="*/ 45 h 3131"/>
                            <a:gd name="T84" fmla="*/ 1677 w 3469"/>
                            <a:gd name="T85" fmla="*/ 523 h 3131"/>
                            <a:gd name="T86" fmla="*/ 1536 w 3469"/>
                            <a:gd name="T87" fmla="*/ 500 h 3131"/>
                            <a:gd name="T88" fmla="*/ 1426 w 3469"/>
                            <a:gd name="T89" fmla="*/ 493 h 3131"/>
                            <a:gd name="T90" fmla="*/ 1315 w 3469"/>
                            <a:gd name="T91" fmla="*/ 502 h 3131"/>
                            <a:gd name="T92" fmla="*/ 1215 w 3469"/>
                            <a:gd name="T93" fmla="*/ 531 h 3131"/>
                            <a:gd name="T94" fmla="*/ 1137 w 3469"/>
                            <a:gd name="T95" fmla="*/ 591 h 3131"/>
                            <a:gd name="T96" fmla="*/ 1102 w 3469"/>
                            <a:gd name="T97" fmla="*/ 653 h 3131"/>
                            <a:gd name="T98" fmla="*/ 1081 w 3469"/>
                            <a:gd name="T99" fmla="*/ 739 h 3131"/>
                            <a:gd name="T100" fmla="*/ 1076 w 3469"/>
                            <a:gd name="T101" fmla="*/ 823 h 3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3469" h="3131">
                              <a:moveTo>
                                <a:pt x="1079" y="869"/>
                              </a:moveTo>
                              <a:lnTo>
                                <a:pt x="1978" y="869"/>
                              </a:lnTo>
                              <a:lnTo>
                                <a:pt x="1978" y="543"/>
                              </a:lnTo>
                              <a:lnTo>
                                <a:pt x="2684" y="239"/>
                              </a:lnTo>
                              <a:lnTo>
                                <a:pt x="2757" y="239"/>
                              </a:lnTo>
                              <a:lnTo>
                                <a:pt x="2757" y="869"/>
                              </a:lnTo>
                              <a:lnTo>
                                <a:pt x="3466" y="869"/>
                              </a:lnTo>
                              <a:lnTo>
                                <a:pt x="3466" y="1357"/>
                              </a:lnTo>
                              <a:lnTo>
                                <a:pt x="2758" y="1357"/>
                              </a:lnTo>
                              <a:lnTo>
                                <a:pt x="2758" y="2355"/>
                              </a:lnTo>
                              <a:lnTo>
                                <a:pt x="2758" y="2369"/>
                              </a:lnTo>
                              <a:lnTo>
                                <a:pt x="2762" y="2403"/>
                              </a:lnTo>
                              <a:lnTo>
                                <a:pt x="2766" y="2425"/>
                              </a:lnTo>
                              <a:lnTo>
                                <a:pt x="2773" y="2451"/>
                              </a:lnTo>
                              <a:lnTo>
                                <a:pt x="2778" y="2464"/>
                              </a:lnTo>
                              <a:lnTo>
                                <a:pt x="2783" y="2478"/>
                              </a:lnTo>
                              <a:lnTo>
                                <a:pt x="2789" y="2492"/>
                              </a:lnTo>
                              <a:lnTo>
                                <a:pt x="2796" y="2506"/>
                              </a:lnTo>
                              <a:lnTo>
                                <a:pt x="2803" y="2520"/>
                              </a:lnTo>
                              <a:lnTo>
                                <a:pt x="2813" y="2534"/>
                              </a:lnTo>
                              <a:lnTo>
                                <a:pt x="2824" y="2547"/>
                              </a:lnTo>
                              <a:lnTo>
                                <a:pt x="2834" y="2559"/>
                              </a:lnTo>
                              <a:lnTo>
                                <a:pt x="2847" y="2572"/>
                              </a:lnTo>
                              <a:lnTo>
                                <a:pt x="2861" y="2584"/>
                              </a:lnTo>
                              <a:lnTo>
                                <a:pt x="2877" y="2595"/>
                              </a:lnTo>
                              <a:lnTo>
                                <a:pt x="2893" y="2606"/>
                              </a:lnTo>
                              <a:lnTo>
                                <a:pt x="2911" y="2615"/>
                              </a:lnTo>
                              <a:lnTo>
                                <a:pt x="2931" y="2623"/>
                              </a:lnTo>
                              <a:lnTo>
                                <a:pt x="2952" y="2631"/>
                              </a:lnTo>
                              <a:lnTo>
                                <a:pt x="2976" y="2636"/>
                              </a:lnTo>
                              <a:lnTo>
                                <a:pt x="3000" y="2640"/>
                              </a:lnTo>
                              <a:lnTo>
                                <a:pt x="3027" y="2643"/>
                              </a:lnTo>
                              <a:lnTo>
                                <a:pt x="3055" y="2644"/>
                              </a:lnTo>
                              <a:lnTo>
                                <a:pt x="3085" y="2644"/>
                              </a:lnTo>
                              <a:lnTo>
                                <a:pt x="3093" y="2644"/>
                              </a:lnTo>
                              <a:lnTo>
                                <a:pt x="3112" y="2644"/>
                              </a:lnTo>
                              <a:lnTo>
                                <a:pt x="3142" y="2643"/>
                              </a:lnTo>
                              <a:lnTo>
                                <a:pt x="3181" y="2640"/>
                              </a:lnTo>
                              <a:lnTo>
                                <a:pt x="3203" y="2637"/>
                              </a:lnTo>
                              <a:lnTo>
                                <a:pt x="3228" y="2633"/>
                              </a:lnTo>
                              <a:lnTo>
                                <a:pt x="3253" y="2627"/>
                              </a:lnTo>
                              <a:lnTo>
                                <a:pt x="3279" y="2621"/>
                              </a:lnTo>
                              <a:lnTo>
                                <a:pt x="3306" y="2614"/>
                              </a:lnTo>
                              <a:lnTo>
                                <a:pt x="3334" y="2604"/>
                              </a:lnTo>
                              <a:lnTo>
                                <a:pt x="3363" y="2593"/>
                              </a:lnTo>
                              <a:lnTo>
                                <a:pt x="3391" y="2581"/>
                              </a:lnTo>
                              <a:lnTo>
                                <a:pt x="3469" y="2581"/>
                              </a:lnTo>
                              <a:lnTo>
                                <a:pt x="3469" y="3062"/>
                              </a:lnTo>
                              <a:lnTo>
                                <a:pt x="3464" y="3063"/>
                              </a:lnTo>
                              <a:lnTo>
                                <a:pt x="3450" y="3067"/>
                              </a:lnTo>
                              <a:lnTo>
                                <a:pt x="3426" y="3074"/>
                              </a:lnTo>
                              <a:lnTo>
                                <a:pt x="3395" y="3081"/>
                              </a:lnTo>
                              <a:lnTo>
                                <a:pt x="3354" y="3090"/>
                              </a:lnTo>
                              <a:lnTo>
                                <a:pt x="3306" y="3098"/>
                              </a:lnTo>
                              <a:lnTo>
                                <a:pt x="3251" y="3107"/>
                              </a:lnTo>
                              <a:lnTo>
                                <a:pt x="3188" y="3115"/>
                              </a:lnTo>
                              <a:lnTo>
                                <a:pt x="3155" y="3118"/>
                              </a:lnTo>
                              <a:lnTo>
                                <a:pt x="3120" y="3122"/>
                              </a:lnTo>
                              <a:lnTo>
                                <a:pt x="3084" y="3125"/>
                              </a:lnTo>
                              <a:lnTo>
                                <a:pt x="3046" y="3127"/>
                              </a:lnTo>
                              <a:lnTo>
                                <a:pt x="3007" y="3129"/>
                              </a:lnTo>
                              <a:lnTo>
                                <a:pt x="2966" y="3130"/>
                              </a:lnTo>
                              <a:lnTo>
                                <a:pt x="2924" y="3131"/>
                              </a:lnTo>
                              <a:lnTo>
                                <a:pt x="2881" y="3130"/>
                              </a:lnTo>
                              <a:lnTo>
                                <a:pt x="2836" y="3129"/>
                              </a:lnTo>
                              <a:lnTo>
                                <a:pt x="2791" y="3128"/>
                              </a:lnTo>
                              <a:lnTo>
                                <a:pt x="2745" y="3125"/>
                              </a:lnTo>
                              <a:lnTo>
                                <a:pt x="2697" y="3121"/>
                              </a:lnTo>
                              <a:lnTo>
                                <a:pt x="2649" y="3115"/>
                              </a:lnTo>
                              <a:lnTo>
                                <a:pt x="2599" y="3109"/>
                              </a:lnTo>
                              <a:lnTo>
                                <a:pt x="2549" y="3101"/>
                              </a:lnTo>
                              <a:lnTo>
                                <a:pt x="2498" y="3093"/>
                              </a:lnTo>
                              <a:lnTo>
                                <a:pt x="2483" y="3091"/>
                              </a:lnTo>
                              <a:lnTo>
                                <a:pt x="2442" y="3080"/>
                              </a:lnTo>
                              <a:lnTo>
                                <a:pt x="2413" y="3072"/>
                              </a:lnTo>
                              <a:lnTo>
                                <a:pt x="2381" y="3060"/>
                              </a:lnTo>
                              <a:lnTo>
                                <a:pt x="2364" y="3053"/>
                              </a:lnTo>
                              <a:lnTo>
                                <a:pt x="2346" y="3045"/>
                              </a:lnTo>
                              <a:lnTo>
                                <a:pt x="2327" y="3037"/>
                              </a:lnTo>
                              <a:lnTo>
                                <a:pt x="2308" y="3028"/>
                              </a:lnTo>
                              <a:lnTo>
                                <a:pt x="2289" y="3017"/>
                              </a:lnTo>
                              <a:lnTo>
                                <a:pt x="2270" y="3007"/>
                              </a:lnTo>
                              <a:lnTo>
                                <a:pt x="2251" y="2994"/>
                              </a:lnTo>
                              <a:lnTo>
                                <a:pt x="2230" y="2981"/>
                              </a:lnTo>
                              <a:lnTo>
                                <a:pt x="2211" y="2967"/>
                              </a:lnTo>
                              <a:lnTo>
                                <a:pt x="2192" y="2951"/>
                              </a:lnTo>
                              <a:lnTo>
                                <a:pt x="2173" y="2935"/>
                              </a:lnTo>
                              <a:lnTo>
                                <a:pt x="2154" y="2917"/>
                              </a:lnTo>
                              <a:lnTo>
                                <a:pt x="2136" y="2899"/>
                              </a:lnTo>
                              <a:lnTo>
                                <a:pt x="2119" y="2879"/>
                              </a:lnTo>
                              <a:lnTo>
                                <a:pt x="2103" y="2857"/>
                              </a:lnTo>
                              <a:lnTo>
                                <a:pt x="2087" y="2835"/>
                              </a:lnTo>
                              <a:lnTo>
                                <a:pt x="2072" y="2811"/>
                              </a:lnTo>
                              <a:lnTo>
                                <a:pt x="2058" y="2786"/>
                              </a:lnTo>
                              <a:lnTo>
                                <a:pt x="2045" y="2760"/>
                              </a:lnTo>
                              <a:lnTo>
                                <a:pt x="2035" y="2731"/>
                              </a:lnTo>
                              <a:lnTo>
                                <a:pt x="2033" y="2725"/>
                              </a:lnTo>
                              <a:lnTo>
                                <a:pt x="2026" y="2707"/>
                              </a:lnTo>
                              <a:lnTo>
                                <a:pt x="2018" y="2681"/>
                              </a:lnTo>
                              <a:lnTo>
                                <a:pt x="2007" y="2644"/>
                              </a:lnTo>
                              <a:lnTo>
                                <a:pt x="2003" y="2623"/>
                              </a:lnTo>
                              <a:lnTo>
                                <a:pt x="1998" y="2601"/>
                              </a:lnTo>
                              <a:lnTo>
                                <a:pt x="1993" y="2576"/>
                              </a:lnTo>
                              <a:lnTo>
                                <a:pt x="1989" y="2550"/>
                              </a:lnTo>
                              <a:lnTo>
                                <a:pt x="1985" y="2522"/>
                              </a:lnTo>
                              <a:lnTo>
                                <a:pt x="1982" y="2494"/>
                              </a:lnTo>
                              <a:lnTo>
                                <a:pt x="1980" y="2464"/>
                              </a:lnTo>
                              <a:lnTo>
                                <a:pt x="1978" y="2434"/>
                              </a:lnTo>
                              <a:lnTo>
                                <a:pt x="1978" y="1354"/>
                              </a:lnTo>
                              <a:lnTo>
                                <a:pt x="1101" y="1354"/>
                              </a:lnTo>
                              <a:lnTo>
                                <a:pt x="1101" y="3086"/>
                              </a:lnTo>
                              <a:lnTo>
                                <a:pt x="325" y="3086"/>
                              </a:lnTo>
                              <a:lnTo>
                                <a:pt x="326" y="1354"/>
                              </a:lnTo>
                              <a:lnTo>
                                <a:pt x="0" y="1354"/>
                              </a:lnTo>
                              <a:lnTo>
                                <a:pt x="0" y="871"/>
                              </a:lnTo>
                              <a:lnTo>
                                <a:pt x="333" y="871"/>
                              </a:lnTo>
                              <a:lnTo>
                                <a:pt x="332" y="851"/>
                              </a:lnTo>
                              <a:lnTo>
                                <a:pt x="331" y="793"/>
                              </a:lnTo>
                              <a:lnTo>
                                <a:pt x="332" y="754"/>
                              </a:lnTo>
                              <a:lnTo>
                                <a:pt x="335" y="709"/>
                              </a:lnTo>
                              <a:lnTo>
                                <a:pt x="338" y="685"/>
                              </a:lnTo>
                              <a:lnTo>
                                <a:pt x="341" y="659"/>
                              </a:lnTo>
                              <a:lnTo>
                                <a:pt x="346" y="634"/>
                              </a:lnTo>
                              <a:lnTo>
                                <a:pt x="350" y="606"/>
                              </a:lnTo>
                              <a:lnTo>
                                <a:pt x="356" y="578"/>
                              </a:lnTo>
                              <a:lnTo>
                                <a:pt x="363" y="551"/>
                              </a:lnTo>
                              <a:lnTo>
                                <a:pt x="370" y="522"/>
                              </a:lnTo>
                              <a:lnTo>
                                <a:pt x="380" y="493"/>
                              </a:lnTo>
                              <a:lnTo>
                                <a:pt x="389" y="464"/>
                              </a:lnTo>
                              <a:lnTo>
                                <a:pt x="401" y="436"/>
                              </a:lnTo>
                              <a:lnTo>
                                <a:pt x="414" y="407"/>
                              </a:lnTo>
                              <a:lnTo>
                                <a:pt x="427" y="378"/>
                              </a:lnTo>
                              <a:lnTo>
                                <a:pt x="443" y="350"/>
                              </a:lnTo>
                              <a:lnTo>
                                <a:pt x="460" y="323"/>
                              </a:lnTo>
                              <a:lnTo>
                                <a:pt x="479" y="296"/>
                              </a:lnTo>
                              <a:lnTo>
                                <a:pt x="500" y="271"/>
                              </a:lnTo>
                              <a:lnTo>
                                <a:pt x="522" y="246"/>
                              </a:lnTo>
                              <a:lnTo>
                                <a:pt x="546" y="222"/>
                              </a:lnTo>
                              <a:lnTo>
                                <a:pt x="572" y="199"/>
                              </a:lnTo>
                              <a:lnTo>
                                <a:pt x="601" y="179"/>
                              </a:lnTo>
                              <a:lnTo>
                                <a:pt x="605" y="176"/>
                              </a:lnTo>
                              <a:lnTo>
                                <a:pt x="617" y="166"/>
                              </a:lnTo>
                              <a:lnTo>
                                <a:pt x="638" y="153"/>
                              </a:lnTo>
                              <a:lnTo>
                                <a:pt x="668" y="136"/>
                              </a:lnTo>
                              <a:lnTo>
                                <a:pt x="686" y="127"/>
                              </a:lnTo>
                              <a:lnTo>
                                <a:pt x="707" y="117"/>
                              </a:lnTo>
                              <a:lnTo>
                                <a:pt x="730" y="107"/>
                              </a:lnTo>
                              <a:lnTo>
                                <a:pt x="756" y="96"/>
                              </a:lnTo>
                              <a:lnTo>
                                <a:pt x="784" y="85"/>
                              </a:lnTo>
                              <a:lnTo>
                                <a:pt x="813" y="75"/>
                              </a:lnTo>
                              <a:lnTo>
                                <a:pt x="846" y="65"/>
                              </a:lnTo>
                              <a:lnTo>
                                <a:pt x="882" y="54"/>
                              </a:lnTo>
                              <a:lnTo>
                                <a:pt x="921" y="45"/>
                              </a:lnTo>
                              <a:lnTo>
                                <a:pt x="961" y="36"/>
                              </a:lnTo>
                              <a:lnTo>
                                <a:pt x="1005" y="28"/>
                              </a:lnTo>
                              <a:lnTo>
                                <a:pt x="1050" y="20"/>
                              </a:lnTo>
                              <a:lnTo>
                                <a:pt x="1099" y="14"/>
                              </a:lnTo>
                              <a:lnTo>
                                <a:pt x="1150" y="9"/>
                              </a:lnTo>
                              <a:lnTo>
                                <a:pt x="1205" y="4"/>
                              </a:lnTo>
                              <a:lnTo>
                                <a:pt x="1262" y="1"/>
                              </a:lnTo>
                              <a:lnTo>
                                <a:pt x="1321" y="0"/>
                              </a:lnTo>
                              <a:lnTo>
                                <a:pt x="1384" y="0"/>
                              </a:lnTo>
                              <a:lnTo>
                                <a:pt x="1450" y="2"/>
                              </a:lnTo>
                              <a:lnTo>
                                <a:pt x="1519" y="6"/>
                              </a:lnTo>
                              <a:lnTo>
                                <a:pt x="1592" y="13"/>
                              </a:lnTo>
                              <a:lnTo>
                                <a:pt x="1666" y="21"/>
                              </a:lnTo>
                              <a:lnTo>
                                <a:pt x="1744" y="32"/>
                              </a:lnTo>
                              <a:lnTo>
                                <a:pt x="1824" y="45"/>
                              </a:lnTo>
                              <a:lnTo>
                                <a:pt x="1824" y="544"/>
                              </a:lnTo>
                              <a:lnTo>
                                <a:pt x="1762" y="544"/>
                              </a:lnTo>
                              <a:lnTo>
                                <a:pt x="1738" y="538"/>
                              </a:lnTo>
                              <a:lnTo>
                                <a:pt x="1677" y="523"/>
                              </a:lnTo>
                              <a:lnTo>
                                <a:pt x="1635" y="514"/>
                              </a:lnTo>
                              <a:lnTo>
                                <a:pt x="1587" y="506"/>
                              </a:lnTo>
                              <a:lnTo>
                                <a:pt x="1562" y="503"/>
                              </a:lnTo>
                              <a:lnTo>
                                <a:pt x="1536" y="500"/>
                              </a:lnTo>
                              <a:lnTo>
                                <a:pt x="1509" y="496"/>
                              </a:lnTo>
                              <a:lnTo>
                                <a:pt x="1481" y="494"/>
                              </a:lnTo>
                              <a:lnTo>
                                <a:pt x="1453" y="493"/>
                              </a:lnTo>
                              <a:lnTo>
                                <a:pt x="1426" y="493"/>
                              </a:lnTo>
                              <a:lnTo>
                                <a:pt x="1397" y="493"/>
                              </a:lnTo>
                              <a:lnTo>
                                <a:pt x="1369" y="494"/>
                              </a:lnTo>
                              <a:lnTo>
                                <a:pt x="1342" y="497"/>
                              </a:lnTo>
                              <a:lnTo>
                                <a:pt x="1315" y="502"/>
                              </a:lnTo>
                              <a:lnTo>
                                <a:pt x="1289" y="507"/>
                              </a:lnTo>
                              <a:lnTo>
                                <a:pt x="1263" y="513"/>
                              </a:lnTo>
                              <a:lnTo>
                                <a:pt x="1239" y="522"/>
                              </a:lnTo>
                              <a:lnTo>
                                <a:pt x="1215" y="531"/>
                              </a:lnTo>
                              <a:lnTo>
                                <a:pt x="1193" y="544"/>
                              </a:lnTo>
                              <a:lnTo>
                                <a:pt x="1173" y="557"/>
                              </a:lnTo>
                              <a:lnTo>
                                <a:pt x="1154" y="573"/>
                              </a:lnTo>
                              <a:lnTo>
                                <a:pt x="1137" y="591"/>
                              </a:lnTo>
                              <a:lnTo>
                                <a:pt x="1122" y="611"/>
                              </a:lnTo>
                              <a:lnTo>
                                <a:pt x="1109" y="634"/>
                              </a:lnTo>
                              <a:lnTo>
                                <a:pt x="1107" y="639"/>
                              </a:lnTo>
                              <a:lnTo>
                                <a:pt x="1102" y="653"/>
                              </a:lnTo>
                              <a:lnTo>
                                <a:pt x="1095" y="675"/>
                              </a:lnTo>
                              <a:lnTo>
                                <a:pt x="1088" y="704"/>
                              </a:lnTo>
                              <a:lnTo>
                                <a:pt x="1084" y="721"/>
                              </a:lnTo>
                              <a:lnTo>
                                <a:pt x="1081" y="739"/>
                              </a:lnTo>
                              <a:lnTo>
                                <a:pt x="1079" y="758"/>
                              </a:lnTo>
                              <a:lnTo>
                                <a:pt x="1077" y="780"/>
                              </a:lnTo>
                              <a:lnTo>
                                <a:pt x="1076" y="801"/>
                              </a:lnTo>
                              <a:lnTo>
                                <a:pt x="1076" y="823"/>
                              </a:lnTo>
                              <a:lnTo>
                                <a:pt x="1077" y="846"/>
                              </a:lnTo>
                              <a:lnTo>
                                <a:pt x="1079" y="8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2418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40E15D" id="Freeform 46" o:spid="_x0000_s1026" style="position:absolute;margin-left:423.75pt;margin-top:-15.6pt;width:13.9pt;height:12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69,3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" path="m1079,869r899,l1978,543,2684,239r73,l2757,869r709,l3466,1357r-708,l2758,2355r,14l2762,2403r4,22l2773,2451r5,13l2783,2478r6,14l2796,2506r7,14l2813,2534r11,13l2834,2559r13,13l2861,2584r16,11l2893,2606r18,9l2931,2623r21,8l2976,2636r24,4l3027,2643r28,1l3085,2644r8,l3112,2644r30,-1l3181,2640r22,-3l3228,2633r25,-6l3279,2621r27,-7l3334,2604r29,-11l3391,2581r78,l3469,3062r-5,1l3450,3067r-24,7l3395,3081r-41,9l3306,3098r-55,9l3188,3115r-33,3l3120,3122r-36,3l3046,3127r-39,2l2966,3130r-42,1l2881,3130r-45,-1l2791,3128r-46,-3l2697,3121r-48,-6l2599,3109r-50,-8l2498,3093r-15,-2l2442,3080r-29,-8l2381,3060r-17,-7l2346,3045r-19,-8l2308,3028r-19,-11l2270,3007r-19,-13l2230,2981r-19,-14l2192,2951r-19,-16l2154,2917r-18,-18l2119,2879r-16,-22l2087,2835r-15,-24l2058,2786r-13,-26l2035,2731r-2,-6l2026,2707r-8,-26l2007,2644r-4,-21l1998,2601r-5,-25l1989,2550r-4,-28l1982,2494r-2,-30l1978,2434r,-1080l1101,1354r,1732l325,3086r1,-1732l,1354,,871r333,l332,851r-1,-58l332,754r3,-45l338,685r3,-26l346,634r4,-28l356,578r7,-27l370,522r10,-29l389,464r12,-28l414,407r13,-29l443,350r17,-27l479,296r21,-25l522,246r24,-24l572,199r29,-20l605,176r12,-10l638,153r30,-17l686,127r21,-10l730,107,756,96,784,85,813,75,846,65,882,54r39,-9l961,36r44,-8l1050,20r49,-6l1150,9r55,-5l1262,1,1321,r63,l1450,2r69,4l1592,13r74,8l1744,32r80,13l1824,544r-62,l1738,538r-61,-15l1635,514r-48,-8l1562,503r-26,-3l1509,496r-28,-2l1453,493r-27,l1397,493r-28,1l1342,497r-27,5l1289,507r-26,6l1239,522r-24,9l1193,544r-20,13l1154,573r-17,18l1122,611r-13,23l1107,639r-5,14l1095,675r-7,29l1084,721r-3,18l1079,758r-2,22l1076,801r,22l1077,846r2,23xe" fillcolor="#024182" stroked="f">
                <v:path arrowok="t" o:connecttype="custom" o:connectlocs="136583,12215;176377,69354;140552,122813;141621,126646;143148,129508;145590,132064;149152,134057;154038,135079;158363,135130;164266,134568;169660,133086;176530,156494;172764,157465;162231,159202;155004,159816;146608,159969;137245,159509;127118,158078;121164,156391;117449,154756;113480,152354;109612,149083;106203,144892;103557,139577;102132,135130;101216,130326;100656,124398;16539,157720;16946,44515;17047,36236;17811,30972;19337,25196;21729,19319;25444,13850;30584,9148;33993,6951;38471,4906;44883,2760;53432,1022;64220,51;77299,307;92819,2300;85339,26730;78164,25554;72566,25196;66918,25656;61829,27138;57860,30205;56078,33374;55010,37769;54755,42062" o:connectangles="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Pr="004D6258">
        <w:rPr>
          <w:rFonts w:ascii="楷体_GB2312" w:eastAsia="楷体_GB231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-183515</wp:posOffset>
                </wp:positionV>
                <wp:extent cx="146685" cy="149860"/>
                <wp:effectExtent l="5080" t="3175" r="635" b="8890"/>
                <wp:wrapNone/>
                <wp:docPr id="7" name="Freeform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6685" cy="149860"/>
                        </a:xfrm>
                        <a:custGeom>
                          <a:avLst/>
                          <a:gdLst>
                            <a:gd name="T0" fmla="*/ 2884 w 2884"/>
                            <a:gd name="T1" fmla="*/ 2937 h 2937"/>
                            <a:gd name="T2" fmla="*/ 2099 w 2884"/>
                            <a:gd name="T3" fmla="*/ 2937 h 2937"/>
                            <a:gd name="T4" fmla="*/ 747 w 2884"/>
                            <a:gd name="T5" fmla="*/ 921 h 2937"/>
                            <a:gd name="T6" fmla="*/ 747 w 2884"/>
                            <a:gd name="T7" fmla="*/ 2937 h 2937"/>
                            <a:gd name="T8" fmla="*/ 0 w 2884"/>
                            <a:gd name="T9" fmla="*/ 2937 h 2937"/>
                            <a:gd name="T10" fmla="*/ 0 w 2884"/>
                            <a:gd name="T11" fmla="*/ 0 h 2937"/>
                            <a:gd name="T12" fmla="*/ 976 w 2884"/>
                            <a:gd name="T13" fmla="*/ 0 h 2937"/>
                            <a:gd name="T14" fmla="*/ 2137 w 2884"/>
                            <a:gd name="T15" fmla="*/ 1682 h 2937"/>
                            <a:gd name="T16" fmla="*/ 2137 w 2884"/>
                            <a:gd name="T17" fmla="*/ 0 h 2937"/>
                            <a:gd name="T18" fmla="*/ 2884 w 2884"/>
                            <a:gd name="T19" fmla="*/ 0 h 2937"/>
                            <a:gd name="T20" fmla="*/ 2884 w 2884"/>
                            <a:gd name="T21" fmla="*/ 2937 h 29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884" h="2937">
                              <a:moveTo>
                                <a:pt x="2884" y="2937"/>
                              </a:moveTo>
                              <a:lnTo>
                                <a:pt x="2099" y="2937"/>
                              </a:lnTo>
                              <a:lnTo>
                                <a:pt x="747" y="921"/>
                              </a:lnTo>
                              <a:lnTo>
                                <a:pt x="747" y="2937"/>
                              </a:lnTo>
                              <a:lnTo>
                                <a:pt x="0" y="2937"/>
                              </a:lnTo>
                              <a:lnTo>
                                <a:pt x="0" y="0"/>
                              </a:lnTo>
                              <a:lnTo>
                                <a:pt x="976" y="0"/>
                              </a:lnTo>
                              <a:lnTo>
                                <a:pt x="2137" y="1682"/>
                              </a:lnTo>
                              <a:lnTo>
                                <a:pt x="2137" y="0"/>
                              </a:lnTo>
                              <a:lnTo>
                                <a:pt x="2884" y="0"/>
                              </a:lnTo>
                              <a:lnTo>
                                <a:pt x="2884" y="29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2418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9A5B82" id="Freeform 41" o:spid="_x0000_s1026" style="position:absolute;margin-left:321pt;margin-top:-14.45pt;width:11.55pt;height:11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884,2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" path="m2884,2937r-785,l747,921r,2016l,2937,,,976,,2137,1682,2137,r747,l2884,2937xe" fillcolor="#024182" stroked="f">
                <v:path arrowok="t" o:connecttype="custom" o:connectlocs="146685,149860;106759,149860;37994,46994;37994,149860;0,149860;0,0;49641,0;108691,85824;108691,0;146685,0;146685,149860" o:connectangles="0,0,0,0,0,0,0,0,0,0,0"/>
                <o:lock v:ext="edit" aspectratio="t"/>
              </v:shape>
            </w:pict>
          </mc:Fallback>
        </mc:AlternateContent>
      </w:r>
      <w:r w:rsidRPr="004D6258">
        <w:rPr>
          <w:rFonts w:ascii="楷体_GB2312" w:eastAsia="楷体_GB231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4374515</wp:posOffset>
                </wp:positionH>
                <wp:positionV relativeFrom="paragraph">
                  <wp:posOffset>-120015</wp:posOffset>
                </wp:positionV>
                <wp:extent cx="128905" cy="119380"/>
                <wp:effectExtent l="7620" t="0" r="6350" b="4445"/>
                <wp:wrapNone/>
                <wp:docPr id="6" name="Freeform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905" cy="119380"/>
                        </a:xfrm>
                        <a:custGeom>
                          <a:avLst/>
                          <a:gdLst>
                            <a:gd name="T0" fmla="*/ 1747 w 2532"/>
                            <a:gd name="T1" fmla="*/ 764 h 2344"/>
                            <a:gd name="T2" fmla="*/ 1702 w 2532"/>
                            <a:gd name="T3" fmla="*/ 637 h 2344"/>
                            <a:gd name="T4" fmla="*/ 1628 w 2532"/>
                            <a:gd name="T5" fmla="*/ 541 h 2344"/>
                            <a:gd name="T6" fmla="*/ 1519 w 2532"/>
                            <a:gd name="T7" fmla="*/ 477 h 2344"/>
                            <a:gd name="T8" fmla="*/ 1376 w 2532"/>
                            <a:gd name="T9" fmla="*/ 445 h 2344"/>
                            <a:gd name="T10" fmla="*/ 1211 w 2532"/>
                            <a:gd name="T11" fmla="*/ 445 h 2344"/>
                            <a:gd name="T12" fmla="*/ 1068 w 2532"/>
                            <a:gd name="T13" fmla="*/ 475 h 2344"/>
                            <a:gd name="T14" fmla="*/ 946 w 2532"/>
                            <a:gd name="T15" fmla="*/ 536 h 2344"/>
                            <a:gd name="T16" fmla="*/ 851 w 2532"/>
                            <a:gd name="T17" fmla="*/ 628 h 2344"/>
                            <a:gd name="T18" fmla="*/ 791 w 2532"/>
                            <a:gd name="T19" fmla="*/ 758 h 2344"/>
                            <a:gd name="T20" fmla="*/ 1761 w 2532"/>
                            <a:gd name="T21" fmla="*/ 894 h 2344"/>
                            <a:gd name="T22" fmla="*/ 790 w 2532"/>
                            <a:gd name="T23" fmla="*/ 1435 h 2344"/>
                            <a:gd name="T24" fmla="*/ 862 w 2532"/>
                            <a:gd name="T25" fmla="*/ 1591 h 2344"/>
                            <a:gd name="T26" fmla="*/ 985 w 2532"/>
                            <a:gd name="T27" fmla="*/ 1712 h 2344"/>
                            <a:gd name="T28" fmla="*/ 1159 w 2532"/>
                            <a:gd name="T29" fmla="*/ 1797 h 2344"/>
                            <a:gd name="T30" fmla="*/ 1387 w 2532"/>
                            <a:gd name="T31" fmla="*/ 1843 h 2344"/>
                            <a:gd name="T32" fmla="*/ 1628 w 2532"/>
                            <a:gd name="T33" fmla="*/ 1850 h 2344"/>
                            <a:gd name="T34" fmla="*/ 1807 w 2532"/>
                            <a:gd name="T35" fmla="*/ 1830 h 2344"/>
                            <a:gd name="T36" fmla="*/ 1981 w 2532"/>
                            <a:gd name="T37" fmla="*/ 1787 h 2344"/>
                            <a:gd name="T38" fmla="*/ 2243 w 2532"/>
                            <a:gd name="T39" fmla="*/ 1682 h 2344"/>
                            <a:gd name="T40" fmla="*/ 2485 w 2532"/>
                            <a:gd name="T41" fmla="*/ 2161 h 2344"/>
                            <a:gd name="T42" fmla="*/ 2112 w 2532"/>
                            <a:gd name="T43" fmla="*/ 2276 h 2344"/>
                            <a:gd name="T44" fmla="*/ 1753 w 2532"/>
                            <a:gd name="T45" fmla="*/ 2334 h 2344"/>
                            <a:gd name="T46" fmla="*/ 1397 w 2532"/>
                            <a:gd name="T47" fmla="*/ 2343 h 2344"/>
                            <a:gd name="T48" fmla="*/ 1147 w 2532"/>
                            <a:gd name="T49" fmla="*/ 2325 h 2344"/>
                            <a:gd name="T50" fmla="*/ 921 w 2532"/>
                            <a:gd name="T51" fmla="*/ 2287 h 2344"/>
                            <a:gd name="T52" fmla="*/ 718 w 2532"/>
                            <a:gd name="T53" fmla="*/ 2227 h 2344"/>
                            <a:gd name="T54" fmla="*/ 539 w 2532"/>
                            <a:gd name="T55" fmla="*/ 2146 h 2344"/>
                            <a:gd name="T56" fmla="*/ 383 w 2532"/>
                            <a:gd name="T57" fmla="*/ 2044 h 2344"/>
                            <a:gd name="T58" fmla="*/ 253 w 2532"/>
                            <a:gd name="T59" fmla="*/ 1923 h 2344"/>
                            <a:gd name="T60" fmla="*/ 150 w 2532"/>
                            <a:gd name="T61" fmla="*/ 1784 h 2344"/>
                            <a:gd name="T62" fmla="*/ 74 w 2532"/>
                            <a:gd name="T63" fmla="*/ 1626 h 2344"/>
                            <a:gd name="T64" fmla="*/ 25 w 2532"/>
                            <a:gd name="T65" fmla="*/ 1452 h 2344"/>
                            <a:gd name="T66" fmla="*/ 1 w 2532"/>
                            <a:gd name="T67" fmla="*/ 1258 h 2344"/>
                            <a:gd name="T68" fmla="*/ 6 w 2532"/>
                            <a:gd name="T69" fmla="*/ 1057 h 2344"/>
                            <a:gd name="T70" fmla="*/ 35 w 2532"/>
                            <a:gd name="T71" fmla="*/ 869 h 2344"/>
                            <a:gd name="T72" fmla="*/ 91 w 2532"/>
                            <a:gd name="T73" fmla="*/ 699 h 2344"/>
                            <a:gd name="T74" fmla="*/ 172 w 2532"/>
                            <a:gd name="T75" fmla="*/ 543 h 2344"/>
                            <a:gd name="T76" fmla="*/ 279 w 2532"/>
                            <a:gd name="T77" fmla="*/ 405 h 2344"/>
                            <a:gd name="T78" fmla="*/ 410 w 2532"/>
                            <a:gd name="T79" fmla="*/ 282 h 2344"/>
                            <a:gd name="T80" fmla="*/ 562 w 2532"/>
                            <a:gd name="T81" fmla="*/ 180 h 2344"/>
                            <a:gd name="T82" fmla="*/ 733 w 2532"/>
                            <a:gd name="T83" fmla="*/ 101 h 2344"/>
                            <a:gd name="T84" fmla="*/ 923 w 2532"/>
                            <a:gd name="T85" fmla="*/ 45 h 2344"/>
                            <a:gd name="T86" fmla="*/ 1131 w 2532"/>
                            <a:gd name="T87" fmla="*/ 12 h 2344"/>
                            <a:gd name="T88" fmla="*/ 1360 w 2532"/>
                            <a:gd name="T89" fmla="*/ 0 h 2344"/>
                            <a:gd name="T90" fmla="*/ 1568 w 2532"/>
                            <a:gd name="T91" fmla="*/ 10 h 2344"/>
                            <a:gd name="T92" fmla="*/ 1757 w 2532"/>
                            <a:gd name="T93" fmla="*/ 38 h 2344"/>
                            <a:gd name="T94" fmla="*/ 1925 w 2532"/>
                            <a:gd name="T95" fmla="*/ 86 h 2344"/>
                            <a:gd name="T96" fmla="*/ 2072 w 2532"/>
                            <a:gd name="T97" fmla="*/ 154 h 2344"/>
                            <a:gd name="T98" fmla="*/ 2199 w 2532"/>
                            <a:gd name="T99" fmla="*/ 241 h 2344"/>
                            <a:gd name="T100" fmla="*/ 2306 w 2532"/>
                            <a:gd name="T101" fmla="*/ 346 h 2344"/>
                            <a:gd name="T102" fmla="*/ 2392 w 2532"/>
                            <a:gd name="T103" fmla="*/ 469 h 2344"/>
                            <a:gd name="T104" fmla="*/ 2457 w 2532"/>
                            <a:gd name="T105" fmla="*/ 608 h 2344"/>
                            <a:gd name="T106" fmla="*/ 2503 w 2532"/>
                            <a:gd name="T107" fmla="*/ 765 h 2344"/>
                            <a:gd name="T108" fmla="*/ 2526 w 2532"/>
                            <a:gd name="T109" fmla="*/ 937 h 23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532" h="2344">
                              <a:moveTo>
                                <a:pt x="1761" y="894"/>
                              </a:moveTo>
                              <a:lnTo>
                                <a:pt x="1760" y="866"/>
                              </a:lnTo>
                              <a:lnTo>
                                <a:pt x="1758" y="839"/>
                              </a:lnTo>
                              <a:lnTo>
                                <a:pt x="1754" y="814"/>
                              </a:lnTo>
                              <a:lnTo>
                                <a:pt x="1751" y="788"/>
                              </a:lnTo>
                              <a:lnTo>
                                <a:pt x="1747" y="764"/>
                              </a:lnTo>
                              <a:lnTo>
                                <a:pt x="1742" y="740"/>
                              </a:lnTo>
                              <a:lnTo>
                                <a:pt x="1735" y="718"/>
                              </a:lnTo>
                              <a:lnTo>
                                <a:pt x="1728" y="697"/>
                              </a:lnTo>
                              <a:lnTo>
                                <a:pt x="1720" y="675"/>
                              </a:lnTo>
                              <a:lnTo>
                                <a:pt x="1712" y="656"/>
                              </a:lnTo>
                              <a:lnTo>
                                <a:pt x="1702" y="637"/>
                              </a:lnTo>
                              <a:lnTo>
                                <a:pt x="1692" y="619"/>
                              </a:lnTo>
                              <a:lnTo>
                                <a:pt x="1680" y="602"/>
                              </a:lnTo>
                              <a:lnTo>
                                <a:pt x="1668" y="585"/>
                              </a:lnTo>
                              <a:lnTo>
                                <a:pt x="1656" y="570"/>
                              </a:lnTo>
                              <a:lnTo>
                                <a:pt x="1642" y="555"/>
                              </a:lnTo>
                              <a:lnTo>
                                <a:pt x="1628" y="541"/>
                              </a:lnTo>
                              <a:lnTo>
                                <a:pt x="1612" y="528"/>
                              </a:lnTo>
                              <a:lnTo>
                                <a:pt x="1595" y="517"/>
                              </a:lnTo>
                              <a:lnTo>
                                <a:pt x="1578" y="505"/>
                              </a:lnTo>
                              <a:lnTo>
                                <a:pt x="1559" y="495"/>
                              </a:lnTo>
                              <a:lnTo>
                                <a:pt x="1540" y="486"/>
                              </a:lnTo>
                              <a:lnTo>
                                <a:pt x="1519" y="477"/>
                              </a:lnTo>
                              <a:lnTo>
                                <a:pt x="1498" y="470"/>
                              </a:lnTo>
                              <a:lnTo>
                                <a:pt x="1476" y="463"/>
                              </a:lnTo>
                              <a:lnTo>
                                <a:pt x="1452" y="457"/>
                              </a:lnTo>
                              <a:lnTo>
                                <a:pt x="1428" y="452"/>
                              </a:lnTo>
                              <a:lnTo>
                                <a:pt x="1403" y="448"/>
                              </a:lnTo>
                              <a:lnTo>
                                <a:pt x="1376" y="445"/>
                              </a:lnTo>
                              <a:lnTo>
                                <a:pt x="1348" y="443"/>
                              </a:lnTo>
                              <a:lnTo>
                                <a:pt x="1321" y="441"/>
                              </a:lnTo>
                              <a:lnTo>
                                <a:pt x="1291" y="441"/>
                              </a:lnTo>
                              <a:lnTo>
                                <a:pt x="1264" y="441"/>
                              </a:lnTo>
                              <a:lnTo>
                                <a:pt x="1237" y="443"/>
                              </a:lnTo>
                              <a:lnTo>
                                <a:pt x="1211" y="445"/>
                              </a:lnTo>
                              <a:lnTo>
                                <a:pt x="1186" y="447"/>
                              </a:lnTo>
                              <a:lnTo>
                                <a:pt x="1161" y="452"/>
                              </a:lnTo>
                              <a:lnTo>
                                <a:pt x="1137" y="456"/>
                              </a:lnTo>
                              <a:lnTo>
                                <a:pt x="1113" y="461"/>
                              </a:lnTo>
                              <a:lnTo>
                                <a:pt x="1090" y="468"/>
                              </a:lnTo>
                              <a:lnTo>
                                <a:pt x="1068" y="475"/>
                              </a:lnTo>
                              <a:lnTo>
                                <a:pt x="1045" y="484"/>
                              </a:lnTo>
                              <a:lnTo>
                                <a:pt x="1024" y="492"/>
                              </a:lnTo>
                              <a:lnTo>
                                <a:pt x="1004" y="502"/>
                              </a:lnTo>
                              <a:lnTo>
                                <a:pt x="984" y="512"/>
                              </a:lnTo>
                              <a:lnTo>
                                <a:pt x="965" y="524"/>
                              </a:lnTo>
                              <a:lnTo>
                                <a:pt x="946" y="536"/>
                              </a:lnTo>
                              <a:lnTo>
                                <a:pt x="927" y="549"/>
                              </a:lnTo>
                              <a:lnTo>
                                <a:pt x="910" y="562"/>
                              </a:lnTo>
                              <a:lnTo>
                                <a:pt x="894" y="577"/>
                              </a:lnTo>
                              <a:lnTo>
                                <a:pt x="878" y="593"/>
                              </a:lnTo>
                              <a:lnTo>
                                <a:pt x="865" y="610"/>
                              </a:lnTo>
                              <a:lnTo>
                                <a:pt x="851" y="628"/>
                              </a:lnTo>
                              <a:lnTo>
                                <a:pt x="839" y="648"/>
                              </a:lnTo>
                              <a:lnTo>
                                <a:pt x="827" y="668"/>
                              </a:lnTo>
                              <a:lnTo>
                                <a:pt x="817" y="689"/>
                              </a:lnTo>
                              <a:lnTo>
                                <a:pt x="807" y="711"/>
                              </a:lnTo>
                              <a:lnTo>
                                <a:pt x="799" y="734"/>
                              </a:lnTo>
                              <a:lnTo>
                                <a:pt x="791" y="758"/>
                              </a:lnTo>
                              <a:lnTo>
                                <a:pt x="785" y="783"/>
                              </a:lnTo>
                              <a:lnTo>
                                <a:pt x="780" y="809"/>
                              </a:lnTo>
                              <a:lnTo>
                                <a:pt x="774" y="836"/>
                              </a:lnTo>
                              <a:lnTo>
                                <a:pt x="771" y="865"/>
                              </a:lnTo>
                              <a:lnTo>
                                <a:pt x="769" y="894"/>
                              </a:lnTo>
                              <a:lnTo>
                                <a:pt x="1761" y="894"/>
                              </a:lnTo>
                              <a:close/>
                              <a:moveTo>
                                <a:pt x="2532" y="1311"/>
                              </a:moveTo>
                              <a:lnTo>
                                <a:pt x="771" y="1311"/>
                              </a:lnTo>
                              <a:lnTo>
                                <a:pt x="773" y="1344"/>
                              </a:lnTo>
                              <a:lnTo>
                                <a:pt x="777" y="1375"/>
                              </a:lnTo>
                              <a:lnTo>
                                <a:pt x="784" y="1405"/>
                              </a:lnTo>
                              <a:lnTo>
                                <a:pt x="790" y="1435"/>
                              </a:lnTo>
                              <a:lnTo>
                                <a:pt x="799" y="1463"/>
                              </a:lnTo>
                              <a:lnTo>
                                <a:pt x="808" y="1490"/>
                              </a:lnTo>
                              <a:lnTo>
                                <a:pt x="820" y="1517"/>
                              </a:lnTo>
                              <a:lnTo>
                                <a:pt x="833" y="1542"/>
                              </a:lnTo>
                              <a:lnTo>
                                <a:pt x="846" y="1567"/>
                              </a:lnTo>
                              <a:lnTo>
                                <a:pt x="862" y="1591"/>
                              </a:lnTo>
                              <a:lnTo>
                                <a:pt x="879" y="1614"/>
                              </a:lnTo>
                              <a:lnTo>
                                <a:pt x="898" y="1635"/>
                              </a:lnTo>
                              <a:lnTo>
                                <a:pt x="918" y="1656"/>
                              </a:lnTo>
                              <a:lnTo>
                                <a:pt x="939" y="1675"/>
                              </a:lnTo>
                              <a:lnTo>
                                <a:pt x="961" y="1695"/>
                              </a:lnTo>
                              <a:lnTo>
                                <a:pt x="985" y="1712"/>
                              </a:lnTo>
                              <a:lnTo>
                                <a:pt x="1010" y="1729"/>
                              </a:lnTo>
                              <a:lnTo>
                                <a:pt x="1038" y="1745"/>
                              </a:lnTo>
                              <a:lnTo>
                                <a:pt x="1066" y="1759"/>
                              </a:lnTo>
                              <a:lnTo>
                                <a:pt x="1095" y="1773"/>
                              </a:lnTo>
                              <a:lnTo>
                                <a:pt x="1127" y="1785"/>
                              </a:lnTo>
                              <a:lnTo>
                                <a:pt x="1159" y="1797"/>
                              </a:lnTo>
                              <a:lnTo>
                                <a:pt x="1194" y="1807"/>
                              </a:lnTo>
                              <a:lnTo>
                                <a:pt x="1229" y="1816"/>
                              </a:lnTo>
                              <a:lnTo>
                                <a:pt x="1266" y="1824"/>
                              </a:lnTo>
                              <a:lnTo>
                                <a:pt x="1305" y="1832"/>
                              </a:lnTo>
                              <a:lnTo>
                                <a:pt x="1345" y="1837"/>
                              </a:lnTo>
                              <a:lnTo>
                                <a:pt x="1387" y="1843"/>
                              </a:lnTo>
                              <a:lnTo>
                                <a:pt x="1429" y="1846"/>
                              </a:lnTo>
                              <a:lnTo>
                                <a:pt x="1474" y="1849"/>
                              </a:lnTo>
                              <a:lnTo>
                                <a:pt x="1519" y="1850"/>
                              </a:lnTo>
                              <a:lnTo>
                                <a:pt x="1567" y="1851"/>
                              </a:lnTo>
                              <a:lnTo>
                                <a:pt x="1597" y="1851"/>
                              </a:lnTo>
                              <a:lnTo>
                                <a:pt x="1628" y="1850"/>
                              </a:lnTo>
                              <a:lnTo>
                                <a:pt x="1658" y="1848"/>
                              </a:lnTo>
                              <a:lnTo>
                                <a:pt x="1687" y="1846"/>
                              </a:lnTo>
                              <a:lnTo>
                                <a:pt x="1717" y="1843"/>
                              </a:lnTo>
                              <a:lnTo>
                                <a:pt x="1747" y="1839"/>
                              </a:lnTo>
                              <a:lnTo>
                                <a:pt x="1777" y="1835"/>
                              </a:lnTo>
                              <a:lnTo>
                                <a:pt x="1807" y="1830"/>
                              </a:lnTo>
                              <a:lnTo>
                                <a:pt x="1836" y="1824"/>
                              </a:lnTo>
                              <a:lnTo>
                                <a:pt x="1865" y="1818"/>
                              </a:lnTo>
                              <a:lnTo>
                                <a:pt x="1895" y="1812"/>
                              </a:lnTo>
                              <a:lnTo>
                                <a:pt x="1923" y="1804"/>
                              </a:lnTo>
                              <a:lnTo>
                                <a:pt x="1952" y="1797"/>
                              </a:lnTo>
                              <a:lnTo>
                                <a:pt x="1981" y="1787"/>
                              </a:lnTo>
                              <a:lnTo>
                                <a:pt x="2010" y="1779"/>
                              </a:lnTo>
                              <a:lnTo>
                                <a:pt x="2038" y="1768"/>
                              </a:lnTo>
                              <a:lnTo>
                                <a:pt x="2095" y="1748"/>
                              </a:lnTo>
                              <a:lnTo>
                                <a:pt x="2147" y="1726"/>
                              </a:lnTo>
                              <a:lnTo>
                                <a:pt x="2197" y="1704"/>
                              </a:lnTo>
                              <a:lnTo>
                                <a:pt x="2243" y="1682"/>
                              </a:lnTo>
                              <a:lnTo>
                                <a:pt x="2287" y="1659"/>
                              </a:lnTo>
                              <a:lnTo>
                                <a:pt x="2327" y="1637"/>
                              </a:lnTo>
                              <a:lnTo>
                                <a:pt x="2365" y="1614"/>
                              </a:lnTo>
                              <a:lnTo>
                                <a:pt x="2400" y="1590"/>
                              </a:lnTo>
                              <a:lnTo>
                                <a:pt x="2485" y="1590"/>
                              </a:lnTo>
                              <a:lnTo>
                                <a:pt x="2485" y="2161"/>
                              </a:lnTo>
                              <a:lnTo>
                                <a:pt x="2420" y="2184"/>
                              </a:lnTo>
                              <a:lnTo>
                                <a:pt x="2357" y="2206"/>
                              </a:lnTo>
                              <a:lnTo>
                                <a:pt x="2294" y="2226"/>
                              </a:lnTo>
                              <a:lnTo>
                                <a:pt x="2233" y="2244"/>
                              </a:lnTo>
                              <a:lnTo>
                                <a:pt x="2172" y="2261"/>
                              </a:lnTo>
                              <a:lnTo>
                                <a:pt x="2112" y="2276"/>
                              </a:lnTo>
                              <a:lnTo>
                                <a:pt x="2053" y="2289"/>
                              </a:lnTo>
                              <a:lnTo>
                                <a:pt x="1995" y="2301"/>
                              </a:lnTo>
                              <a:lnTo>
                                <a:pt x="1937" y="2311"/>
                              </a:lnTo>
                              <a:lnTo>
                                <a:pt x="1877" y="2320"/>
                              </a:lnTo>
                              <a:lnTo>
                                <a:pt x="1816" y="2327"/>
                              </a:lnTo>
                              <a:lnTo>
                                <a:pt x="1753" y="2334"/>
                              </a:lnTo>
                              <a:lnTo>
                                <a:pt x="1688" y="2338"/>
                              </a:lnTo>
                              <a:lnTo>
                                <a:pt x="1623" y="2341"/>
                              </a:lnTo>
                              <a:lnTo>
                                <a:pt x="1556" y="2343"/>
                              </a:lnTo>
                              <a:lnTo>
                                <a:pt x="1487" y="2344"/>
                              </a:lnTo>
                              <a:lnTo>
                                <a:pt x="1442" y="2344"/>
                              </a:lnTo>
                              <a:lnTo>
                                <a:pt x="1397" y="2343"/>
                              </a:lnTo>
                              <a:lnTo>
                                <a:pt x="1355" y="2342"/>
                              </a:lnTo>
                              <a:lnTo>
                                <a:pt x="1312" y="2340"/>
                              </a:lnTo>
                              <a:lnTo>
                                <a:pt x="1270" y="2337"/>
                              </a:lnTo>
                              <a:lnTo>
                                <a:pt x="1228" y="2334"/>
                              </a:lnTo>
                              <a:lnTo>
                                <a:pt x="1188" y="2330"/>
                              </a:lnTo>
                              <a:lnTo>
                                <a:pt x="1147" y="2325"/>
                              </a:lnTo>
                              <a:lnTo>
                                <a:pt x="1108" y="2321"/>
                              </a:lnTo>
                              <a:lnTo>
                                <a:pt x="1070" y="2315"/>
                              </a:lnTo>
                              <a:lnTo>
                                <a:pt x="1031" y="2309"/>
                              </a:lnTo>
                              <a:lnTo>
                                <a:pt x="994" y="2302"/>
                              </a:lnTo>
                              <a:lnTo>
                                <a:pt x="957" y="2295"/>
                              </a:lnTo>
                              <a:lnTo>
                                <a:pt x="921" y="2287"/>
                              </a:lnTo>
                              <a:lnTo>
                                <a:pt x="886" y="2278"/>
                              </a:lnTo>
                              <a:lnTo>
                                <a:pt x="851" y="2270"/>
                              </a:lnTo>
                              <a:lnTo>
                                <a:pt x="817" y="2260"/>
                              </a:lnTo>
                              <a:lnTo>
                                <a:pt x="783" y="2249"/>
                              </a:lnTo>
                              <a:lnTo>
                                <a:pt x="750" y="2239"/>
                              </a:lnTo>
                              <a:lnTo>
                                <a:pt x="718" y="2227"/>
                              </a:lnTo>
                              <a:lnTo>
                                <a:pt x="687" y="2215"/>
                              </a:lnTo>
                              <a:lnTo>
                                <a:pt x="656" y="2203"/>
                              </a:lnTo>
                              <a:lnTo>
                                <a:pt x="625" y="2190"/>
                              </a:lnTo>
                              <a:lnTo>
                                <a:pt x="596" y="2176"/>
                              </a:lnTo>
                              <a:lnTo>
                                <a:pt x="567" y="2161"/>
                              </a:lnTo>
                              <a:lnTo>
                                <a:pt x="539" y="2146"/>
                              </a:lnTo>
                              <a:lnTo>
                                <a:pt x="512" y="2131"/>
                              </a:lnTo>
                              <a:lnTo>
                                <a:pt x="484" y="2115"/>
                              </a:lnTo>
                              <a:lnTo>
                                <a:pt x="458" y="2098"/>
                              </a:lnTo>
                              <a:lnTo>
                                <a:pt x="433" y="2081"/>
                              </a:lnTo>
                              <a:lnTo>
                                <a:pt x="407" y="2063"/>
                              </a:lnTo>
                              <a:lnTo>
                                <a:pt x="383" y="2044"/>
                              </a:lnTo>
                              <a:lnTo>
                                <a:pt x="360" y="2026"/>
                              </a:lnTo>
                              <a:lnTo>
                                <a:pt x="337" y="2006"/>
                              </a:lnTo>
                              <a:lnTo>
                                <a:pt x="315" y="1986"/>
                              </a:lnTo>
                              <a:lnTo>
                                <a:pt x="294" y="1965"/>
                              </a:lnTo>
                              <a:lnTo>
                                <a:pt x="273" y="1945"/>
                              </a:lnTo>
                              <a:lnTo>
                                <a:pt x="253" y="1923"/>
                              </a:lnTo>
                              <a:lnTo>
                                <a:pt x="234" y="1901"/>
                              </a:lnTo>
                              <a:lnTo>
                                <a:pt x="216" y="1879"/>
                              </a:lnTo>
                              <a:lnTo>
                                <a:pt x="198" y="1855"/>
                              </a:lnTo>
                              <a:lnTo>
                                <a:pt x="181" y="1832"/>
                              </a:lnTo>
                              <a:lnTo>
                                <a:pt x="165" y="1808"/>
                              </a:lnTo>
                              <a:lnTo>
                                <a:pt x="150" y="1784"/>
                              </a:lnTo>
                              <a:lnTo>
                                <a:pt x="135" y="1758"/>
                              </a:lnTo>
                              <a:lnTo>
                                <a:pt x="121" y="1733"/>
                              </a:lnTo>
                              <a:lnTo>
                                <a:pt x="109" y="1707"/>
                              </a:lnTo>
                              <a:lnTo>
                                <a:pt x="96" y="1681"/>
                              </a:lnTo>
                              <a:lnTo>
                                <a:pt x="84" y="1654"/>
                              </a:lnTo>
                              <a:lnTo>
                                <a:pt x="74" y="1626"/>
                              </a:lnTo>
                              <a:lnTo>
                                <a:pt x="63" y="1599"/>
                              </a:lnTo>
                              <a:lnTo>
                                <a:pt x="54" y="1570"/>
                              </a:lnTo>
                              <a:lnTo>
                                <a:pt x="46" y="1541"/>
                              </a:lnTo>
                              <a:lnTo>
                                <a:pt x="37" y="1511"/>
                              </a:lnTo>
                              <a:lnTo>
                                <a:pt x="30" y="1482"/>
                              </a:lnTo>
                              <a:lnTo>
                                <a:pt x="25" y="1452"/>
                              </a:lnTo>
                              <a:lnTo>
                                <a:pt x="18" y="1421"/>
                              </a:lnTo>
                              <a:lnTo>
                                <a:pt x="14" y="1389"/>
                              </a:lnTo>
                              <a:lnTo>
                                <a:pt x="10" y="1357"/>
                              </a:lnTo>
                              <a:lnTo>
                                <a:pt x="7" y="1325"/>
                              </a:lnTo>
                              <a:lnTo>
                                <a:pt x="3" y="1292"/>
                              </a:lnTo>
                              <a:lnTo>
                                <a:pt x="1" y="1258"/>
                              </a:lnTo>
                              <a:lnTo>
                                <a:pt x="0" y="1225"/>
                              </a:lnTo>
                              <a:lnTo>
                                <a:pt x="0" y="1190"/>
                              </a:lnTo>
                              <a:lnTo>
                                <a:pt x="0" y="1156"/>
                              </a:lnTo>
                              <a:lnTo>
                                <a:pt x="1" y="1123"/>
                              </a:lnTo>
                              <a:lnTo>
                                <a:pt x="3" y="1090"/>
                              </a:lnTo>
                              <a:lnTo>
                                <a:pt x="6" y="1057"/>
                              </a:lnTo>
                              <a:lnTo>
                                <a:pt x="9" y="1025"/>
                              </a:lnTo>
                              <a:lnTo>
                                <a:pt x="13" y="993"/>
                              </a:lnTo>
                              <a:lnTo>
                                <a:pt x="17" y="961"/>
                              </a:lnTo>
                              <a:lnTo>
                                <a:pt x="23" y="930"/>
                              </a:lnTo>
                              <a:lnTo>
                                <a:pt x="29" y="899"/>
                              </a:lnTo>
                              <a:lnTo>
                                <a:pt x="35" y="869"/>
                              </a:lnTo>
                              <a:lnTo>
                                <a:pt x="43" y="839"/>
                              </a:lnTo>
                              <a:lnTo>
                                <a:pt x="51" y="811"/>
                              </a:lnTo>
                              <a:lnTo>
                                <a:pt x="60" y="782"/>
                              </a:lnTo>
                              <a:lnTo>
                                <a:pt x="69" y="754"/>
                              </a:lnTo>
                              <a:lnTo>
                                <a:pt x="80" y="725"/>
                              </a:lnTo>
                              <a:lnTo>
                                <a:pt x="91" y="699"/>
                              </a:lnTo>
                              <a:lnTo>
                                <a:pt x="102" y="671"/>
                              </a:lnTo>
                              <a:lnTo>
                                <a:pt x="115" y="645"/>
                              </a:lnTo>
                              <a:lnTo>
                                <a:pt x="128" y="619"/>
                              </a:lnTo>
                              <a:lnTo>
                                <a:pt x="142" y="593"/>
                              </a:lnTo>
                              <a:lnTo>
                                <a:pt x="157" y="568"/>
                              </a:lnTo>
                              <a:lnTo>
                                <a:pt x="172" y="543"/>
                              </a:lnTo>
                              <a:lnTo>
                                <a:pt x="188" y="519"/>
                              </a:lnTo>
                              <a:lnTo>
                                <a:pt x="204" y="495"/>
                              </a:lnTo>
                              <a:lnTo>
                                <a:pt x="222" y="472"/>
                              </a:lnTo>
                              <a:lnTo>
                                <a:pt x="241" y="449"/>
                              </a:lnTo>
                              <a:lnTo>
                                <a:pt x="259" y="426"/>
                              </a:lnTo>
                              <a:lnTo>
                                <a:pt x="279" y="405"/>
                              </a:lnTo>
                              <a:lnTo>
                                <a:pt x="299" y="382"/>
                              </a:lnTo>
                              <a:lnTo>
                                <a:pt x="319" y="362"/>
                              </a:lnTo>
                              <a:lnTo>
                                <a:pt x="342" y="341"/>
                              </a:lnTo>
                              <a:lnTo>
                                <a:pt x="364" y="321"/>
                              </a:lnTo>
                              <a:lnTo>
                                <a:pt x="386" y="301"/>
                              </a:lnTo>
                              <a:lnTo>
                                <a:pt x="410" y="282"/>
                              </a:lnTo>
                              <a:lnTo>
                                <a:pt x="434" y="263"/>
                              </a:lnTo>
                              <a:lnTo>
                                <a:pt x="458" y="246"/>
                              </a:lnTo>
                              <a:lnTo>
                                <a:pt x="484" y="228"/>
                              </a:lnTo>
                              <a:lnTo>
                                <a:pt x="509" y="212"/>
                              </a:lnTo>
                              <a:lnTo>
                                <a:pt x="535" y="196"/>
                              </a:lnTo>
                              <a:lnTo>
                                <a:pt x="562" y="180"/>
                              </a:lnTo>
                              <a:lnTo>
                                <a:pt x="589" y="166"/>
                              </a:lnTo>
                              <a:lnTo>
                                <a:pt x="617" y="151"/>
                              </a:lnTo>
                              <a:lnTo>
                                <a:pt x="646" y="138"/>
                              </a:lnTo>
                              <a:lnTo>
                                <a:pt x="674" y="126"/>
                              </a:lnTo>
                              <a:lnTo>
                                <a:pt x="703" y="113"/>
                              </a:lnTo>
                              <a:lnTo>
                                <a:pt x="733" y="101"/>
                              </a:lnTo>
                              <a:lnTo>
                                <a:pt x="764" y="91"/>
                              </a:lnTo>
                              <a:lnTo>
                                <a:pt x="794" y="80"/>
                              </a:lnTo>
                              <a:lnTo>
                                <a:pt x="825" y="70"/>
                              </a:lnTo>
                              <a:lnTo>
                                <a:pt x="857" y="62"/>
                              </a:lnTo>
                              <a:lnTo>
                                <a:pt x="890" y="53"/>
                              </a:lnTo>
                              <a:lnTo>
                                <a:pt x="923" y="45"/>
                              </a:lnTo>
                              <a:lnTo>
                                <a:pt x="956" y="38"/>
                              </a:lnTo>
                              <a:lnTo>
                                <a:pt x="990" y="31"/>
                              </a:lnTo>
                              <a:lnTo>
                                <a:pt x="1025" y="26"/>
                              </a:lnTo>
                              <a:lnTo>
                                <a:pt x="1060" y="20"/>
                              </a:lnTo>
                              <a:lnTo>
                                <a:pt x="1095" y="15"/>
                              </a:lnTo>
                              <a:lnTo>
                                <a:pt x="1131" y="12"/>
                              </a:lnTo>
                              <a:lnTo>
                                <a:pt x="1169" y="7"/>
                              </a:lnTo>
                              <a:lnTo>
                                <a:pt x="1206" y="5"/>
                              </a:lnTo>
                              <a:lnTo>
                                <a:pt x="1243" y="3"/>
                              </a:lnTo>
                              <a:lnTo>
                                <a:pt x="1281" y="1"/>
                              </a:lnTo>
                              <a:lnTo>
                                <a:pt x="1321" y="0"/>
                              </a:lnTo>
                              <a:lnTo>
                                <a:pt x="1360" y="0"/>
                              </a:lnTo>
                              <a:lnTo>
                                <a:pt x="1396" y="0"/>
                              </a:lnTo>
                              <a:lnTo>
                                <a:pt x="1431" y="1"/>
                              </a:lnTo>
                              <a:lnTo>
                                <a:pt x="1466" y="2"/>
                              </a:lnTo>
                              <a:lnTo>
                                <a:pt x="1500" y="4"/>
                              </a:lnTo>
                              <a:lnTo>
                                <a:pt x="1534" y="6"/>
                              </a:lnTo>
                              <a:lnTo>
                                <a:pt x="1568" y="10"/>
                              </a:lnTo>
                              <a:lnTo>
                                <a:pt x="1601" y="13"/>
                              </a:lnTo>
                              <a:lnTo>
                                <a:pt x="1633" y="17"/>
                              </a:lnTo>
                              <a:lnTo>
                                <a:pt x="1665" y="21"/>
                              </a:lnTo>
                              <a:lnTo>
                                <a:pt x="1696" y="27"/>
                              </a:lnTo>
                              <a:lnTo>
                                <a:pt x="1727" y="32"/>
                              </a:lnTo>
                              <a:lnTo>
                                <a:pt x="1757" y="38"/>
                              </a:lnTo>
                              <a:lnTo>
                                <a:pt x="1785" y="45"/>
                              </a:lnTo>
                              <a:lnTo>
                                <a:pt x="1815" y="52"/>
                              </a:lnTo>
                              <a:lnTo>
                                <a:pt x="1843" y="61"/>
                              </a:lnTo>
                              <a:lnTo>
                                <a:pt x="1870" y="68"/>
                              </a:lnTo>
                              <a:lnTo>
                                <a:pt x="1898" y="78"/>
                              </a:lnTo>
                              <a:lnTo>
                                <a:pt x="1925" y="86"/>
                              </a:lnTo>
                              <a:lnTo>
                                <a:pt x="1950" y="97"/>
                              </a:lnTo>
                              <a:lnTo>
                                <a:pt x="1976" y="108"/>
                              </a:lnTo>
                              <a:lnTo>
                                <a:pt x="2001" y="118"/>
                              </a:lnTo>
                              <a:lnTo>
                                <a:pt x="2026" y="130"/>
                              </a:lnTo>
                              <a:lnTo>
                                <a:pt x="2049" y="142"/>
                              </a:lnTo>
                              <a:lnTo>
                                <a:pt x="2072" y="154"/>
                              </a:lnTo>
                              <a:lnTo>
                                <a:pt x="2095" y="167"/>
                              </a:lnTo>
                              <a:lnTo>
                                <a:pt x="2117" y="181"/>
                              </a:lnTo>
                              <a:lnTo>
                                <a:pt x="2138" y="195"/>
                              </a:lnTo>
                              <a:lnTo>
                                <a:pt x="2159" y="210"/>
                              </a:lnTo>
                              <a:lnTo>
                                <a:pt x="2180" y="225"/>
                              </a:lnTo>
                              <a:lnTo>
                                <a:pt x="2199" y="241"/>
                              </a:lnTo>
                              <a:lnTo>
                                <a:pt x="2218" y="257"/>
                              </a:lnTo>
                              <a:lnTo>
                                <a:pt x="2237" y="274"/>
                              </a:lnTo>
                              <a:lnTo>
                                <a:pt x="2255" y="292"/>
                              </a:lnTo>
                              <a:lnTo>
                                <a:pt x="2272" y="309"/>
                              </a:lnTo>
                              <a:lnTo>
                                <a:pt x="2289" y="327"/>
                              </a:lnTo>
                              <a:lnTo>
                                <a:pt x="2306" y="346"/>
                              </a:lnTo>
                              <a:lnTo>
                                <a:pt x="2322" y="365"/>
                              </a:lnTo>
                              <a:lnTo>
                                <a:pt x="2337" y="386"/>
                              </a:lnTo>
                              <a:lnTo>
                                <a:pt x="2352" y="406"/>
                              </a:lnTo>
                              <a:lnTo>
                                <a:pt x="2366" y="426"/>
                              </a:lnTo>
                              <a:lnTo>
                                <a:pt x="2380" y="447"/>
                              </a:lnTo>
                              <a:lnTo>
                                <a:pt x="2392" y="469"/>
                              </a:lnTo>
                              <a:lnTo>
                                <a:pt x="2404" y="491"/>
                              </a:lnTo>
                              <a:lnTo>
                                <a:pt x="2417" y="513"/>
                              </a:lnTo>
                              <a:lnTo>
                                <a:pt x="2427" y="537"/>
                              </a:lnTo>
                              <a:lnTo>
                                <a:pt x="2438" y="560"/>
                              </a:lnTo>
                              <a:lnTo>
                                <a:pt x="2449" y="584"/>
                              </a:lnTo>
                              <a:lnTo>
                                <a:pt x="2457" y="608"/>
                              </a:lnTo>
                              <a:lnTo>
                                <a:pt x="2467" y="633"/>
                              </a:lnTo>
                              <a:lnTo>
                                <a:pt x="2475" y="658"/>
                              </a:lnTo>
                              <a:lnTo>
                                <a:pt x="2483" y="684"/>
                              </a:lnTo>
                              <a:lnTo>
                                <a:pt x="2490" y="710"/>
                              </a:lnTo>
                              <a:lnTo>
                                <a:pt x="2496" y="737"/>
                              </a:lnTo>
                              <a:lnTo>
                                <a:pt x="2503" y="765"/>
                              </a:lnTo>
                              <a:lnTo>
                                <a:pt x="2508" y="792"/>
                              </a:lnTo>
                              <a:lnTo>
                                <a:pt x="2512" y="820"/>
                              </a:lnTo>
                              <a:lnTo>
                                <a:pt x="2517" y="849"/>
                              </a:lnTo>
                              <a:lnTo>
                                <a:pt x="2521" y="878"/>
                              </a:lnTo>
                              <a:lnTo>
                                <a:pt x="2524" y="907"/>
                              </a:lnTo>
                              <a:lnTo>
                                <a:pt x="2526" y="937"/>
                              </a:lnTo>
                              <a:lnTo>
                                <a:pt x="2528" y="968"/>
                              </a:lnTo>
                              <a:lnTo>
                                <a:pt x="2530" y="999"/>
                              </a:lnTo>
                              <a:lnTo>
                                <a:pt x="2530" y="1031"/>
                              </a:lnTo>
                              <a:lnTo>
                                <a:pt x="2532" y="1062"/>
                              </a:lnTo>
                              <a:lnTo>
                                <a:pt x="2532" y="13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2418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0C40A" id="Freeform 42" o:spid="_x0000_s1026" style="position:absolute;margin-left:344.45pt;margin-top:-9.45pt;width:10.15pt;height:9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32,2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" path="m1761,894r-1,-28l1758,839r-4,-25l1751,788r-4,-24l1742,740r-7,-22l1728,697r-8,-22l1712,656r-10,-19l1692,619r-12,-17l1668,585r-12,-15l1642,555r-14,-14l1612,528r-17,-11l1578,505r-19,-10l1540,486r-21,-9l1498,470r-22,-7l1452,457r-24,-5l1403,448r-27,-3l1348,443r-27,-2l1291,441r-27,l1237,443r-26,2l1186,447r-25,5l1137,456r-24,5l1090,468r-22,7l1045,484r-21,8l1004,502r-20,10l965,524r-19,12l927,549r-17,13l894,577r-16,16l865,610r-14,18l839,648r-12,20l817,689r-10,22l799,734r-8,24l785,783r-5,26l774,836r-3,29l769,894r992,xm2532,1311r-1761,l773,1344r4,31l784,1405r6,30l799,1463r9,27l820,1517r13,25l846,1567r16,24l879,1614r19,21l918,1656r21,19l961,1695r24,17l1010,1729r28,16l1066,1759r29,14l1127,1785r32,12l1194,1807r35,9l1266,1824r39,8l1345,1837r42,6l1429,1846r45,3l1519,1850r48,1l1597,1851r31,-1l1658,1848r29,-2l1717,1843r30,-4l1777,1835r30,-5l1836,1824r29,-6l1895,1812r28,-8l1952,1797r29,-10l2010,1779r28,-11l2095,1748r52,-22l2197,1704r46,-22l2287,1659r40,-22l2365,1614r35,-24l2485,1590r,571l2420,2184r-63,22l2294,2226r-61,18l2172,2261r-60,15l2053,2289r-58,12l1937,2311r-60,9l1816,2327r-63,7l1688,2338r-65,3l1556,2343r-69,1l1442,2344r-45,-1l1355,2342r-43,-2l1270,2337r-42,-3l1188,2330r-41,-5l1108,2321r-38,-6l1031,2309r-37,-7l957,2295r-36,-8l886,2278r-35,-8l817,2260r-34,-11l750,2239r-32,-12l687,2215r-31,-12l625,2190r-29,-14l567,2161r-28,-15l512,2131r-28,-16l458,2098r-25,-17l407,2063r-24,-19l360,2026r-23,-20l315,1986r-21,-21l273,1945r-20,-22l234,1901r-18,-22l198,1855r-17,-23l165,1808r-15,-24l135,1758r-14,-25l109,1707,96,1681,84,1654,74,1626,63,1599r-9,-29l46,1541r-9,-30l30,1482r-5,-30l18,1421r-4,-32l10,1357,7,1325,3,1292,1,1258,,1225r,-35l,1156r1,-33l3,1090r3,-33l9,1025r4,-32l17,961r6,-31l29,899r6,-30l43,839r8,-28l60,782r9,-28l80,725,91,699r11,-28l115,645r13,-26l142,593r15,-25l172,543r16,-24l204,495r18,-23l241,449r18,-23l279,405r20,-23l319,362r23,-21l364,321r22,-20l410,282r24,-19l458,246r26,-18l509,212r26,-16l562,180r27,-14l617,151r29,-13l674,126r29,-13l733,101,764,91,794,80,825,70r32,-8l890,53r33,-8l956,38r34,-7l1025,26r35,-6l1095,15r36,-3l1169,7r37,-2l1243,3r38,-2l1321,r39,l1396,r35,1l1466,2r34,2l1534,6r34,4l1601,13r32,4l1665,21r31,6l1727,32r30,6l1785,45r30,7l1843,61r27,7l1898,78r27,8l1950,97r26,11l2001,118r25,12l2049,142r23,12l2095,167r22,14l2138,195r21,15l2180,225r19,16l2218,257r19,17l2255,292r17,17l2289,327r17,19l2322,365r15,21l2352,406r14,20l2380,447r12,22l2404,491r13,22l2427,537r11,23l2449,584r8,24l2467,633r8,25l2483,684r7,26l2496,737r7,28l2508,792r4,28l2517,849r4,29l2524,907r2,30l2528,968r2,31l2530,1031r2,31l2532,1311xe" fillcolor="#024182" stroked="f">
                <v:path arrowok="t" o:connecttype="custom" o:connectlocs="88940,38911;86649,32442;82882,27553;77333,24294;70053,22664;61652,22664;54372,24192;48161,27298;43325,31984;40270,38605;89653,45531;40219,73085;43885,81030;50147,87192;59005,91521;70613,93864;82882,94221;91995,93202;100853,91012;114192,85664;126512,110060;107523,115917;89246,118871;71122,119329;58394,118412;46888,116477;36554,113421;27441,109296;19499,104101;12880,97938;7637,90859;3767,82812;1273,73950;51,64070;305,53833;1782,44258;4633,35600;8757,27655;14204,20627;20873,14362;28612,9167;37317,5144;46990,2292;57580,611;69238,0;79827,509;89449,1935;98002,4380;105486,7843;111952,12274;117399,17622;121778,23886;125087,30965;127429,38961;128600,47721" o:connectangles="0,0,0,0,0,0,0,0,0,0,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Pr="004D6258">
        <w:rPr>
          <w:rFonts w:ascii="楷体_GB2312" w:eastAsia="楷体_GB2312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4637405</wp:posOffset>
                </wp:positionH>
                <wp:positionV relativeFrom="paragraph">
                  <wp:posOffset>-114300</wp:posOffset>
                </wp:positionV>
                <wp:extent cx="121920" cy="116205"/>
                <wp:effectExtent l="3810" t="5715" r="7620" b="1905"/>
                <wp:wrapNone/>
                <wp:docPr id="1" name="Freeform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21920" cy="116205"/>
                        </a:xfrm>
                        <a:custGeom>
                          <a:avLst/>
                          <a:gdLst>
                            <a:gd name="T0" fmla="*/ 1627 w 2397"/>
                            <a:gd name="T1" fmla="*/ 2218 h 2282"/>
                            <a:gd name="T2" fmla="*/ 1575 w 2397"/>
                            <a:gd name="T3" fmla="*/ 2011 h 2282"/>
                            <a:gd name="T4" fmla="*/ 1473 w 2397"/>
                            <a:gd name="T5" fmla="*/ 2077 h 2282"/>
                            <a:gd name="T6" fmla="*/ 1376 w 2397"/>
                            <a:gd name="T7" fmla="*/ 2135 h 2282"/>
                            <a:gd name="T8" fmla="*/ 1284 w 2397"/>
                            <a:gd name="T9" fmla="*/ 2183 h 2282"/>
                            <a:gd name="T10" fmla="*/ 1217 w 2397"/>
                            <a:gd name="T11" fmla="*/ 2212 h 2282"/>
                            <a:gd name="T12" fmla="*/ 1171 w 2397"/>
                            <a:gd name="T13" fmla="*/ 2229 h 2282"/>
                            <a:gd name="T14" fmla="*/ 1122 w 2397"/>
                            <a:gd name="T15" fmla="*/ 2244 h 2282"/>
                            <a:gd name="T16" fmla="*/ 1072 w 2397"/>
                            <a:gd name="T17" fmla="*/ 2256 h 2282"/>
                            <a:gd name="T18" fmla="*/ 1020 w 2397"/>
                            <a:gd name="T19" fmla="*/ 2267 h 2282"/>
                            <a:gd name="T20" fmla="*/ 965 w 2397"/>
                            <a:gd name="T21" fmla="*/ 2273 h 2282"/>
                            <a:gd name="T22" fmla="*/ 909 w 2397"/>
                            <a:gd name="T23" fmla="*/ 2278 h 2282"/>
                            <a:gd name="T24" fmla="*/ 850 w 2397"/>
                            <a:gd name="T25" fmla="*/ 2281 h 2282"/>
                            <a:gd name="T26" fmla="*/ 772 w 2397"/>
                            <a:gd name="T27" fmla="*/ 2281 h 2282"/>
                            <a:gd name="T28" fmla="*/ 678 w 2397"/>
                            <a:gd name="T29" fmla="*/ 2274 h 2282"/>
                            <a:gd name="T30" fmla="*/ 591 w 2397"/>
                            <a:gd name="T31" fmla="*/ 2260 h 2282"/>
                            <a:gd name="T32" fmla="*/ 510 w 2397"/>
                            <a:gd name="T33" fmla="*/ 2241 h 2282"/>
                            <a:gd name="T34" fmla="*/ 433 w 2397"/>
                            <a:gd name="T35" fmla="*/ 2214 h 2282"/>
                            <a:gd name="T36" fmla="*/ 380 w 2397"/>
                            <a:gd name="T37" fmla="*/ 2190 h 2282"/>
                            <a:gd name="T38" fmla="*/ 347 w 2397"/>
                            <a:gd name="T39" fmla="*/ 2172 h 2282"/>
                            <a:gd name="T40" fmla="*/ 314 w 2397"/>
                            <a:gd name="T41" fmla="*/ 2152 h 2282"/>
                            <a:gd name="T42" fmla="*/ 284 w 2397"/>
                            <a:gd name="T43" fmla="*/ 2130 h 2282"/>
                            <a:gd name="T44" fmla="*/ 254 w 2397"/>
                            <a:gd name="T45" fmla="*/ 2108 h 2282"/>
                            <a:gd name="T46" fmla="*/ 226 w 2397"/>
                            <a:gd name="T47" fmla="*/ 2082 h 2282"/>
                            <a:gd name="T48" fmla="*/ 200 w 2397"/>
                            <a:gd name="T49" fmla="*/ 2056 h 2282"/>
                            <a:gd name="T50" fmla="*/ 175 w 2397"/>
                            <a:gd name="T51" fmla="*/ 2028 h 2282"/>
                            <a:gd name="T52" fmla="*/ 152 w 2397"/>
                            <a:gd name="T53" fmla="*/ 1998 h 2282"/>
                            <a:gd name="T54" fmla="*/ 129 w 2397"/>
                            <a:gd name="T55" fmla="*/ 1967 h 2282"/>
                            <a:gd name="T56" fmla="*/ 110 w 2397"/>
                            <a:gd name="T57" fmla="*/ 1934 h 2282"/>
                            <a:gd name="T58" fmla="*/ 91 w 2397"/>
                            <a:gd name="T59" fmla="*/ 1900 h 2282"/>
                            <a:gd name="T60" fmla="*/ 75 w 2397"/>
                            <a:gd name="T61" fmla="*/ 1864 h 2282"/>
                            <a:gd name="T62" fmla="*/ 60 w 2397"/>
                            <a:gd name="T63" fmla="*/ 1827 h 2282"/>
                            <a:gd name="T64" fmla="*/ 41 w 2397"/>
                            <a:gd name="T65" fmla="*/ 1768 h 2282"/>
                            <a:gd name="T66" fmla="*/ 21 w 2397"/>
                            <a:gd name="T67" fmla="*/ 1684 h 2282"/>
                            <a:gd name="T68" fmla="*/ 7 w 2397"/>
                            <a:gd name="T69" fmla="*/ 1592 h 2282"/>
                            <a:gd name="T70" fmla="*/ 1 w 2397"/>
                            <a:gd name="T71" fmla="*/ 1496 h 2282"/>
                            <a:gd name="T72" fmla="*/ 0 w 2397"/>
                            <a:gd name="T73" fmla="*/ 0 h 2282"/>
                            <a:gd name="T74" fmla="*/ 770 w 2397"/>
                            <a:gd name="T75" fmla="*/ 1102 h 2282"/>
                            <a:gd name="T76" fmla="*/ 772 w 2397"/>
                            <a:gd name="T77" fmla="*/ 1182 h 2282"/>
                            <a:gd name="T78" fmla="*/ 774 w 2397"/>
                            <a:gd name="T79" fmla="*/ 1256 h 2282"/>
                            <a:gd name="T80" fmla="*/ 777 w 2397"/>
                            <a:gd name="T81" fmla="*/ 1322 h 2282"/>
                            <a:gd name="T82" fmla="*/ 782 w 2397"/>
                            <a:gd name="T83" fmla="*/ 1382 h 2282"/>
                            <a:gd name="T84" fmla="*/ 790 w 2397"/>
                            <a:gd name="T85" fmla="*/ 1435 h 2282"/>
                            <a:gd name="T86" fmla="*/ 801 w 2397"/>
                            <a:gd name="T87" fmla="*/ 1484 h 2282"/>
                            <a:gd name="T88" fmla="*/ 816 w 2397"/>
                            <a:gd name="T89" fmla="*/ 1528 h 2282"/>
                            <a:gd name="T90" fmla="*/ 835 w 2397"/>
                            <a:gd name="T91" fmla="*/ 1566 h 2282"/>
                            <a:gd name="T92" fmla="*/ 859 w 2397"/>
                            <a:gd name="T93" fmla="*/ 1600 h 2282"/>
                            <a:gd name="T94" fmla="*/ 886 w 2397"/>
                            <a:gd name="T95" fmla="*/ 1630 h 2282"/>
                            <a:gd name="T96" fmla="*/ 919 w 2397"/>
                            <a:gd name="T97" fmla="*/ 1654 h 2282"/>
                            <a:gd name="T98" fmla="*/ 958 w 2397"/>
                            <a:gd name="T99" fmla="*/ 1673 h 2282"/>
                            <a:gd name="T100" fmla="*/ 1001 w 2397"/>
                            <a:gd name="T101" fmla="*/ 1687 h 2282"/>
                            <a:gd name="T102" fmla="*/ 1054 w 2397"/>
                            <a:gd name="T103" fmla="*/ 1698 h 2282"/>
                            <a:gd name="T104" fmla="*/ 1115 w 2397"/>
                            <a:gd name="T105" fmla="*/ 1704 h 2282"/>
                            <a:gd name="T106" fmla="*/ 1184 w 2397"/>
                            <a:gd name="T107" fmla="*/ 1706 h 2282"/>
                            <a:gd name="T108" fmla="*/ 1234 w 2397"/>
                            <a:gd name="T109" fmla="*/ 1704 h 2282"/>
                            <a:gd name="T110" fmla="*/ 1286 w 2397"/>
                            <a:gd name="T111" fmla="*/ 1698 h 2282"/>
                            <a:gd name="T112" fmla="*/ 1341 w 2397"/>
                            <a:gd name="T113" fmla="*/ 1687 h 2282"/>
                            <a:gd name="T114" fmla="*/ 1399 w 2397"/>
                            <a:gd name="T115" fmla="*/ 1673 h 2282"/>
                            <a:gd name="T116" fmla="*/ 1458 w 2397"/>
                            <a:gd name="T117" fmla="*/ 1654 h 2282"/>
                            <a:gd name="T118" fmla="*/ 1516 w 2397"/>
                            <a:gd name="T119" fmla="*/ 1632 h 2282"/>
                            <a:gd name="T120" fmla="*/ 1572 w 2397"/>
                            <a:gd name="T121" fmla="*/ 1605 h 2282"/>
                            <a:gd name="T122" fmla="*/ 1627 w 2397"/>
                            <a:gd name="T123" fmla="*/ 1574 h 2282"/>
                            <a:gd name="T124" fmla="*/ 2397 w 2397"/>
                            <a:gd name="T125" fmla="*/ 0 h 22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2397" h="2282">
                              <a:moveTo>
                                <a:pt x="2397" y="2218"/>
                              </a:moveTo>
                              <a:lnTo>
                                <a:pt x="1627" y="2218"/>
                              </a:lnTo>
                              <a:lnTo>
                                <a:pt x="1627" y="1975"/>
                              </a:lnTo>
                              <a:lnTo>
                                <a:pt x="1575" y="2011"/>
                              </a:lnTo>
                              <a:lnTo>
                                <a:pt x="1523" y="2045"/>
                              </a:lnTo>
                              <a:lnTo>
                                <a:pt x="1473" y="2077"/>
                              </a:lnTo>
                              <a:lnTo>
                                <a:pt x="1424" y="2107"/>
                              </a:lnTo>
                              <a:lnTo>
                                <a:pt x="1376" y="2135"/>
                              </a:lnTo>
                              <a:lnTo>
                                <a:pt x="1330" y="2159"/>
                              </a:lnTo>
                              <a:lnTo>
                                <a:pt x="1284" y="2183"/>
                              </a:lnTo>
                              <a:lnTo>
                                <a:pt x="1239" y="2203"/>
                              </a:lnTo>
                              <a:lnTo>
                                <a:pt x="1217" y="2212"/>
                              </a:lnTo>
                              <a:lnTo>
                                <a:pt x="1195" y="2222"/>
                              </a:lnTo>
                              <a:lnTo>
                                <a:pt x="1171" y="2229"/>
                              </a:lnTo>
                              <a:lnTo>
                                <a:pt x="1147" y="2237"/>
                              </a:lnTo>
                              <a:lnTo>
                                <a:pt x="1122" y="2244"/>
                              </a:lnTo>
                              <a:lnTo>
                                <a:pt x="1098" y="2251"/>
                              </a:lnTo>
                              <a:lnTo>
                                <a:pt x="1072" y="2256"/>
                              </a:lnTo>
                              <a:lnTo>
                                <a:pt x="1047" y="2261"/>
                              </a:lnTo>
                              <a:lnTo>
                                <a:pt x="1020" y="2267"/>
                              </a:lnTo>
                              <a:lnTo>
                                <a:pt x="993" y="2270"/>
                              </a:lnTo>
                              <a:lnTo>
                                <a:pt x="965" y="2273"/>
                              </a:lnTo>
                              <a:lnTo>
                                <a:pt x="937" y="2276"/>
                              </a:lnTo>
                              <a:lnTo>
                                <a:pt x="909" y="2278"/>
                              </a:lnTo>
                              <a:lnTo>
                                <a:pt x="880" y="2279"/>
                              </a:lnTo>
                              <a:lnTo>
                                <a:pt x="850" y="2281"/>
                              </a:lnTo>
                              <a:lnTo>
                                <a:pt x="820" y="2282"/>
                              </a:lnTo>
                              <a:lnTo>
                                <a:pt x="772" y="2281"/>
                              </a:lnTo>
                              <a:lnTo>
                                <a:pt x="725" y="2277"/>
                              </a:lnTo>
                              <a:lnTo>
                                <a:pt x="678" y="2274"/>
                              </a:lnTo>
                              <a:lnTo>
                                <a:pt x="634" y="2268"/>
                              </a:lnTo>
                              <a:lnTo>
                                <a:pt x="591" y="2260"/>
                              </a:lnTo>
                              <a:lnTo>
                                <a:pt x="549" y="2252"/>
                              </a:lnTo>
                              <a:lnTo>
                                <a:pt x="510" y="2241"/>
                              </a:lnTo>
                              <a:lnTo>
                                <a:pt x="471" y="2228"/>
                              </a:lnTo>
                              <a:lnTo>
                                <a:pt x="433" y="2214"/>
                              </a:lnTo>
                              <a:lnTo>
                                <a:pt x="398" y="2199"/>
                              </a:lnTo>
                              <a:lnTo>
                                <a:pt x="380" y="2190"/>
                              </a:lnTo>
                              <a:lnTo>
                                <a:pt x="363" y="2181"/>
                              </a:lnTo>
                              <a:lnTo>
                                <a:pt x="347" y="2172"/>
                              </a:lnTo>
                              <a:lnTo>
                                <a:pt x="330" y="2162"/>
                              </a:lnTo>
                              <a:lnTo>
                                <a:pt x="314" y="2152"/>
                              </a:lnTo>
                              <a:lnTo>
                                <a:pt x="299" y="2142"/>
                              </a:lnTo>
                              <a:lnTo>
                                <a:pt x="284" y="2130"/>
                              </a:lnTo>
                              <a:lnTo>
                                <a:pt x="269" y="2120"/>
                              </a:lnTo>
                              <a:lnTo>
                                <a:pt x="254" y="2108"/>
                              </a:lnTo>
                              <a:lnTo>
                                <a:pt x="240" y="2095"/>
                              </a:lnTo>
                              <a:lnTo>
                                <a:pt x="226" y="2082"/>
                              </a:lnTo>
                              <a:lnTo>
                                <a:pt x="212" y="2070"/>
                              </a:lnTo>
                              <a:lnTo>
                                <a:pt x="200" y="2056"/>
                              </a:lnTo>
                              <a:lnTo>
                                <a:pt x="187" y="2042"/>
                              </a:lnTo>
                              <a:lnTo>
                                <a:pt x="175" y="2028"/>
                              </a:lnTo>
                              <a:lnTo>
                                <a:pt x="162" y="2013"/>
                              </a:lnTo>
                              <a:lnTo>
                                <a:pt x="152" y="1998"/>
                              </a:lnTo>
                              <a:lnTo>
                                <a:pt x="140" y="1983"/>
                              </a:lnTo>
                              <a:lnTo>
                                <a:pt x="129" y="1967"/>
                              </a:lnTo>
                              <a:lnTo>
                                <a:pt x="120" y="1951"/>
                              </a:lnTo>
                              <a:lnTo>
                                <a:pt x="110" y="1934"/>
                              </a:lnTo>
                              <a:lnTo>
                                <a:pt x="101" y="1917"/>
                              </a:lnTo>
                              <a:lnTo>
                                <a:pt x="91" y="1900"/>
                              </a:lnTo>
                              <a:lnTo>
                                <a:pt x="83" y="1883"/>
                              </a:lnTo>
                              <a:lnTo>
                                <a:pt x="75" y="1864"/>
                              </a:lnTo>
                              <a:lnTo>
                                <a:pt x="68" y="1846"/>
                              </a:lnTo>
                              <a:lnTo>
                                <a:pt x="60" y="1827"/>
                              </a:lnTo>
                              <a:lnTo>
                                <a:pt x="53" y="1808"/>
                              </a:lnTo>
                              <a:lnTo>
                                <a:pt x="41" y="1768"/>
                              </a:lnTo>
                              <a:lnTo>
                                <a:pt x="29" y="1727"/>
                              </a:lnTo>
                              <a:lnTo>
                                <a:pt x="21" y="1684"/>
                              </a:lnTo>
                              <a:lnTo>
                                <a:pt x="13" y="1639"/>
                              </a:lnTo>
                              <a:lnTo>
                                <a:pt x="7" y="1592"/>
                              </a:lnTo>
                              <a:lnTo>
                                <a:pt x="3" y="1546"/>
                              </a:lnTo>
                              <a:lnTo>
                                <a:pt x="1" y="1496"/>
                              </a:lnTo>
                              <a:lnTo>
                                <a:pt x="0" y="1446"/>
                              </a:lnTo>
                              <a:lnTo>
                                <a:pt x="0" y="0"/>
                              </a:lnTo>
                              <a:lnTo>
                                <a:pt x="770" y="0"/>
                              </a:lnTo>
                              <a:lnTo>
                                <a:pt x="770" y="1102"/>
                              </a:lnTo>
                              <a:lnTo>
                                <a:pt x="770" y="1143"/>
                              </a:lnTo>
                              <a:lnTo>
                                <a:pt x="772" y="1182"/>
                              </a:lnTo>
                              <a:lnTo>
                                <a:pt x="772" y="1220"/>
                              </a:lnTo>
                              <a:lnTo>
                                <a:pt x="774" y="1256"/>
                              </a:lnTo>
                              <a:lnTo>
                                <a:pt x="775" y="1290"/>
                              </a:lnTo>
                              <a:lnTo>
                                <a:pt x="777" y="1322"/>
                              </a:lnTo>
                              <a:lnTo>
                                <a:pt x="779" y="1353"/>
                              </a:lnTo>
                              <a:lnTo>
                                <a:pt x="782" y="1382"/>
                              </a:lnTo>
                              <a:lnTo>
                                <a:pt x="785" y="1409"/>
                              </a:lnTo>
                              <a:lnTo>
                                <a:pt x="790" y="1435"/>
                              </a:lnTo>
                              <a:lnTo>
                                <a:pt x="795" y="1459"/>
                              </a:lnTo>
                              <a:lnTo>
                                <a:pt x="801" y="1484"/>
                              </a:lnTo>
                              <a:lnTo>
                                <a:pt x="808" y="1506"/>
                              </a:lnTo>
                              <a:lnTo>
                                <a:pt x="816" y="1528"/>
                              </a:lnTo>
                              <a:lnTo>
                                <a:pt x="826" y="1548"/>
                              </a:lnTo>
                              <a:lnTo>
                                <a:pt x="835" y="1566"/>
                              </a:lnTo>
                              <a:lnTo>
                                <a:pt x="846" y="1584"/>
                              </a:lnTo>
                              <a:lnTo>
                                <a:pt x="859" y="1600"/>
                              </a:lnTo>
                              <a:lnTo>
                                <a:pt x="871" y="1616"/>
                              </a:lnTo>
                              <a:lnTo>
                                <a:pt x="886" y="1630"/>
                              </a:lnTo>
                              <a:lnTo>
                                <a:pt x="901" y="1643"/>
                              </a:lnTo>
                              <a:lnTo>
                                <a:pt x="919" y="1654"/>
                              </a:lnTo>
                              <a:lnTo>
                                <a:pt x="937" y="1664"/>
                              </a:lnTo>
                              <a:lnTo>
                                <a:pt x="958" y="1673"/>
                              </a:lnTo>
                              <a:lnTo>
                                <a:pt x="979" y="1681"/>
                              </a:lnTo>
                              <a:lnTo>
                                <a:pt x="1001" y="1687"/>
                              </a:lnTo>
                              <a:lnTo>
                                <a:pt x="1027" y="1694"/>
                              </a:lnTo>
                              <a:lnTo>
                                <a:pt x="1054" y="1698"/>
                              </a:lnTo>
                              <a:lnTo>
                                <a:pt x="1084" y="1702"/>
                              </a:lnTo>
                              <a:lnTo>
                                <a:pt x="1115" y="1704"/>
                              </a:lnTo>
                              <a:lnTo>
                                <a:pt x="1149" y="1706"/>
                              </a:lnTo>
                              <a:lnTo>
                                <a:pt x="1184" y="1706"/>
                              </a:lnTo>
                              <a:lnTo>
                                <a:pt x="1208" y="1706"/>
                              </a:lnTo>
                              <a:lnTo>
                                <a:pt x="1234" y="1704"/>
                              </a:lnTo>
                              <a:lnTo>
                                <a:pt x="1259" y="1702"/>
                              </a:lnTo>
                              <a:lnTo>
                                <a:pt x="1286" y="1698"/>
                              </a:lnTo>
                              <a:lnTo>
                                <a:pt x="1314" y="1694"/>
                              </a:lnTo>
                              <a:lnTo>
                                <a:pt x="1341" y="1687"/>
                              </a:lnTo>
                              <a:lnTo>
                                <a:pt x="1370" y="1681"/>
                              </a:lnTo>
                              <a:lnTo>
                                <a:pt x="1399" y="1673"/>
                              </a:lnTo>
                              <a:lnTo>
                                <a:pt x="1429" y="1664"/>
                              </a:lnTo>
                              <a:lnTo>
                                <a:pt x="1458" y="1654"/>
                              </a:lnTo>
                              <a:lnTo>
                                <a:pt x="1487" y="1644"/>
                              </a:lnTo>
                              <a:lnTo>
                                <a:pt x="1516" y="1632"/>
                              </a:lnTo>
                              <a:lnTo>
                                <a:pt x="1543" y="1619"/>
                              </a:lnTo>
                              <a:lnTo>
                                <a:pt x="1572" y="1605"/>
                              </a:lnTo>
                              <a:lnTo>
                                <a:pt x="1600" y="1590"/>
                              </a:lnTo>
                              <a:lnTo>
                                <a:pt x="1627" y="1574"/>
                              </a:lnTo>
                              <a:lnTo>
                                <a:pt x="1627" y="0"/>
                              </a:lnTo>
                              <a:lnTo>
                                <a:pt x="2397" y="0"/>
                              </a:lnTo>
                              <a:lnTo>
                                <a:pt x="2397" y="22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2418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47E09" id="Freeform 43" o:spid="_x0000_s1026" style="position:absolute;margin-left:365.15pt;margin-top:-9pt;width:9.6pt;height:9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97,2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" path="m2397,2218r-770,l1627,1975r-52,36l1523,2045r-50,32l1424,2107r-48,28l1330,2159r-46,24l1239,2203r-22,9l1195,2222r-24,7l1147,2237r-25,7l1098,2251r-26,5l1047,2261r-27,6l993,2270r-28,3l937,2276r-28,2l880,2279r-30,2l820,2282r-48,-1l725,2277r-47,-3l634,2268r-43,-8l549,2252r-39,-11l471,2228r-38,-14l398,2199r-18,-9l363,2181r-16,-9l330,2162r-16,-10l299,2142r-15,-12l269,2120r-15,-12l240,2095r-14,-13l212,2070r-12,-14l187,2042r-12,-14l162,2013r-10,-15l140,1983r-11,-16l120,1951r-10,-17l101,1917,91,1900r-8,-17l75,1864r-7,-18l60,1827r-7,-19l41,1768,29,1727r-8,-43l13,1639,7,1592,3,1546,1,1496,,1446,,,770,r,1102l770,1143r2,39l772,1220r2,36l775,1290r2,32l779,1353r3,29l785,1409r5,26l795,1459r6,25l808,1506r8,22l826,1548r9,18l846,1584r13,16l871,1616r15,14l901,1643r18,11l937,1664r21,9l979,1681r22,6l1027,1694r27,4l1084,1702r31,2l1149,1706r35,l1208,1706r26,-2l1259,1702r27,-4l1314,1694r27,-7l1370,1681r29,-8l1429,1664r29,-10l1487,1644r29,-12l1543,1619r29,-14l1600,1590r27,-16l1627,r770,l2397,2218xe" fillcolor="#024182" stroked="f">
                <v:path arrowok="t" o:connecttype="custom" o:connectlocs="82755,112946;80110,102405;74922,105766;69988,108719;65309,111164;61901,112640;59561,113506;57069,114270;54526,114881;51881,115441;49083,115747;46235,116001;43234,116154;39267,116154;34486,115798;30060,115085;25940,114117;22024,112742;19328,111520;17650,110604;15971,109585;14445,108465;12919,107344;11495,106021;10173,104697;8901,103271;7731,101743;6561,100164;5595,98484;4629,96753;3815,94919;3052,93035;2085,90031;1068,85753;356,81069;51,76180;0,0;39165,56117;39267,60190;39368,63959;39521,67319;39775,70375;40182,73074;40742,75569;41505,77809;42471,79745;43692,81476;45065,83004;46744,84226;48727,85193;50914,85906;53610,86466;56713,86772;60222,86874;62766,86772;65411,86466;68208,85906;71158,85193;74159,84226;77109,83105;79958,81731;82755,80152;121920,0" o:connectangles="0,0,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BC3B34" w:rsidRPr="004D6258">
        <w:rPr>
          <w:rFonts w:ascii="黑体" w:eastAsia="黑体" w:hint="eastAsia"/>
          <w:sz w:val="36"/>
          <w:szCs w:val="36"/>
        </w:rPr>
        <w:t>密级：秘密</w:t>
      </w:r>
    </w:p>
    <w:p w:rsidR="00BC3B34" w:rsidRPr="004D6258" w:rsidRDefault="00BC3B34" w:rsidP="00BC3B34">
      <w:pPr>
        <w:rPr>
          <w:rFonts w:ascii="楷体_GB2312" w:eastAsia="楷体_GB2312"/>
          <w:sz w:val="28"/>
          <w:szCs w:val="28"/>
        </w:rPr>
      </w:pPr>
      <w:r w:rsidRPr="004D6258">
        <w:rPr>
          <w:rFonts w:ascii="楷体_GB2312" w:eastAsia="楷体_GB2312" w:hint="eastAsia"/>
          <w:sz w:val="28"/>
          <w:szCs w:val="28"/>
        </w:rPr>
        <w:t>文件编号：</w:t>
      </w:r>
      <w:r w:rsidRPr="004D6258">
        <w:rPr>
          <w:rFonts w:eastAsia="楷体_GB2312"/>
          <w:sz w:val="28"/>
        </w:rPr>
        <w:t>D0000-PPCMT0</w:t>
      </w:r>
      <w:r w:rsidR="00C177A7" w:rsidRPr="004D6258">
        <w:rPr>
          <w:rFonts w:eastAsia="楷体_GB2312" w:hint="eastAsia"/>
          <w:sz w:val="28"/>
        </w:rPr>
        <w:t>09</w:t>
      </w:r>
    </w:p>
    <w:p w:rsidR="00BC3B34" w:rsidRPr="004D6258" w:rsidRDefault="005D396D" w:rsidP="00BC3B34">
      <w:pPr>
        <w:rPr>
          <w:rFonts w:ascii="楷体_GB2312" w:eastAsia="楷体_GB2312"/>
          <w:sz w:val="28"/>
          <w:szCs w:val="28"/>
        </w:rPr>
      </w:pPr>
      <w:r w:rsidRPr="004D6258">
        <w:rPr>
          <w:rFonts w:ascii="楷体_GB2312" w:eastAsia="楷体_GB2312"/>
          <w:noProof/>
          <w:sz w:val="28"/>
          <w:szCs w:val="28"/>
        </w:rPr>
        <mc:AlternateContent>
          <mc:Choice Requires="wpc">
            <w:drawing>
              <wp:inline distT="0" distB="0" distL="0" distR="0">
                <wp:extent cx="1638300" cy="304800"/>
                <wp:effectExtent l="0" t="0" r="4445" b="3810"/>
                <wp:docPr id="39" name="画布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054749C" id="画布 39" o:spid="_x0000_s1026" editas="canvas" style="width:129pt;height:24pt;mso-position-horizontal-relative:char;mso-position-vertical-relative:line" coordsize="16383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6383;height:304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BC3B34" w:rsidRPr="004D6258" w:rsidRDefault="00BC3B34" w:rsidP="00BC3B34">
      <w:pPr>
        <w:rPr>
          <w:rFonts w:ascii="楷体_GB2312" w:eastAsia="楷体_GB2312"/>
          <w:sz w:val="28"/>
          <w:szCs w:val="28"/>
        </w:rPr>
      </w:pPr>
    </w:p>
    <w:p w:rsidR="00BC3B34" w:rsidRPr="004D6258" w:rsidRDefault="00BC3B34" w:rsidP="00BC3B34">
      <w:pPr>
        <w:rPr>
          <w:rFonts w:ascii="楷体_GB2312" w:eastAsia="楷体_GB2312"/>
          <w:sz w:val="28"/>
          <w:szCs w:val="28"/>
        </w:rPr>
      </w:pPr>
    </w:p>
    <w:p w:rsidR="00BC3B34" w:rsidRPr="004D6258" w:rsidRDefault="00BC3B34" w:rsidP="00BC3B34">
      <w:pPr>
        <w:rPr>
          <w:rFonts w:ascii="楷体_GB2312" w:eastAsia="楷体_GB2312"/>
          <w:sz w:val="28"/>
          <w:szCs w:val="28"/>
        </w:rPr>
      </w:pPr>
    </w:p>
    <w:p w:rsidR="00BC3B34" w:rsidRPr="004D6258" w:rsidRDefault="004C6C76" w:rsidP="004C6C76">
      <w:pPr>
        <w:snapToGrid w:val="0"/>
        <w:jc w:val="center"/>
        <w:rPr>
          <w:rFonts w:eastAsia="楷体_GB2312"/>
          <w:sz w:val="84"/>
          <w:szCs w:val="84"/>
        </w:rPr>
      </w:pPr>
      <w:r>
        <w:rPr>
          <w:rFonts w:eastAsia="楷体_GB2312" w:hint="eastAsia"/>
          <w:sz w:val="84"/>
          <w:szCs w:val="84"/>
        </w:rPr>
        <w:t>智能可穿戴医疗设备</w:t>
      </w:r>
      <w:r>
        <w:rPr>
          <w:rFonts w:eastAsia="楷体_GB2312"/>
          <w:sz w:val="84"/>
          <w:szCs w:val="84"/>
        </w:rPr>
        <w:t>——</w:t>
      </w:r>
      <w:proofErr w:type="gramStart"/>
      <w:r>
        <w:rPr>
          <w:rFonts w:eastAsia="楷体_GB2312" w:hint="eastAsia"/>
          <w:sz w:val="84"/>
          <w:szCs w:val="84"/>
        </w:rPr>
        <w:t>心率带</w:t>
      </w:r>
      <w:proofErr w:type="gramEnd"/>
      <w:r w:rsidR="00F8425B">
        <w:rPr>
          <w:rFonts w:eastAsia="楷体_GB2312" w:hint="eastAsia"/>
          <w:sz w:val="84"/>
          <w:szCs w:val="84"/>
        </w:rPr>
        <w:t>详细</w:t>
      </w:r>
      <w:r w:rsidR="0042547F">
        <w:rPr>
          <w:rFonts w:eastAsia="楷体_GB2312" w:hint="eastAsia"/>
          <w:sz w:val="84"/>
          <w:szCs w:val="84"/>
        </w:rPr>
        <w:t>设计</w:t>
      </w:r>
    </w:p>
    <w:p w:rsidR="00BC3B34" w:rsidRPr="004D6258" w:rsidRDefault="00BC3B34" w:rsidP="00BC3B34">
      <w:pPr>
        <w:jc w:val="center"/>
        <w:rPr>
          <w:rFonts w:ascii="楷体_GB2312" w:eastAsia="楷体_GB2312"/>
          <w:sz w:val="28"/>
          <w:szCs w:val="28"/>
        </w:rPr>
      </w:pPr>
      <w:r w:rsidRPr="004D6258">
        <w:rPr>
          <w:rFonts w:ascii="楷体_GB2312" w:eastAsia="楷体_GB2312" w:hint="eastAsia"/>
          <w:sz w:val="28"/>
          <w:szCs w:val="28"/>
        </w:rPr>
        <w:t>版本：</w:t>
      </w:r>
      <w:r w:rsidR="00F8425B">
        <w:rPr>
          <w:rFonts w:ascii="楷体_GB2312" w:eastAsia="楷体_GB2312" w:hint="eastAsia"/>
          <w:sz w:val="28"/>
          <w:szCs w:val="28"/>
        </w:rPr>
        <w:t>0.0.1</w:t>
      </w:r>
    </w:p>
    <w:p w:rsidR="00BC3B34" w:rsidRPr="004D6258" w:rsidRDefault="00921EDF" w:rsidP="00BC3B34">
      <w:pPr>
        <w:jc w:val="center"/>
        <w:rPr>
          <w:rFonts w:ascii="楷体_GB2312" w:eastAsia="楷体_GB2312"/>
          <w:sz w:val="28"/>
          <w:szCs w:val="28"/>
        </w:rPr>
      </w:pPr>
      <w:r w:rsidRPr="004D6258">
        <w:rPr>
          <w:rFonts w:ascii="楷体_GB2312" w:eastAsia="楷体_GB2312"/>
          <w:sz w:val="28"/>
          <w:szCs w:val="28"/>
        </w:rPr>
        <w:t>2017</w:t>
      </w:r>
      <w:r w:rsidR="008800B0">
        <w:rPr>
          <w:rFonts w:ascii="楷体_GB2312" w:eastAsia="楷体_GB2312"/>
          <w:sz w:val="28"/>
          <w:szCs w:val="28"/>
        </w:rPr>
        <w:t>-9-</w:t>
      </w:r>
      <w:r w:rsidR="00F8425B">
        <w:rPr>
          <w:rFonts w:ascii="楷体_GB2312" w:eastAsia="楷体_GB2312"/>
          <w:sz w:val="28"/>
          <w:szCs w:val="28"/>
        </w:rPr>
        <w:t>4</w:t>
      </w:r>
    </w:p>
    <w:p w:rsidR="00BC3B34" w:rsidRPr="004D6258" w:rsidRDefault="00BC3B34" w:rsidP="00BC3B34">
      <w:pPr>
        <w:jc w:val="center"/>
        <w:rPr>
          <w:rFonts w:ascii="楷体_GB2312" w:eastAsia="楷体_GB2312"/>
          <w:sz w:val="28"/>
          <w:szCs w:val="28"/>
        </w:rPr>
      </w:pPr>
    </w:p>
    <w:p w:rsidR="00BC3B34" w:rsidRPr="004D6258" w:rsidRDefault="00BC3B34" w:rsidP="00BC3B34">
      <w:pPr>
        <w:jc w:val="center"/>
        <w:rPr>
          <w:rFonts w:ascii="楷体_GB2312" w:eastAsia="楷体_GB2312"/>
          <w:sz w:val="28"/>
          <w:szCs w:val="28"/>
        </w:rPr>
      </w:pPr>
    </w:p>
    <w:p w:rsidR="00BC3B34" w:rsidRPr="004D6258" w:rsidRDefault="00BC3B34" w:rsidP="00BC3B34">
      <w:pPr>
        <w:jc w:val="center"/>
        <w:rPr>
          <w:rFonts w:ascii="楷体_GB2312" w:eastAsia="楷体_GB2312"/>
          <w:sz w:val="28"/>
          <w:szCs w:val="28"/>
        </w:rPr>
      </w:pPr>
    </w:p>
    <w:p w:rsidR="00BC3B34" w:rsidRPr="004D6258" w:rsidRDefault="00BC3B34" w:rsidP="00BC3B34">
      <w:pPr>
        <w:jc w:val="center"/>
        <w:rPr>
          <w:rFonts w:ascii="楷体_GB2312" w:eastAsia="楷体_GB2312"/>
          <w:sz w:val="28"/>
          <w:szCs w:val="28"/>
        </w:rPr>
      </w:pPr>
    </w:p>
    <w:p w:rsidR="00BC3B34" w:rsidRPr="004D6258" w:rsidRDefault="00BC3B34" w:rsidP="00BC3B34">
      <w:pPr>
        <w:jc w:val="center"/>
        <w:rPr>
          <w:rFonts w:ascii="楷体_GB2312" w:eastAsia="楷体_GB2312"/>
          <w:sz w:val="28"/>
          <w:szCs w:val="28"/>
        </w:rPr>
      </w:pPr>
    </w:p>
    <w:p w:rsidR="00BC3B34" w:rsidRPr="004D6258" w:rsidRDefault="00BC3B34" w:rsidP="00BC3B34">
      <w:pPr>
        <w:jc w:val="center"/>
        <w:rPr>
          <w:rFonts w:ascii="楷体_GB2312" w:eastAsia="楷体_GB2312"/>
          <w:sz w:val="28"/>
          <w:szCs w:val="28"/>
        </w:rPr>
      </w:pPr>
    </w:p>
    <w:p w:rsidR="00BC3B34" w:rsidRPr="004D6258" w:rsidRDefault="00BC3B34" w:rsidP="00BC3B34">
      <w:pPr>
        <w:jc w:val="center"/>
        <w:rPr>
          <w:rFonts w:ascii="楷体_GB2312" w:eastAsia="楷体_GB2312"/>
          <w:sz w:val="28"/>
          <w:szCs w:val="28"/>
        </w:rPr>
      </w:pPr>
    </w:p>
    <w:p w:rsidR="00BC3B34" w:rsidRPr="004D6258" w:rsidRDefault="00BC3B34" w:rsidP="00BC3B34">
      <w:pPr>
        <w:jc w:val="center"/>
        <w:rPr>
          <w:rFonts w:ascii="楷体_GB2312" w:eastAsia="楷体_GB2312"/>
          <w:sz w:val="30"/>
          <w:szCs w:val="30"/>
        </w:rPr>
      </w:pPr>
      <w:r w:rsidRPr="004D6258">
        <w:rPr>
          <w:rFonts w:ascii="楷体_GB2312" w:eastAsia="楷体_GB2312" w:hint="eastAsia"/>
          <w:sz w:val="30"/>
          <w:szCs w:val="30"/>
        </w:rPr>
        <w:t>东软集团股份有限公司 人才实训中心</w:t>
      </w:r>
    </w:p>
    <w:p w:rsidR="00A4209C" w:rsidRPr="004D6258" w:rsidRDefault="00BC3B34" w:rsidP="00BC3B34">
      <w:pPr>
        <w:jc w:val="center"/>
        <w:rPr>
          <w:rFonts w:ascii="黑体" w:eastAsia="黑体"/>
          <w:sz w:val="30"/>
          <w:szCs w:val="30"/>
        </w:rPr>
      </w:pPr>
      <w:r w:rsidRPr="004D6258">
        <w:rPr>
          <w:rFonts w:ascii="黑体" w:eastAsia="黑体" w:hint="eastAsia"/>
          <w:sz w:val="30"/>
          <w:szCs w:val="30"/>
        </w:rPr>
        <w:t>(版权所有，翻版必究)</w:t>
      </w:r>
    </w:p>
    <w:p w:rsidR="005A5610" w:rsidRPr="004D6258" w:rsidRDefault="005A5610">
      <w:pPr>
        <w:pStyle w:val="xl40"/>
        <w:widowControl w:val="0"/>
        <w:spacing w:before="0" w:beforeAutospacing="0" w:after="0" w:afterAutospacing="0"/>
        <w:textAlignment w:val="auto"/>
        <w:rPr>
          <w:rFonts w:ascii="Times New Roman" w:eastAsia="楷体_GB2312" w:hAnsi="Times New Roman" w:hint="default"/>
          <w:kern w:val="2"/>
          <w:szCs w:val="24"/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0"/>
        <w:gridCol w:w="1108"/>
        <w:gridCol w:w="1080"/>
        <w:gridCol w:w="1080"/>
        <w:gridCol w:w="1080"/>
        <w:gridCol w:w="1260"/>
        <w:gridCol w:w="1357"/>
        <w:gridCol w:w="1161"/>
      </w:tblGrid>
      <w:tr w:rsidR="005A5610" w:rsidRPr="004D6258">
        <w:trPr>
          <w:trHeight w:val="428"/>
        </w:trPr>
        <w:tc>
          <w:tcPr>
            <w:tcW w:w="1160" w:type="dxa"/>
            <w:vAlign w:val="center"/>
          </w:tcPr>
          <w:p w:rsidR="005A5610" w:rsidRPr="004D6258" w:rsidRDefault="005A5610">
            <w:pPr>
              <w:spacing w:line="240" w:lineRule="auto"/>
              <w:jc w:val="center"/>
              <w:rPr>
                <w:rFonts w:ascii="幼圆" w:eastAsia="楷体_GB2312"/>
              </w:rPr>
            </w:pPr>
            <w:r w:rsidRPr="004D6258">
              <w:rPr>
                <w:rFonts w:ascii="幼圆" w:eastAsia="楷体_GB2312" w:hint="eastAsia"/>
              </w:rPr>
              <w:lastRenderedPageBreak/>
              <w:t>总页数</w:t>
            </w:r>
          </w:p>
        </w:tc>
        <w:tc>
          <w:tcPr>
            <w:tcW w:w="1108" w:type="dxa"/>
            <w:vAlign w:val="center"/>
          </w:tcPr>
          <w:p w:rsidR="005A5610" w:rsidRPr="004D6258" w:rsidRDefault="005A5610">
            <w:pPr>
              <w:spacing w:line="240" w:lineRule="auto"/>
              <w:jc w:val="center"/>
              <w:rPr>
                <w:rFonts w:ascii="幼圆" w:eastAsia="楷体_GB2312"/>
              </w:rPr>
            </w:pPr>
          </w:p>
        </w:tc>
        <w:tc>
          <w:tcPr>
            <w:tcW w:w="1080" w:type="dxa"/>
            <w:vAlign w:val="center"/>
          </w:tcPr>
          <w:p w:rsidR="005A5610" w:rsidRPr="004D6258" w:rsidRDefault="005A5610">
            <w:pPr>
              <w:spacing w:line="240" w:lineRule="auto"/>
              <w:jc w:val="center"/>
              <w:rPr>
                <w:rFonts w:ascii="幼圆" w:eastAsia="楷体_GB2312"/>
              </w:rPr>
            </w:pPr>
            <w:r w:rsidRPr="004D6258">
              <w:rPr>
                <w:rFonts w:ascii="幼圆" w:eastAsia="楷体_GB2312" w:hint="eastAsia"/>
              </w:rPr>
              <w:t>正文</w:t>
            </w:r>
          </w:p>
        </w:tc>
        <w:tc>
          <w:tcPr>
            <w:tcW w:w="1080" w:type="dxa"/>
            <w:vAlign w:val="center"/>
          </w:tcPr>
          <w:p w:rsidR="005A5610" w:rsidRPr="004D6258" w:rsidRDefault="005A5610">
            <w:pPr>
              <w:spacing w:line="240" w:lineRule="auto"/>
              <w:jc w:val="center"/>
              <w:rPr>
                <w:rFonts w:ascii="幼圆" w:eastAsia="楷体_GB2312"/>
              </w:rPr>
            </w:pPr>
          </w:p>
        </w:tc>
        <w:tc>
          <w:tcPr>
            <w:tcW w:w="1080" w:type="dxa"/>
            <w:vAlign w:val="center"/>
          </w:tcPr>
          <w:p w:rsidR="005A5610" w:rsidRPr="004D6258" w:rsidRDefault="005A5610">
            <w:pPr>
              <w:spacing w:line="240" w:lineRule="auto"/>
              <w:jc w:val="center"/>
              <w:rPr>
                <w:rFonts w:ascii="幼圆" w:eastAsia="楷体_GB2312"/>
              </w:rPr>
            </w:pPr>
            <w:r w:rsidRPr="004D6258">
              <w:rPr>
                <w:rFonts w:ascii="幼圆" w:eastAsia="楷体_GB2312" w:hint="eastAsia"/>
              </w:rPr>
              <w:t>附录</w:t>
            </w:r>
          </w:p>
        </w:tc>
        <w:tc>
          <w:tcPr>
            <w:tcW w:w="1260" w:type="dxa"/>
            <w:vAlign w:val="center"/>
          </w:tcPr>
          <w:p w:rsidR="005A5610" w:rsidRPr="004D6258" w:rsidRDefault="005A5610">
            <w:pPr>
              <w:spacing w:line="240" w:lineRule="auto"/>
              <w:jc w:val="center"/>
              <w:rPr>
                <w:rFonts w:ascii="幼圆" w:eastAsia="楷体_GB2312"/>
              </w:rPr>
            </w:pPr>
          </w:p>
        </w:tc>
        <w:tc>
          <w:tcPr>
            <w:tcW w:w="1357" w:type="dxa"/>
            <w:vAlign w:val="center"/>
          </w:tcPr>
          <w:p w:rsidR="005A5610" w:rsidRPr="004D6258" w:rsidRDefault="005A5610">
            <w:pPr>
              <w:spacing w:line="240" w:lineRule="auto"/>
              <w:jc w:val="center"/>
              <w:rPr>
                <w:rFonts w:ascii="幼圆" w:eastAsia="楷体_GB2312"/>
              </w:rPr>
            </w:pPr>
            <w:r w:rsidRPr="004D6258">
              <w:rPr>
                <w:rFonts w:ascii="幼圆" w:eastAsia="楷体_GB2312" w:hint="eastAsia"/>
              </w:rPr>
              <w:t>生效日期</w:t>
            </w:r>
          </w:p>
        </w:tc>
        <w:tc>
          <w:tcPr>
            <w:tcW w:w="1161" w:type="dxa"/>
            <w:vAlign w:val="center"/>
          </w:tcPr>
          <w:p w:rsidR="005A5610" w:rsidRPr="004D6258" w:rsidRDefault="005A5610">
            <w:pPr>
              <w:spacing w:line="240" w:lineRule="auto"/>
              <w:jc w:val="center"/>
              <w:rPr>
                <w:rFonts w:ascii="幼圆" w:eastAsia="楷体_GB2312"/>
              </w:rPr>
            </w:pPr>
          </w:p>
        </w:tc>
      </w:tr>
      <w:tr w:rsidR="005A5610" w:rsidRPr="004D6258">
        <w:trPr>
          <w:cantSplit/>
          <w:trHeight w:val="461"/>
        </w:trPr>
        <w:tc>
          <w:tcPr>
            <w:tcW w:w="1160" w:type="dxa"/>
            <w:vAlign w:val="center"/>
          </w:tcPr>
          <w:p w:rsidR="005A5610" w:rsidRPr="004D6258" w:rsidRDefault="005A5610">
            <w:pPr>
              <w:spacing w:line="240" w:lineRule="auto"/>
              <w:jc w:val="center"/>
              <w:rPr>
                <w:rFonts w:ascii="幼圆" w:eastAsia="楷体_GB2312"/>
              </w:rPr>
            </w:pPr>
            <w:r w:rsidRPr="004D6258">
              <w:rPr>
                <w:rFonts w:ascii="幼圆" w:eastAsia="楷体_GB2312" w:hint="eastAsia"/>
              </w:rPr>
              <w:t>编制</w:t>
            </w:r>
          </w:p>
        </w:tc>
        <w:tc>
          <w:tcPr>
            <w:tcW w:w="3268" w:type="dxa"/>
            <w:gridSpan w:val="3"/>
            <w:vAlign w:val="center"/>
          </w:tcPr>
          <w:p w:rsidR="005A5610" w:rsidRPr="004D6258" w:rsidRDefault="005A5610">
            <w:pPr>
              <w:pStyle w:val="xl45"/>
              <w:widowControl w:val="0"/>
              <w:spacing w:before="0" w:beforeAutospacing="0" w:after="0" w:afterAutospacing="0"/>
              <w:textAlignment w:val="auto"/>
              <w:rPr>
                <w:rFonts w:eastAsia="楷体_GB2312" w:hAnsi="Times New Roman" w:hint="default"/>
                <w:kern w:val="2"/>
                <w:lang w:eastAsia="zh-CN"/>
              </w:rPr>
            </w:pPr>
          </w:p>
        </w:tc>
        <w:tc>
          <w:tcPr>
            <w:tcW w:w="1080" w:type="dxa"/>
            <w:vAlign w:val="center"/>
          </w:tcPr>
          <w:p w:rsidR="005A5610" w:rsidRPr="004D6258" w:rsidRDefault="005A5610">
            <w:pPr>
              <w:pStyle w:val="xl26"/>
              <w:widowControl w:val="0"/>
              <w:spacing w:before="0" w:beforeAutospacing="0" w:after="0" w:afterAutospacing="0"/>
              <w:jc w:val="center"/>
              <w:textAlignment w:val="auto"/>
              <w:rPr>
                <w:rFonts w:ascii="幼圆" w:eastAsia="楷体_GB2312" w:hAnsi="Times New Roman" w:cs="Times New Roman"/>
                <w:kern w:val="2"/>
                <w:lang w:eastAsia="zh-CN"/>
              </w:rPr>
            </w:pPr>
            <w:r w:rsidRPr="004D6258">
              <w:rPr>
                <w:rFonts w:ascii="幼圆" w:eastAsia="楷体_GB2312" w:hAnsi="Times New Roman" w:cs="Times New Roman" w:hint="eastAsia"/>
                <w:kern w:val="2"/>
                <w:lang w:eastAsia="zh-CN"/>
              </w:rPr>
              <w:t>批准</w:t>
            </w:r>
          </w:p>
        </w:tc>
        <w:tc>
          <w:tcPr>
            <w:tcW w:w="3778" w:type="dxa"/>
            <w:gridSpan w:val="3"/>
            <w:vAlign w:val="center"/>
          </w:tcPr>
          <w:p w:rsidR="005A5610" w:rsidRPr="004D6258" w:rsidRDefault="005A5610">
            <w:pPr>
              <w:pStyle w:val="xl26"/>
              <w:widowControl w:val="0"/>
              <w:spacing w:before="0" w:beforeAutospacing="0" w:after="0" w:afterAutospacing="0"/>
              <w:jc w:val="center"/>
              <w:textAlignment w:val="auto"/>
              <w:rPr>
                <w:rFonts w:ascii="幼圆" w:eastAsia="楷体_GB2312" w:hAnsi="Times New Roman" w:cs="Times New Roman"/>
                <w:kern w:val="2"/>
                <w:lang w:eastAsia="zh-CN"/>
              </w:rPr>
            </w:pPr>
          </w:p>
        </w:tc>
      </w:tr>
    </w:tbl>
    <w:p w:rsidR="005A5610" w:rsidRPr="004D6258" w:rsidRDefault="005A5610"/>
    <w:p w:rsidR="005A5610" w:rsidRPr="004D6258" w:rsidRDefault="005A5610">
      <w:pPr>
        <w:jc w:val="center"/>
        <w:sectPr w:rsidR="005A5610" w:rsidRPr="004D6258" w:rsidSect="00551E3F">
          <w:headerReference w:type="default" r:id="rId8"/>
          <w:footerReference w:type="first" r:id="rId9"/>
          <w:pgSz w:w="11906" w:h="16838" w:code="9"/>
          <w:pgMar w:top="1134" w:right="851" w:bottom="1134" w:left="1418" w:header="737" w:footer="737" w:gutter="0"/>
          <w:cols w:space="425"/>
          <w:titlePg/>
          <w:docGrid w:type="linesAndChars" w:linePitch="312"/>
        </w:sectPr>
      </w:pPr>
    </w:p>
    <w:p w:rsidR="00BC3B34" w:rsidRPr="004D6258" w:rsidRDefault="00BC3B34" w:rsidP="00BC3B34">
      <w:pPr>
        <w:jc w:val="center"/>
        <w:rPr>
          <w:rFonts w:ascii="黑体" w:eastAsia="黑体"/>
          <w:sz w:val="32"/>
          <w:szCs w:val="44"/>
        </w:rPr>
      </w:pPr>
      <w:r w:rsidRPr="004D6258">
        <w:rPr>
          <w:rFonts w:ascii="黑体" w:eastAsia="黑体" w:hint="eastAsia"/>
          <w:sz w:val="32"/>
          <w:szCs w:val="44"/>
        </w:rPr>
        <w:lastRenderedPageBreak/>
        <w:t>文件修改控制</w:t>
      </w:r>
    </w:p>
    <w:tbl>
      <w:tblPr>
        <w:tblW w:w="8369" w:type="dxa"/>
        <w:jc w:val="center"/>
        <w:tblLook w:val="0000" w:firstRow="0" w:lastRow="0" w:firstColumn="0" w:lastColumn="0" w:noHBand="0" w:noVBand="0"/>
      </w:tblPr>
      <w:tblGrid>
        <w:gridCol w:w="1281"/>
        <w:gridCol w:w="1593"/>
        <w:gridCol w:w="3935"/>
        <w:gridCol w:w="1560"/>
      </w:tblGrid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24"/>
              </w:rPr>
            </w:pPr>
            <w:r w:rsidRPr="004D6258">
              <w:rPr>
                <w:rFonts w:ascii="楷体_GB2312" w:eastAsia="楷体_GB2312" w:hAnsi="宋体" w:cs="宋体" w:hint="eastAsia"/>
                <w:b/>
                <w:bCs/>
                <w:kern w:val="0"/>
                <w:sz w:val="24"/>
              </w:rPr>
              <w:t>修改编号</w:t>
            </w:r>
          </w:p>
        </w:tc>
        <w:tc>
          <w:tcPr>
            <w:tcW w:w="15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24"/>
              </w:rPr>
            </w:pPr>
            <w:r w:rsidRPr="004D6258">
              <w:rPr>
                <w:rFonts w:ascii="楷体_GB2312" w:eastAsia="楷体_GB2312" w:hAnsi="宋体" w:cs="宋体" w:hint="eastAsia"/>
                <w:b/>
                <w:bCs/>
                <w:kern w:val="0"/>
                <w:sz w:val="24"/>
              </w:rPr>
              <w:t>版本</w:t>
            </w:r>
          </w:p>
        </w:tc>
        <w:tc>
          <w:tcPr>
            <w:tcW w:w="3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24"/>
              </w:rPr>
            </w:pPr>
            <w:r w:rsidRPr="004D6258">
              <w:rPr>
                <w:rFonts w:ascii="楷体_GB2312" w:eastAsia="楷体_GB2312" w:hAnsi="宋体" w:cs="宋体" w:hint="eastAsia"/>
                <w:b/>
                <w:bCs/>
                <w:kern w:val="0"/>
                <w:sz w:val="24"/>
              </w:rPr>
              <w:t>修改条款及内容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ascii="楷体_GB2312" w:eastAsia="楷体_GB2312" w:hAnsi="宋体" w:cs="宋体"/>
                <w:b/>
                <w:bCs/>
                <w:kern w:val="0"/>
                <w:sz w:val="24"/>
              </w:rPr>
            </w:pPr>
            <w:r w:rsidRPr="004D6258">
              <w:rPr>
                <w:rFonts w:ascii="楷体_GB2312" w:eastAsia="楷体_GB2312" w:hAnsi="宋体" w:cs="宋体" w:hint="eastAsia"/>
                <w:b/>
                <w:bCs/>
                <w:kern w:val="0"/>
                <w:sz w:val="24"/>
              </w:rPr>
              <w:t>修改日期</w:t>
            </w: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  <w:r w:rsidRPr="004D6258">
              <w:rPr>
                <w:rFonts w:cs="Arial"/>
                <w:kern w:val="0"/>
                <w:sz w:val="24"/>
              </w:rPr>
              <w:t>1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D44873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  <w:r>
              <w:rPr>
                <w:rFonts w:cs="Arial"/>
                <w:kern w:val="0"/>
                <w:sz w:val="24"/>
              </w:rPr>
              <w:t>0.0.1</w:t>
            </w: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ascii="楷体_GB2312" w:eastAsia="楷体_GB2312" w:hAnsi="宋体" w:cs="宋体"/>
                <w:kern w:val="0"/>
                <w:sz w:val="24"/>
              </w:rPr>
            </w:pPr>
            <w:r w:rsidRPr="004D6258">
              <w:rPr>
                <w:rFonts w:ascii="楷体_GB2312" w:eastAsia="楷体_GB2312" w:hAnsi="宋体" w:cs="宋体" w:hint="eastAsia"/>
                <w:kern w:val="0"/>
                <w:sz w:val="24"/>
              </w:rPr>
              <w:t>创建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4A619E" w:rsidP="00F8425B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  <w:r>
              <w:rPr>
                <w:rFonts w:cs="Arial"/>
                <w:kern w:val="0"/>
                <w:sz w:val="24"/>
              </w:rPr>
              <w:t>20</w:t>
            </w:r>
            <w:r>
              <w:rPr>
                <w:rFonts w:cs="Arial" w:hint="eastAsia"/>
                <w:kern w:val="0"/>
                <w:sz w:val="24"/>
              </w:rPr>
              <w:t>17</w:t>
            </w:r>
            <w:r>
              <w:rPr>
                <w:rFonts w:cs="Arial"/>
                <w:kern w:val="0"/>
                <w:sz w:val="24"/>
              </w:rPr>
              <w:t>-</w:t>
            </w:r>
            <w:r w:rsidR="00F8425B">
              <w:rPr>
                <w:rFonts w:cs="Arial"/>
                <w:kern w:val="0"/>
                <w:sz w:val="24"/>
              </w:rPr>
              <w:t>9</w:t>
            </w:r>
            <w:r>
              <w:rPr>
                <w:rFonts w:cs="Arial"/>
                <w:kern w:val="0"/>
                <w:sz w:val="24"/>
              </w:rPr>
              <w:t>-</w:t>
            </w:r>
            <w:r w:rsidR="00F8425B">
              <w:rPr>
                <w:rFonts w:cs="Arial"/>
                <w:kern w:val="0"/>
                <w:sz w:val="24"/>
              </w:rPr>
              <w:t>4</w:t>
            </w: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8800B0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  <w:r>
              <w:rPr>
                <w:rFonts w:cs="Arial"/>
                <w:kern w:val="0"/>
                <w:sz w:val="24"/>
              </w:rPr>
              <w:t>2</w:t>
            </w: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cs="Arial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F8425B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ascii="楷体_GB2312" w:eastAsia="楷体_GB2312" w:hAnsi="宋体" w:cs="宋体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ascii="楷体_GB2312" w:eastAsia="楷体_GB2312" w:hAnsi="宋体" w:cs="宋体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cs="Arial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ascii="楷体_GB2312" w:eastAsia="楷体_GB2312" w:hAnsi="宋体" w:cs="宋体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ascii="楷体_GB2312" w:eastAsia="楷体_GB2312" w:hAnsi="宋体" w:cs="宋体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cs="Arial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ascii="楷体_GB2312" w:eastAsia="楷体_GB2312" w:hAnsi="宋体" w:cs="宋体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cs="Arial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ascii="楷体_GB2312" w:eastAsia="楷体_GB2312" w:hAnsi="宋体" w:cs="宋体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cs="Arial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cs="Arial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cs="Arial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cs="Arial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  <w:tr w:rsidR="00BC3B34" w:rsidRPr="004D6258">
        <w:trPr>
          <w:trHeight w:val="315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ascii="楷体_GB2312" w:eastAsia="楷体_GB2312" w:hAnsi="宋体" w:cs="宋体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  <w:tr w:rsidR="00BC3B34" w:rsidRPr="004D6258">
        <w:trPr>
          <w:trHeight w:val="300"/>
          <w:jc w:val="center"/>
        </w:trPr>
        <w:tc>
          <w:tcPr>
            <w:tcW w:w="12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15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  <w:tc>
          <w:tcPr>
            <w:tcW w:w="3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rPr>
                <w:rFonts w:ascii="楷体_GB2312" w:eastAsia="楷体_GB2312" w:hAnsi="宋体" w:cs="宋体"/>
                <w:kern w:val="0"/>
                <w:sz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C3B34" w:rsidRPr="004D6258" w:rsidRDefault="00BC3B34" w:rsidP="00076C89">
            <w:pPr>
              <w:widowControl/>
              <w:jc w:val="center"/>
              <w:rPr>
                <w:rFonts w:cs="Arial"/>
                <w:kern w:val="0"/>
                <w:sz w:val="24"/>
              </w:rPr>
            </w:pPr>
          </w:p>
        </w:tc>
      </w:tr>
    </w:tbl>
    <w:p w:rsidR="00BC3B34" w:rsidRPr="004D6258" w:rsidRDefault="00BC3B34" w:rsidP="00BC3B34">
      <w:pPr>
        <w:snapToGrid w:val="0"/>
        <w:jc w:val="center"/>
      </w:pPr>
    </w:p>
    <w:p w:rsidR="00A70C5F" w:rsidRPr="004D6258" w:rsidRDefault="00BC3B34" w:rsidP="00A70C5F">
      <w:pPr>
        <w:rPr>
          <w:color w:val="0000FF"/>
        </w:rPr>
      </w:pPr>
      <w:r w:rsidRPr="004D6258">
        <w:br w:type="page"/>
      </w:r>
      <w:r w:rsidR="00A70C5F" w:rsidRPr="004D6258">
        <w:rPr>
          <w:rFonts w:ascii="宋体" w:hint="eastAsia"/>
        </w:rPr>
        <w:lastRenderedPageBreak/>
        <w:t>文档编号： D0000-PPC-项目编号-</w:t>
      </w:r>
      <w:r w:rsidR="00C177A7" w:rsidRPr="004D6258">
        <w:rPr>
          <w:rFonts w:ascii="宋体" w:hint="eastAsia"/>
        </w:rPr>
        <w:t>PPD</w:t>
      </w:r>
      <w:r w:rsidR="00A70C5F" w:rsidRPr="004D6258">
        <w:rPr>
          <w:rFonts w:ascii="宋体" w:hint="eastAsia"/>
        </w:rPr>
        <w:t>-年份</w:t>
      </w:r>
    </w:p>
    <w:p w:rsidR="005A5610" w:rsidRPr="004D6258" w:rsidRDefault="005A5610" w:rsidP="00BC3B34">
      <w:pPr>
        <w:jc w:val="center"/>
        <w:rPr>
          <w:b/>
          <w:sz w:val="30"/>
          <w:szCs w:val="30"/>
        </w:rPr>
      </w:pPr>
      <w:r w:rsidRPr="004D6258">
        <w:rPr>
          <w:rFonts w:hint="eastAsia"/>
          <w:b/>
          <w:sz w:val="30"/>
          <w:szCs w:val="30"/>
        </w:rPr>
        <w:t>目</w:t>
      </w:r>
      <w:r w:rsidRPr="004D6258">
        <w:rPr>
          <w:rFonts w:hint="eastAsia"/>
          <w:b/>
          <w:sz w:val="30"/>
          <w:szCs w:val="30"/>
        </w:rPr>
        <w:t xml:space="preserve">  </w:t>
      </w:r>
      <w:r w:rsidRPr="004D6258">
        <w:rPr>
          <w:rFonts w:hint="eastAsia"/>
          <w:b/>
          <w:sz w:val="30"/>
          <w:szCs w:val="30"/>
        </w:rPr>
        <w:t>录</w:t>
      </w:r>
    </w:p>
    <w:p w:rsidR="0068448A" w:rsidRDefault="00F51009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r w:rsidRPr="004D6258">
        <w:fldChar w:fldCharType="begin"/>
      </w:r>
      <w:r w:rsidRPr="004D6258">
        <w:instrText xml:space="preserve"> TOC \o "1-3" \h \z \u </w:instrText>
      </w:r>
      <w:r w:rsidRPr="004D6258">
        <w:fldChar w:fldCharType="separate"/>
      </w:r>
      <w:hyperlink w:anchor="_Toc492383562" w:history="1">
        <w:r w:rsidR="0068448A" w:rsidRPr="0049423E">
          <w:rPr>
            <w:rStyle w:val="ad"/>
            <w:noProof/>
          </w:rPr>
          <w:t>1</w:t>
        </w:r>
        <w:r w:rsidR="0068448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68448A" w:rsidRPr="0049423E">
          <w:rPr>
            <w:rStyle w:val="ad"/>
            <w:rFonts w:hint="eastAsia"/>
            <w:noProof/>
          </w:rPr>
          <w:t>文档概述</w:t>
        </w:r>
        <w:r w:rsidR="0068448A">
          <w:rPr>
            <w:noProof/>
            <w:webHidden/>
          </w:rPr>
          <w:tab/>
        </w:r>
        <w:r w:rsidR="0068448A">
          <w:rPr>
            <w:noProof/>
            <w:webHidden/>
          </w:rPr>
          <w:fldChar w:fldCharType="begin"/>
        </w:r>
        <w:r w:rsidR="0068448A">
          <w:rPr>
            <w:noProof/>
            <w:webHidden/>
          </w:rPr>
          <w:instrText xml:space="preserve"> PAGEREF _Toc492383562 \h </w:instrText>
        </w:r>
        <w:r w:rsidR="0068448A">
          <w:rPr>
            <w:noProof/>
            <w:webHidden/>
          </w:rPr>
        </w:r>
        <w:r w:rsidR="0068448A">
          <w:rPr>
            <w:noProof/>
            <w:webHidden/>
          </w:rPr>
          <w:fldChar w:fldCharType="separate"/>
        </w:r>
        <w:r w:rsidR="0068448A">
          <w:rPr>
            <w:noProof/>
            <w:webHidden/>
          </w:rPr>
          <w:t>3</w:t>
        </w:r>
        <w:r w:rsidR="0068448A">
          <w:rPr>
            <w:noProof/>
            <w:webHidden/>
          </w:rPr>
          <w:fldChar w:fldCharType="end"/>
        </w:r>
      </w:hyperlink>
    </w:p>
    <w:p w:rsidR="0068448A" w:rsidRDefault="0098558A">
      <w:pPr>
        <w:pStyle w:val="20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63" w:history="1">
        <w:r w:rsidR="0068448A" w:rsidRPr="0049423E">
          <w:rPr>
            <w:rStyle w:val="ad"/>
            <w:noProof/>
          </w:rPr>
          <w:t>1.1</w:t>
        </w:r>
        <w:r w:rsidR="0068448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68448A" w:rsidRPr="0049423E">
          <w:rPr>
            <w:rStyle w:val="ad"/>
            <w:rFonts w:hint="eastAsia"/>
            <w:noProof/>
          </w:rPr>
          <w:t>文档目的和范围</w:t>
        </w:r>
        <w:r w:rsidR="0068448A">
          <w:rPr>
            <w:noProof/>
            <w:webHidden/>
          </w:rPr>
          <w:tab/>
        </w:r>
        <w:r w:rsidR="0068448A">
          <w:rPr>
            <w:noProof/>
            <w:webHidden/>
          </w:rPr>
          <w:fldChar w:fldCharType="begin"/>
        </w:r>
        <w:r w:rsidR="0068448A">
          <w:rPr>
            <w:noProof/>
            <w:webHidden/>
          </w:rPr>
          <w:instrText xml:space="preserve"> PAGEREF _Toc492383563 \h </w:instrText>
        </w:r>
        <w:r w:rsidR="0068448A">
          <w:rPr>
            <w:noProof/>
            <w:webHidden/>
          </w:rPr>
        </w:r>
        <w:r w:rsidR="0068448A">
          <w:rPr>
            <w:noProof/>
            <w:webHidden/>
          </w:rPr>
          <w:fldChar w:fldCharType="separate"/>
        </w:r>
        <w:r w:rsidR="0068448A">
          <w:rPr>
            <w:noProof/>
            <w:webHidden/>
          </w:rPr>
          <w:t>3</w:t>
        </w:r>
        <w:r w:rsidR="0068448A">
          <w:rPr>
            <w:noProof/>
            <w:webHidden/>
          </w:rPr>
          <w:fldChar w:fldCharType="end"/>
        </w:r>
      </w:hyperlink>
    </w:p>
    <w:p w:rsidR="0068448A" w:rsidRDefault="0098558A">
      <w:pPr>
        <w:pStyle w:val="20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64" w:history="1">
        <w:r w:rsidR="0068448A" w:rsidRPr="0049423E">
          <w:rPr>
            <w:rStyle w:val="ad"/>
            <w:noProof/>
          </w:rPr>
          <w:t>1.2</w:t>
        </w:r>
        <w:r w:rsidR="0068448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68448A" w:rsidRPr="0049423E">
          <w:rPr>
            <w:rStyle w:val="ad"/>
            <w:rFonts w:hint="eastAsia"/>
            <w:noProof/>
          </w:rPr>
          <w:t>术语</w:t>
        </w:r>
        <w:r w:rsidR="0068448A" w:rsidRPr="0049423E">
          <w:rPr>
            <w:rStyle w:val="ad"/>
            <w:noProof/>
          </w:rPr>
          <w:t>/</w:t>
        </w:r>
        <w:r w:rsidR="0068448A" w:rsidRPr="0049423E">
          <w:rPr>
            <w:rStyle w:val="ad"/>
            <w:rFonts w:hint="eastAsia"/>
            <w:noProof/>
          </w:rPr>
          <w:t>缩略语</w:t>
        </w:r>
        <w:r w:rsidR="0068448A">
          <w:rPr>
            <w:noProof/>
            <w:webHidden/>
          </w:rPr>
          <w:tab/>
        </w:r>
        <w:r w:rsidR="0068448A">
          <w:rPr>
            <w:noProof/>
            <w:webHidden/>
          </w:rPr>
          <w:fldChar w:fldCharType="begin"/>
        </w:r>
        <w:r w:rsidR="0068448A">
          <w:rPr>
            <w:noProof/>
            <w:webHidden/>
          </w:rPr>
          <w:instrText xml:space="preserve"> PAGEREF _Toc492383564 \h </w:instrText>
        </w:r>
        <w:r w:rsidR="0068448A">
          <w:rPr>
            <w:noProof/>
            <w:webHidden/>
          </w:rPr>
        </w:r>
        <w:r w:rsidR="0068448A">
          <w:rPr>
            <w:noProof/>
            <w:webHidden/>
          </w:rPr>
          <w:fldChar w:fldCharType="separate"/>
        </w:r>
        <w:r w:rsidR="0068448A">
          <w:rPr>
            <w:noProof/>
            <w:webHidden/>
          </w:rPr>
          <w:t>4</w:t>
        </w:r>
        <w:r w:rsidR="0068448A">
          <w:rPr>
            <w:noProof/>
            <w:webHidden/>
          </w:rPr>
          <w:fldChar w:fldCharType="end"/>
        </w:r>
      </w:hyperlink>
    </w:p>
    <w:p w:rsidR="0068448A" w:rsidRDefault="0098558A">
      <w:pPr>
        <w:pStyle w:val="20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65" w:history="1">
        <w:r w:rsidR="0068448A" w:rsidRPr="0049423E">
          <w:rPr>
            <w:rStyle w:val="ad"/>
            <w:noProof/>
          </w:rPr>
          <w:t>1.3</w:t>
        </w:r>
        <w:r w:rsidR="0068448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68448A" w:rsidRPr="0049423E">
          <w:rPr>
            <w:rStyle w:val="ad"/>
            <w:rFonts w:hint="eastAsia"/>
            <w:noProof/>
          </w:rPr>
          <w:t>参考文档</w:t>
        </w:r>
        <w:r w:rsidR="0068448A">
          <w:rPr>
            <w:noProof/>
            <w:webHidden/>
          </w:rPr>
          <w:tab/>
        </w:r>
        <w:r w:rsidR="0068448A">
          <w:rPr>
            <w:noProof/>
            <w:webHidden/>
          </w:rPr>
          <w:fldChar w:fldCharType="begin"/>
        </w:r>
        <w:r w:rsidR="0068448A">
          <w:rPr>
            <w:noProof/>
            <w:webHidden/>
          </w:rPr>
          <w:instrText xml:space="preserve"> PAGEREF _Toc492383565 \h </w:instrText>
        </w:r>
        <w:r w:rsidR="0068448A">
          <w:rPr>
            <w:noProof/>
            <w:webHidden/>
          </w:rPr>
        </w:r>
        <w:r w:rsidR="0068448A">
          <w:rPr>
            <w:noProof/>
            <w:webHidden/>
          </w:rPr>
          <w:fldChar w:fldCharType="separate"/>
        </w:r>
        <w:r w:rsidR="0068448A">
          <w:rPr>
            <w:noProof/>
            <w:webHidden/>
          </w:rPr>
          <w:t>4</w:t>
        </w:r>
        <w:r w:rsidR="0068448A">
          <w:rPr>
            <w:noProof/>
            <w:webHidden/>
          </w:rPr>
          <w:fldChar w:fldCharType="end"/>
        </w:r>
      </w:hyperlink>
    </w:p>
    <w:p w:rsidR="0068448A" w:rsidRDefault="0098558A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66" w:history="1">
        <w:r w:rsidR="0068448A" w:rsidRPr="0049423E">
          <w:rPr>
            <w:rStyle w:val="ad"/>
            <w:noProof/>
          </w:rPr>
          <w:t>2</w:t>
        </w:r>
        <w:r w:rsidR="0068448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68448A" w:rsidRPr="0049423E">
          <w:rPr>
            <w:rStyle w:val="ad"/>
            <w:rFonts w:hint="eastAsia"/>
            <w:noProof/>
          </w:rPr>
          <w:t>系统结构图</w:t>
        </w:r>
        <w:r w:rsidR="0068448A">
          <w:rPr>
            <w:noProof/>
            <w:webHidden/>
          </w:rPr>
          <w:tab/>
        </w:r>
        <w:r w:rsidR="0068448A">
          <w:rPr>
            <w:noProof/>
            <w:webHidden/>
          </w:rPr>
          <w:fldChar w:fldCharType="begin"/>
        </w:r>
        <w:r w:rsidR="0068448A">
          <w:rPr>
            <w:noProof/>
            <w:webHidden/>
          </w:rPr>
          <w:instrText xml:space="preserve"> PAGEREF _Toc492383566 \h </w:instrText>
        </w:r>
        <w:r w:rsidR="0068448A">
          <w:rPr>
            <w:noProof/>
            <w:webHidden/>
          </w:rPr>
        </w:r>
        <w:r w:rsidR="0068448A">
          <w:rPr>
            <w:noProof/>
            <w:webHidden/>
          </w:rPr>
          <w:fldChar w:fldCharType="separate"/>
        </w:r>
        <w:r w:rsidR="0068448A">
          <w:rPr>
            <w:noProof/>
            <w:webHidden/>
          </w:rPr>
          <w:t>4</w:t>
        </w:r>
        <w:r w:rsidR="0068448A">
          <w:rPr>
            <w:noProof/>
            <w:webHidden/>
          </w:rPr>
          <w:fldChar w:fldCharType="end"/>
        </w:r>
      </w:hyperlink>
    </w:p>
    <w:p w:rsidR="0068448A" w:rsidRDefault="0098558A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67" w:history="1">
        <w:r w:rsidR="0068448A" w:rsidRPr="0049423E">
          <w:rPr>
            <w:rStyle w:val="ad"/>
            <w:noProof/>
          </w:rPr>
          <w:t>3</w:t>
        </w:r>
        <w:r w:rsidR="0068448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68448A" w:rsidRPr="0049423E">
          <w:rPr>
            <w:rStyle w:val="ad"/>
            <w:rFonts w:hint="eastAsia"/>
            <w:noProof/>
          </w:rPr>
          <w:t>数据采集模块</w:t>
        </w:r>
        <w:r w:rsidR="0068448A">
          <w:rPr>
            <w:noProof/>
            <w:webHidden/>
          </w:rPr>
          <w:tab/>
        </w:r>
        <w:r w:rsidR="0068448A">
          <w:rPr>
            <w:noProof/>
            <w:webHidden/>
          </w:rPr>
          <w:fldChar w:fldCharType="begin"/>
        </w:r>
        <w:r w:rsidR="0068448A">
          <w:rPr>
            <w:noProof/>
            <w:webHidden/>
          </w:rPr>
          <w:instrText xml:space="preserve"> PAGEREF _Toc492383567 \h </w:instrText>
        </w:r>
        <w:r w:rsidR="0068448A">
          <w:rPr>
            <w:noProof/>
            <w:webHidden/>
          </w:rPr>
        </w:r>
        <w:r w:rsidR="0068448A">
          <w:rPr>
            <w:noProof/>
            <w:webHidden/>
          </w:rPr>
          <w:fldChar w:fldCharType="separate"/>
        </w:r>
        <w:r w:rsidR="0068448A">
          <w:rPr>
            <w:noProof/>
            <w:webHidden/>
          </w:rPr>
          <w:t>5</w:t>
        </w:r>
        <w:r w:rsidR="0068448A">
          <w:rPr>
            <w:noProof/>
            <w:webHidden/>
          </w:rPr>
          <w:fldChar w:fldCharType="end"/>
        </w:r>
      </w:hyperlink>
    </w:p>
    <w:p w:rsidR="0068448A" w:rsidRDefault="0098558A">
      <w:pPr>
        <w:pStyle w:val="20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68" w:history="1">
        <w:r w:rsidR="0068448A" w:rsidRPr="0049423E">
          <w:rPr>
            <w:rStyle w:val="ad"/>
            <w:noProof/>
          </w:rPr>
          <w:t>3.1</w:t>
        </w:r>
        <w:r w:rsidR="0068448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68448A" w:rsidRPr="0049423E">
          <w:rPr>
            <w:rStyle w:val="ad"/>
            <w:rFonts w:hint="eastAsia"/>
            <w:noProof/>
          </w:rPr>
          <w:t>数据采集概述</w:t>
        </w:r>
        <w:r w:rsidR="0068448A">
          <w:rPr>
            <w:noProof/>
            <w:webHidden/>
          </w:rPr>
          <w:tab/>
        </w:r>
        <w:r w:rsidR="0068448A">
          <w:rPr>
            <w:noProof/>
            <w:webHidden/>
          </w:rPr>
          <w:fldChar w:fldCharType="begin"/>
        </w:r>
        <w:r w:rsidR="0068448A">
          <w:rPr>
            <w:noProof/>
            <w:webHidden/>
          </w:rPr>
          <w:instrText xml:space="preserve"> PAGEREF _Toc492383568 \h </w:instrText>
        </w:r>
        <w:r w:rsidR="0068448A">
          <w:rPr>
            <w:noProof/>
            <w:webHidden/>
          </w:rPr>
        </w:r>
        <w:r w:rsidR="0068448A">
          <w:rPr>
            <w:noProof/>
            <w:webHidden/>
          </w:rPr>
          <w:fldChar w:fldCharType="separate"/>
        </w:r>
        <w:r w:rsidR="0068448A">
          <w:rPr>
            <w:noProof/>
            <w:webHidden/>
          </w:rPr>
          <w:t>5</w:t>
        </w:r>
        <w:r w:rsidR="0068448A">
          <w:rPr>
            <w:noProof/>
            <w:webHidden/>
          </w:rPr>
          <w:fldChar w:fldCharType="end"/>
        </w:r>
      </w:hyperlink>
    </w:p>
    <w:p w:rsidR="0068448A" w:rsidRDefault="0098558A">
      <w:pPr>
        <w:pStyle w:val="20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69" w:history="1">
        <w:r w:rsidR="0068448A" w:rsidRPr="0049423E">
          <w:rPr>
            <w:rStyle w:val="ad"/>
            <w:noProof/>
          </w:rPr>
          <w:t>3.2</w:t>
        </w:r>
        <w:r w:rsidR="0068448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68448A" w:rsidRPr="0049423E">
          <w:rPr>
            <w:rStyle w:val="ad"/>
            <w:rFonts w:hint="eastAsia"/>
            <w:noProof/>
          </w:rPr>
          <w:t>数据采集流程图</w:t>
        </w:r>
        <w:r w:rsidR="0068448A">
          <w:rPr>
            <w:noProof/>
            <w:webHidden/>
          </w:rPr>
          <w:tab/>
        </w:r>
        <w:r w:rsidR="0068448A">
          <w:rPr>
            <w:noProof/>
            <w:webHidden/>
          </w:rPr>
          <w:fldChar w:fldCharType="begin"/>
        </w:r>
        <w:r w:rsidR="0068448A">
          <w:rPr>
            <w:noProof/>
            <w:webHidden/>
          </w:rPr>
          <w:instrText xml:space="preserve"> PAGEREF _Toc492383569 \h </w:instrText>
        </w:r>
        <w:r w:rsidR="0068448A">
          <w:rPr>
            <w:noProof/>
            <w:webHidden/>
          </w:rPr>
        </w:r>
        <w:r w:rsidR="0068448A">
          <w:rPr>
            <w:noProof/>
            <w:webHidden/>
          </w:rPr>
          <w:fldChar w:fldCharType="separate"/>
        </w:r>
        <w:r w:rsidR="0068448A">
          <w:rPr>
            <w:noProof/>
            <w:webHidden/>
          </w:rPr>
          <w:t>5</w:t>
        </w:r>
        <w:r w:rsidR="0068448A">
          <w:rPr>
            <w:noProof/>
            <w:webHidden/>
          </w:rPr>
          <w:fldChar w:fldCharType="end"/>
        </w:r>
      </w:hyperlink>
    </w:p>
    <w:p w:rsidR="0068448A" w:rsidRDefault="0098558A">
      <w:pPr>
        <w:pStyle w:val="20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70" w:history="1">
        <w:r w:rsidR="0068448A" w:rsidRPr="0049423E">
          <w:rPr>
            <w:rStyle w:val="ad"/>
            <w:noProof/>
          </w:rPr>
          <w:t>3.3</w:t>
        </w:r>
        <w:r w:rsidR="0068448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68448A" w:rsidRPr="0049423E">
          <w:rPr>
            <w:rStyle w:val="ad"/>
            <w:rFonts w:hint="eastAsia"/>
            <w:noProof/>
          </w:rPr>
          <w:t>信号采集原理</w:t>
        </w:r>
        <w:r w:rsidR="0068448A">
          <w:rPr>
            <w:noProof/>
            <w:webHidden/>
          </w:rPr>
          <w:tab/>
        </w:r>
        <w:r w:rsidR="0068448A">
          <w:rPr>
            <w:noProof/>
            <w:webHidden/>
          </w:rPr>
          <w:fldChar w:fldCharType="begin"/>
        </w:r>
        <w:r w:rsidR="0068448A">
          <w:rPr>
            <w:noProof/>
            <w:webHidden/>
          </w:rPr>
          <w:instrText xml:space="preserve"> PAGEREF _Toc492383570 \h </w:instrText>
        </w:r>
        <w:r w:rsidR="0068448A">
          <w:rPr>
            <w:noProof/>
            <w:webHidden/>
          </w:rPr>
        </w:r>
        <w:r w:rsidR="0068448A">
          <w:rPr>
            <w:noProof/>
            <w:webHidden/>
          </w:rPr>
          <w:fldChar w:fldCharType="separate"/>
        </w:r>
        <w:r w:rsidR="0068448A">
          <w:rPr>
            <w:noProof/>
            <w:webHidden/>
          </w:rPr>
          <w:t>5</w:t>
        </w:r>
        <w:r w:rsidR="0068448A">
          <w:rPr>
            <w:noProof/>
            <w:webHidden/>
          </w:rPr>
          <w:fldChar w:fldCharType="end"/>
        </w:r>
      </w:hyperlink>
    </w:p>
    <w:p w:rsidR="0068448A" w:rsidRDefault="0098558A">
      <w:pPr>
        <w:pStyle w:val="20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71" w:history="1">
        <w:r w:rsidR="0068448A" w:rsidRPr="0049423E">
          <w:rPr>
            <w:rStyle w:val="ad"/>
            <w:noProof/>
          </w:rPr>
          <w:t>3.4</w:t>
        </w:r>
        <w:r w:rsidR="0068448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68448A" w:rsidRPr="0049423E">
          <w:rPr>
            <w:rStyle w:val="ad"/>
            <w:rFonts w:hint="eastAsia"/>
            <w:noProof/>
          </w:rPr>
          <w:t>信号简单处理</w:t>
        </w:r>
        <w:r w:rsidR="0068448A">
          <w:rPr>
            <w:noProof/>
            <w:webHidden/>
          </w:rPr>
          <w:tab/>
        </w:r>
        <w:r w:rsidR="0068448A">
          <w:rPr>
            <w:noProof/>
            <w:webHidden/>
          </w:rPr>
          <w:fldChar w:fldCharType="begin"/>
        </w:r>
        <w:r w:rsidR="0068448A">
          <w:rPr>
            <w:noProof/>
            <w:webHidden/>
          </w:rPr>
          <w:instrText xml:space="preserve"> PAGEREF _Toc492383571 \h </w:instrText>
        </w:r>
        <w:r w:rsidR="0068448A">
          <w:rPr>
            <w:noProof/>
            <w:webHidden/>
          </w:rPr>
        </w:r>
        <w:r w:rsidR="0068448A">
          <w:rPr>
            <w:noProof/>
            <w:webHidden/>
          </w:rPr>
          <w:fldChar w:fldCharType="separate"/>
        </w:r>
        <w:r w:rsidR="0068448A">
          <w:rPr>
            <w:noProof/>
            <w:webHidden/>
          </w:rPr>
          <w:t>7</w:t>
        </w:r>
        <w:r w:rsidR="0068448A">
          <w:rPr>
            <w:noProof/>
            <w:webHidden/>
          </w:rPr>
          <w:fldChar w:fldCharType="end"/>
        </w:r>
      </w:hyperlink>
    </w:p>
    <w:p w:rsidR="0068448A" w:rsidRDefault="0098558A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72" w:history="1">
        <w:r w:rsidR="0068448A" w:rsidRPr="0049423E">
          <w:rPr>
            <w:rStyle w:val="ad"/>
            <w:noProof/>
          </w:rPr>
          <w:t>4</w:t>
        </w:r>
        <w:r w:rsidR="0068448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68448A" w:rsidRPr="0049423E">
          <w:rPr>
            <w:rStyle w:val="ad"/>
            <w:rFonts w:hint="eastAsia"/>
            <w:noProof/>
          </w:rPr>
          <w:t>数据处理</w:t>
        </w:r>
        <w:r w:rsidR="0068448A">
          <w:rPr>
            <w:noProof/>
            <w:webHidden/>
          </w:rPr>
          <w:tab/>
        </w:r>
        <w:r w:rsidR="0068448A">
          <w:rPr>
            <w:noProof/>
            <w:webHidden/>
          </w:rPr>
          <w:fldChar w:fldCharType="begin"/>
        </w:r>
        <w:r w:rsidR="0068448A">
          <w:rPr>
            <w:noProof/>
            <w:webHidden/>
          </w:rPr>
          <w:instrText xml:space="preserve"> PAGEREF _Toc492383572 \h </w:instrText>
        </w:r>
        <w:r w:rsidR="0068448A">
          <w:rPr>
            <w:noProof/>
            <w:webHidden/>
          </w:rPr>
        </w:r>
        <w:r w:rsidR="0068448A">
          <w:rPr>
            <w:noProof/>
            <w:webHidden/>
          </w:rPr>
          <w:fldChar w:fldCharType="separate"/>
        </w:r>
        <w:r w:rsidR="0068448A">
          <w:rPr>
            <w:noProof/>
            <w:webHidden/>
          </w:rPr>
          <w:t>8</w:t>
        </w:r>
        <w:r w:rsidR="0068448A">
          <w:rPr>
            <w:noProof/>
            <w:webHidden/>
          </w:rPr>
          <w:fldChar w:fldCharType="end"/>
        </w:r>
      </w:hyperlink>
    </w:p>
    <w:p w:rsidR="0068448A" w:rsidRDefault="0098558A">
      <w:pPr>
        <w:pStyle w:val="20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73" w:history="1">
        <w:r w:rsidR="0068448A" w:rsidRPr="0049423E">
          <w:rPr>
            <w:rStyle w:val="ad"/>
            <w:noProof/>
          </w:rPr>
          <w:t>4.1</w:t>
        </w:r>
        <w:r w:rsidR="0068448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68448A" w:rsidRPr="0049423E">
          <w:rPr>
            <w:rStyle w:val="ad"/>
            <w:rFonts w:hint="eastAsia"/>
            <w:noProof/>
          </w:rPr>
          <w:t>数据处理流程</w:t>
        </w:r>
        <w:r w:rsidR="0068448A">
          <w:rPr>
            <w:noProof/>
            <w:webHidden/>
          </w:rPr>
          <w:tab/>
        </w:r>
        <w:r w:rsidR="0068448A">
          <w:rPr>
            <w:noProof/>
            <w:webHidden/>
          </w:rPr>
          <w:fldChar w:fldCharType="begin"/>
        </w:r>
        <w:r w:rsidR="0068448A">
          <w:rPr>
            <w:noProof/>
            <w:webHidden/>
          </w:rPr>
          <w:instrText xml:space="preserve"> PAGEREF _Toc492383573 \h </w:instrText>
        </w:r>
        <w:r w:rsidR="0068448A">
          <w:rPr>
            <w:noProof/>
            <w:webHidden/>
          </w:rPr>
        </w:r>
        <w:r w:rsidR="0068448A">
          <w:rPr>
            <w:noProof/>
            <w:webHidden/>
          </w:rPr>
          <w:fldChar w:fldCharType="separate"/>
        </w:r>
        <w:r w:rsidR="0068448A">
          <w:rPr>
            <w:noProof/>
            <w:webHidden/>
          </w:rPr>
          <w:t>8</w:t>
        </w:r>
        <w:r w:rsidR="0068448A">
          <w:rPr>
            <w:noProof/>
            <w:webHidden/>
          </w:rPr>
          <w:fldChar w:fldCharType="end"/>
        </w:r>
      </w:hyperlink>
    </w:p>
    <w:p w:rsidR="0068448A" w:rsidRDefault="0098558A">
      <w:pPr>
        <w:pStyle w:val="30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74" w:history="1">
        <w:r w:rsidR="0068448A" w:rsidRPr="0049423E">
          <w:rPr>
            <w:rStyle w:val="ad"/>
            <w:noProof/>
          </w:rPr>
          <w:t>4.1.1</w:t>
        </w:r>
        <w:r w:rsidR="0068448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68448A" w:rsidRPr="0049423E">
          <w:rPr>
            <w:rStyle w:val="ad"/>
            <w:rFonts w:hint="eastAsia"/>
            <w:noProof/>
          </w:rPr>
          <w:t>软件功能描述</w:t>
        </w:r>
        <w:r w:rsidR="0068448A">
          <w:rPr>
            <w:noProof/>
            <w:webHidden/>
          </w:rPr>
          <w:tab/>
        </w:r>
        <w:r w:rsidR="0068448A">
          <w:rPr>
            <w:noProof/>
            <w:webHidden/>
          </w:rPr>
          <w:fldChar w:fldCharType="begin"/>
        </w:r>
        <w:r w:rsidR="0068448A">
          <w:rPr>
            <w:noProof/>
            <w:webHidden/>
          </w:rPr>
          <w:instrText xml:space="preserve"> PAGEREF _Toc492383574 \h </w:instrText>
        </w:r>
        <w:r w:rsidR="0068448A">
          <w:rPr>
            <w:noProof/>
            <w:webHidden/>
          </w:rPr>
        </w:r>
        <w:r w:rsidR="0068448A">
          <w:rPr>
            <w:noProof/>
            <w:webHidden/>
          </w:rPr>
          <w:fldChar w:fldCharType="separate"/>
        </w:r>
        <w:r w:rsidR="0068448A">
          <w:rPr>
            <w:noProof/>
            <w:webHidden/>
          </w:rPr>
          <w:t>8</w:t>
        </w:r>
        <w:r w:rsidR="0068448A">
          <w:rPr>
            <w:noProof/>
            <w:webHidden/>
          </w:rPr>
          <w:fldChar w:fldCharType="end"/>
        </w:r>
      </w:hyperlink>
    </w:p>
    <w:p w:rsidR="0068448A" w:rsidRDefault="0098558A">
      <w:pPr>
        <w:pStyle w:val="10"/>
        <w:tabs>
          <w:tab w:val="left" w:pos="42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75" w:history="1">
        <w:r w:rsidR="0068448A" w:rsidRPr="0049423E">
          <w:rPr>
            <w:rStyle w:val="ad"/>
            <w:noProof/>
          </w:rPr>
          <w:t>5</w:t>
        </w:r>
        <w:r w:rsidR="0068448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68448A" w:rsidRPr="0049423E">
          <w:rPr>
            <w:rStyle w:val="ad"/>
            <w:rFonts w:hint="eastAsia"/>
            <w:noProof/>
          </w:rPr>
          <w:t>交互模块</w:t>
        </w:r>
        <w:r w:rsidR="0068448A">
          <w:rPr>
            <w:noProof/>
            <w:webHidden/>
          </w:rPr>
          <w:tab/>
        </w:r>
        <w:r w:rsidR="0068448A">
          <w:rPr>
            <w:noProof/>
            <w:webHidden/>
          </w:rPr>
          <w:fldChar w:fldCharType="begin"/>
        </w:r>
        <w:r w:rsidR="0068448A">
          <w:rPr>
            <w:noProof/>
            <w:webHidden/>
          </w:rPr>
          <w:instrText xml:space="preserve"> PAGEREF _Toc492383575 \h </w:instrText>
        </w:r>
        <w:r w:rsidR="0068448A">
          <w:rPr>
            <w:noProof/>
            <w:webHidden/>
          </w:rPr>
        </w:r>
        <w:r w:rsidR="0068448A">
          <w:rPr>
            <w:noProof/>
            <w:webHidden/>
          </w:rPr>
          <w:fldChar w:fldCharType="separate"/>
        </w:r>
        <w:r w:rsidR="0068448A">
          <w:rPr>
            <w:noProof/>
            <w:webHidden/>
          </w:rPr>
          <w:t>9</w:t>
        </w:r>
        <w:r w:rsidR="0068448A">
          <w:rPr>
            <w:noProof/>
            <w:webHidden/>
          </w:rPr>
          <w:fldChar w:fldCharType="end"/>
        </w:r>
      </w:hyperlink>
    </w:p>
    <w:p w:rsidR="0068448A" w:rsidRDefault="0098558A">
      <w:pPr>
        <w:pStyle w:val="20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76" w:history="1">
        <w:r w:rsidR="0068448A" w:rsidRPr="0049423E">
          <w:rPr>
            <w:rStyle w:val="ad"/>
            <w:noProof/>
          </w:rPr>
          <w:t>5.1</w:t>
        </w:r>
        <w:r w:rsidR="0068448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68448A" w:rsidRPr="0049423E">
          <w:rPr>
            <w:rStyle w:val="ad"/>
            <w:rFonts w:hint="eastAsia"/>
            <w:noProof/>
          </w:rPr>
          <w:t>概述</w:t>
        </w:r>
        <w:r w:rsidR="0068448A">
          <w:rPr>
            <w:noProof/>
            <w:webHidden/>
          </w:rPr>
          <w:tab/>
        </w:r>
        <w:r w:rsidR="0068448A">
          <w:rPr>
            <w:noProof/>
            <w:webHidden/>
          </w:rPr>
          <w:fldChar w:fldCharType="begin"/>
        </w:r>
        <w:r w:rsidR="0068448A">
          <w:rPr>
            <w:noProof/>
            <w:webHidden/>
          </w:rPr>
          <w:instrText xml:space="preserve"> PAGEREF _Toc492383576 \h </w:instrText>
        </w:r>
        <w:r w:rsidR="0068448A">
          <w:rPr>
            <w:noProof/>
            <w:webHidden/>
          </w:rPr>
        </w:r>
        <w:r w:rsidR="0068448A">
          <w:rPr>
            <w:noProof/>
            <w:webHidden/>
          </w:rPr>
          <w:fldChar w:fldCharType="separate"/>
        </w:r>
        <w:r w:rsidR="0068448A">
          <w:rPr>
            <w:noProof/>
            <w:webHidden/>
          </w:rPr>
          <w:t>9</w:t>
        </w:r>
        <w:r w:rsidR="0068448A">
          <w:rPr>
            <w:noProof/>
            <w:webHidden/>
          </w:rPr>
          <w:fldChar w:fldCharType="end"/>
        </w:r>
      </w:hyperlink>
    </w:p>
    <w:p w:rsidR="0068448A" w:rsidRDefault="0098558A">
      <w:pPr>
        <w:pStyle w:val="20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77" w:history="1">
        <w:r w:rsidR="0068448A" w:rsidRPr="0049423E">
          <w:rPr>
            <w:rStyle w:val="ad"/>
            <w:noProof/>
          </w:rPr>
          <w:t>5.2</w:t>
        </w:r>
        <w:r w:rsidR="0068448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68448A" w:rsidRPr="0049423E">
          <w:rPr>
            <w:rStyle w:val="ad"/>
            <w:rFonts w:hint="eastAsia"/>
            <w:noProof/>
          </w:rPr>
          <w:t>上位机功能</w:t>
        </w:r>
        <w:r w:rsidR="0068448A">
          <w:rPr>
            <w:noProof/>
            <w:webHidden/>
          </w:rPr>
          <w:tab/>
        </w:r>
        <w:r w:rsidR="0068448A">
          <w:rPr>
            <w:noProof/>
            <w:webHidden/>
          </w:rPr>
          <w:fldChar w:fldCharType="begin"/>
        </w:r>
        <w:r w:rsidR="0068448A">
          <w:rPr>
            <w:noProof/>
            <w:webHidden/>
          </w:rPr>
          <w:instrText xml:space="preserve"> PAGEREF _Toc492383577 \h </w:instrText>
        </w:r>
        <w:r w:rsidR="0068448A">
          <w:rPr>
            <w:noProof/>
            <w:webHidden/>
          </w:rPr>
        </w:r>
        <w:r w:rsidR="0068448A">
          <w:rPr>
            <w:noProof/>
            <w:webHidden/>
          </w:rPr>
          <w:fldChar w:fldCharType="separate"/>
        </w:r>
        <w:r w:rsidR="0068448A">
          <w:rPr>
            <w:noProof/>
            <w:webHidden/>
          </w:rPr>
          <w:t>9</w:t>
        </w:r>
        <w:r w:rsidR="0068448A">
          <w:rPr>
            <w:noProof/>
            <w:webHidden/>
          </w:rPr>
          <w:fldChar w:fldCharType="end"/>
        </w:r>
      </w:hyperlink>
    </w:p>
    <w:p w:rsidR="0068448A" w:rsidRDefault="0098558A">
      <w:pPr>
        <w:pStyle w:val="30"/>
        <w:tabs>
          <w:tab w:val="left" w:pos="176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78" w:history="1">
        <w:r w:rsidR="0068448A" w:rsidRPr="0049423E">
          <w:rPr>
            <w:rStyle w:val="ad"/>
            <w:noProof/>
          </w:rPr>
          <w:t>5.2.1</w:t>
        </w:r>
        <w:r w:rsidR="0068448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68448A" w:rsidRPr="0049423E">
          <w:rPr>
            <w:rStyle w:val="ad"/>
            <w:rFonts w:hint="eastAsia"/>
            <w:noProof/>
          </w:rPr>
          <w:t>功能描述</w:t>
        </w:r>
        <w:r w:rsidR="0068448A">
          <w:rPr>
            <w:noProof/>
            <w:webHidden/>
          </w:rPr>
          <w:tab/>
        </w:r>
        <w:r w:rsidR="0068448A">
          <w:rPr>
            <w:noProof/>
            <w:webHidden/>
          </w:rPr>
          <w:fldChar w:fldCharType="begin"/>
        </w:r>
        <w:r w:rsidR="0068448A">
          <w:rPr>
            <w:noProof/>
            <w:webHidden/>
          </w:rPr>
          <w:instrText xml:space="preserve"> PAGEREF _Toc492383578 \h </w:instrText>
        </w:r>
        <w:r w:rsidR="0068448A">
          <w:rPr>
            <w:noProof/>
            <w:webHidden/>
          </w:rPr>
        </w:r>
        <w:r w:rsidR="0068448A">
          <w:rPr>
            <w:noProof/>
            <w:webHidden/>
          </w:rPr>
          <w:fldChar w:fldCharType="separate"/>
        </w:r>
        <w:r w:rsidR="0068448A">
          <w:rPr>
            <w:noProof/>
            <w:webHidden/>
          </w:rPr>
          <w:t>9</w:t>
        </w:r>
        <w:r w:rsidR="0068448A">
          <w:rPr>
            <w:noProof/>
            <w:webHidden/>
          </w:rPr>
          <w:fldChar w:fldCharType="end"/>
        </w:r>
      </w:hyperlink>
    </w:p>
    <w:p w:rsidR="0068448A" w:rsidRDefault="0098558A">
      <w:pPr>
        <w:pStyle w:val="20"/>
        <w:tabs>
          <w:tab w:val="left" w:pos="1100"/>
          <w:tab w:val="right" w:leader="dot" w:pos="9627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</w:rPr>
      </w:pPr>
      <w:hyperlink w:anchor="_Toc492383579" w:history="1">
        <w:r w:rsidR="0068448A" w:rsidRPr="0049423E">
          <w:rPr>
            <w:rStyle w:val="ad"/>
            <w:noProof/>
          </w:rPr>
          <w:t>5.3</w:t>
        </w:r>
        <w:r w:rsidR="0068448A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</w:rPr>
          <w:tab/>
        </w:r>
        <w:r w:rsidR="0068448A" w:rsidRPr="0049423E">
          <w:rPr>
            <w:rStyle w:val="ad"/>
            <w:rFonts w:hint="eastAsia"/>
            <w:noProof/>
          </w:rPr>
          <w:t>交互细节</w:t>
        </w:r>
        <w:r w:rsidR="0068448A">
          <w:rPr>
            <w:noProof/>
            <w:webHidden/>
          </w:rPr>
          <w:tab/>
        </w:r>
        <w:r w:rsidR="0068448A">
          <w:rPr>
            <w:noProof/>
            <w:webHidden/>
          </w:rPr>
          <w:fldChar w:fldCharType="begin"/>
        </w:r>
        <w:r w:rsidR="0068448A">
          <w:rPr>
            <w:noProof/>
            <w:webHidden/>
          </w:rPr>
          <w:instrText xml:space="preserve"> PAGEREF _Toc492383579 \h </w:instrText>
        </w:r>
        <w:r w:rsidR="0068448A">
          <w:rPr>
            <w:noProof/>
            <w:webHidden/>
          </w:rPr>
        </w:r>
        <w:r w:rsidR="0068448A">
          <w:rPr>
            <w:noProof/>
            <w:webHidden/>
          </w:rPr>
          <w:fldChar w:fldCharType="separate"/>
        </w:r>
        <w:r w:rsidR="0068448A">
          <w:rPr>
            <w:noProof/>
            <w:webHidden/>
          </w:rPr>
          <w:t>10</w:t>
        </w:r>
        <w:r w:rsidR="0068448A">
          <w:rPr>
            <w:noProof/>
            <w:webHidden/>
          </w:rPr>
          <w:fldChar w:fldCharType="end"/>
        </w:r>
      </w:hyperlink>
    </w:p>
    <w:p w:rsidR="0068448A" w:rsidRDefault="00F51009">
      <w:r w:rsidRPr="004D6258">
        <w:fldChar w:fldCharType="end"/>
      </w:r>
    </w:p>
    <w:p w:rsidR="005A5610" w:rsidRPr="004D6258" w:rsidRDefault="0068448A" w:rsidP="0068448A">
      <w:pPr>
        <w:widowControl/>
        <w:spacing w:line="240" w:lineRule="auto"/>
        <w:jc w:val="left"/>
      </w:pPr>
      <w:r>
        <w:br w:type="page"/>
      </w:r>
    </w:p>
    <w:p w:rsidR="005A5610" w:rsidRPr="004D6258" w:rsidRDefault="005A5610">
      <w:pPr>
        <w:pStyle w:val="1"/>
      </w:pPr>
      <w:bookmarkStart w:id="0" w:name="_Toc492383562"/>
      <w:r w:rsidRPr="004D6258">
        <w:rPr>
          <w:rFonts w:hint="eastAsia"/>
        </w:rPr>
        <w:lastRenderedPageBreak/>
        <w:t>文档概述</w:t>
      </w:r>
      <w:bookmarkEnd w:id="0"/>
    </w:p>
    <w:p w:rsidR="005A5610" w:rsidRPr="004D6258" w:rsidRDefault="005A5610">
      <w:pPr>
        <w:pStyle w:val="2"/>
      </w:pPr>
      <w:bookmarkStart w:id="1" w:name="_Toc492383563"/>
      <w:r w:rsidRPr="004D6258">
        <w:rPr>
          <w:rFonts w:hint="eastAsia"/>
        </w:rPr>
        <w:t>文档目的和范围</w:t>
      </w:r>
      <w:bookmarkEnd w:id="1"/>
    </w:p>
    <w:p w:rsidR="005A5610" w:rsidRPr="00D16C48" w:rsidRDefault="00D16C48" w:rsidP="00D16C48">
      <w:pPr>
        <w:pStyle w:val="a7"/>
        <w:rPr>
          <w:i w:val="0"/>
          <w:color w:val="auto"/>
        </w:rPr>
      </w:pPr>
      <w:r>
        <w:rPr>
          <w:rFonts w:hint="eastAsia"/>
          <w:i w:val="0"/>
          <w:color w:val="auto"/>
        </w:rPr>
        <w:t>本产品</w:t>
      </w:r>
      <w:r>
        <w:rPr>
          <w:i w:val="0"/>
          <w:color w:val="auto"/>
        </w:rPr>
        <w:t>为</w:t>
      </w:r>
      <w:r w:rsidR="0042547F" w:rsidRPr="00D16C48">
        <w:rPr>
          <w:i w:val="0"/>
          <w:color w:val="auto"/>
        </w:rPr>
        <w:t>用于医疗领域</w:t>
      </w:r>
      <w:r w:rsidR="0042547F" w:rsidRPr="00D16C48">
        <w:rPr>
          <w:rFonts w:hint="eastAsia"/>
          <w:i w:val="0"/>
          <w:color w:val="auto"/>
        </w:rPr>
        <w:t>的</w:t>
      </w:r>
      <w:r w:rsidRPr="00D16C48">
        <w:rPr>
          <w:rFonts w:hint="eastAsia"/>
          <w:i w:val="0"/>
          <w:color w:val="auto"/>
        </w:rPr>
        <w:t>心率</w:t>
      </w:r>
      <w:r w:rsidRPr="00D16C48">
        <w:rPr>
          <w:i w:val="0"/>
          <w:color w:val="auto"/>
        </w:rPr>
        <w:t>传感器</w:t>
      </w:r>
      <w:r w:rsidR="0042547F" w:rsidRPr="00D16C48">
        <w:rPr>
          <w:rFonts w:hint="eastAsia"/>
          <w:i w:val="0"/>
          <w:color w:val="auto"/>
        </w:rPr>
        <w:t>。</w:t>
      </w:r>
      <w:r w:rsidR="001346C2">
        <w:rPr>
          <w:rFonts w:hint="eastAsia"/>
          <w:i w:val="0"/>
          <w:color w:val="auto"/>
        </w:rPr>
        <w:t>由</w:t>
      </w:r>
      <w:r w:rsidR="001346C2">
        <w:rPr>
          <w:rFonts w:hint="eastAsia"/>
          <w:i w:val="0"/>
          <w:color w:val="auto"/>
        </w:rPr>
        <w:t>Pulse Sensor</w:t>
      </w:r>
      <w:r w:rsidR="001346C2">
        <w:rPr>
          <w:rFonts w:hint="eastAsia"/>
          <w:i w:val="0"/>
          <w:color w:val="auto"/>
        </w:rPr>
        <w:t>采集用户心率，经</w:t>
      </w:r>
      <w:r w:rsidR="008800B0">
        <w:rPr>
          <w:i w:val="0"/>
          <w:color w:val="auto"/>
        </w:rPr>
        <w:t>STM32</w:t>
      </w:r>
      <w:r w:rsidR="001346C2">
        <w:rPr>
          <w:rFonts w:hint="eastAsia"/>
          <w:i w:val="0"/>
          <w:color w:val="auto"/>
        </w:rPr>
        <w:t>处理</w:t>
      </w:r>
      <w:r w:rsidR="001346C2">
        <w:rPr>
          <w:i w:val="0"/>
          <w:color w:val="auto"/>
        </w:rPr>
        <w:t>后，</w:t>
      </w:r>
      <w:r w:rsidR="001A04A3">
        <w:rPr>
          <w:rFonts w:hint="eastAsia"/>
          <w:i w:val="0"/>
          <w:color w:val="auto"/>
        </w:rPr>
        <w:t>在</w:t>
      </w:r>
      <w:r w:rsidR="001A04A3">
        <w:rPr>
          <w:i w:val="0"/>
          <w:color w:val="auto"/>
        </w:rPr>
        <w:t>终端</w:t>
      </w:r>
      <w:r w:rsidR="001346C2">
        <w:rPr>
          <w:rFonts w:hint="eastAsia"/>
          <w:i w:val="0"/>
          <w:color w:val="auto"/>
        </w:rPr>
        <w:t>将</w:t>
      </w:r>
      <w:r w:rsidR="001346C2">
        <w:rPr>
          <w:i w:val="0"/>
          <w:color w:val="auto"/>
        </w:rPr>
        <w:t>心率</w:t>
      </w:r>
      <w:r w:rsidR="001A04A3">
        <w:rPr>
          <w:rFonts w:hint="eastAsia"/>
          <w:i w:val="0"/>
          <w:color w:val="auto"/>
        </w:rPr>
        <w:t>等</w:t>
      </w:r>
      <w:r w:rsidR="001346C2">
        <w:rPr>
          <w:i w:val="0"/>
          <w:color w:val="auto"/>
        </w:rPr>
        <w:t>信息动态显示</w:t>
      </w:r>
      <w:r w:rsidR="001346C2">
        <w:rPr>
          <w:rFonts w:hint="eastAsia"/>
          <w:i w:val="0"/>
          <w:color w:val="auto"/>
        </w:rPr>
        <w:t>给</w:t>
      </w:r>
      <w:r w:rsidR="001346C2">
        <w:rPr>
          <w:i w:val="0"/>
          <w:color w:val="auto"/>
        </w:rPr>
        <w:t>用户。</w:t>
      </w:r>
    </w:p>
    <w:p w:rsidR="0042547F" w:rsidRPr="0042547F" w:rsidRDefault="005A5610" w:rsidP="0042547F">
      <w:pPr>
        <w:pStyle w:val="2"/>
      </w:pPr>
      <w:bookmarkStart w:id="2" w:name="_Toc492383564"/>
      <w:r w:rsidRPr="004D6258">
        <w:rPr>
          <w:rFonts w:hint="eastAsia"/>
        </w:rPr>
        <w:t>术语</w:t>
      </w:r>
      <w:r w:rsidRPr="004D6258">
        <w:rPr>
          <w:rFonts w:hint="eastAsia"/>
        </w:rPr>
        <w:t>/</w:t>
      </w:r>
      <w:r w:rsidRPr="004D6258">
        <w:rPr>
          <w:rFonts w:hint="eastAsia"/>
        </w:rPr>
        <w:t>缩略语</w:t>
      </w:r>
      <w:bookmarkEnd w:id="2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9"/>
        <w:gridCol w:w="1438"/>
        <w:gridCol w:w="7002"/>
      </w:tblGrid>
      <w:tr w:rsidR="005A5610" w:rsidRPr="004D6258">
        <w:trPr>
          <w:trHeight w:val="225"/>
        </w:trPr>
        <w:tc>
          <w:tcPr>
            <w:tcW w:w="720" w:type="dxa"/>
            <w:shd w:val="clear" w:color="auto" w:fill="E6E6E6"/>
          </w:tcPr>
          <w:p w:rsidR="005A5610" w:rsidRPr="004D6258" w:rsidRDefault="005A5610">
            <w:pPr>
              <w:spacing w:line="240" w:lineRule="auto"/>
              <w:jc w:val="distribute"/>
              <w:rPr>
                <w:szCs w:val="21"/>
              </w:rPr>
            </w:pPr>
            <w:r w:rsidRPr="004D6258">
              <w:rPr>
                <w:rFonts w:hint="eastAsia"/>
                <w:szCs w:val="21"/>
              </w:rPr>
              <w:t>序号</w:t>
            </w:r>
          </w:p>
        </w:tc>
        <w:tc>
          <w:tcPr>
            <w:tcW w:w="1440" w:type="dxa"/>
            <w:shd w:val="clear" w:color="auto" w:fill="E6E6E6"/>
          </w:tcPr>
          <w:p w:rsidR="005A5610" w:rsidRPr="004D6258" w:rsidRDefault="005A5610">
            <w:pPr>
              <w:spacing w:line="240" w:lineRule="auto"/>
              <w:rPr>
                <w:szCs w:val="21"/>
              </w:rPr>
            </w:pPr>
            <w:r w:rsidRPr="004D6258">
              <w:rPr>
                <w:rFonts w:hint="eastAsia"/>
                <w:szCs w:val="21"/>
              </w:rPr>
              <w:t>术语</w:t>
            </w:r>
            <w:r w:rsidRPr="004D6258">
              <w:rPr>
                <w:rFonts w:hint="eastAsia"/>
                <w:szCs w:val="21"/>
              </w:rPr>
              <w:t>/</w:t>
            </w:r>
            <w:r w:rsidRPr="004D6258">
              <w:rPr>
                <w:rFonts w:hint="eastAsia"/>
                <w:szCs w:val="21"/>
              </w:rPr>
              <w:t>缩略语</w:t>
            </w:r>
          </w:p>
        </w:tc>
        <w:tc>
          <w:tcPr>
            <w:tcW w:w="7020" w:type="dxa"/>
            <w:shd w:val="clear" w:color="auto" w:fill="E6E6E6"/>
          </w:tcPr>
          <w:p w:rsidR="005A5610" w:rsidRPr="004D6258" w:rsidRDefault="005A5610">
            <w:pPr>
              <w:spacing w:line="240" w:lineRule="auto"/>
              <w:rPr>
                <w:szCs w:val="21"/>
              </w:rPr>
            </w:pPr>
            <w:r w:rsidRPr="004D6258">
              <w:rPr>
                <w:rFonts w:hint="eastAsia"/>
                <w:szCs w:val="21"/>
              </w:rPr>
              <w:t>说明</w:t>
            </w:r>
          </w:p>
        </w:tc>
      </w:tr>
      <w:tr w:rsidR="005A5610" w:rsidRPr="004D6258">
        <w:trPr>
          <w:trHeight w:val="225"/>
        </w:trPr>
        <w:tc>
          <w:tcPr>
            <w:tcW w:w="720" w:type="dxa"/>
            <w:vAlign w:val="center"/>
          </w:tcPr>
          <w:p w:rsidR="005A5610" w:rsidRPr="004D6258" w:rsidRDefault="005A5610">
            <w:pPr>
              <w:spacing w:line="240" w:lineRule="auto"/>
              <w:jc w:val="center"/>
              <w:rPr>
                <w:szCs w:val="21"/>
              </w:rPr>
            </w:pPr>
            <w:r w:rsidRPr="004D6258">
              <w:rPr>
                <w:szCs w:val="21"/>
              </w:rPr>
              <w:t>1</w:t>
            </w:r>
          </w:p>
        </w:tc>
        <w:tc>
          <w:tcPr>
            <w:tcW w:w="1440" w:type="dxa"/>
            <w:vAlign w:val="center"/>
          </w:tcPr>
          <w:p w:rsidR="005A5610" w:rsidRPr="004D6258" w:rsidRDefault="0039263F">
            <w:pPr>
              <w:spacing w:line="240" w:lineRule="auto"/>
              <w:rPr>
                <w:color w:val="993366"/>
                <w:szCs w:val="21"/>
              </w:rPr>
            </w:pPr>
            <w:r>
              <w:rPr>
                <w:color w:val="993366"/>
                <w:szCs w:val="21"/>
              </w:rPr>
              <w:t>DMA</w:t>
            </w:r>
          </w:p>
        </w:tc>
        <w:tc>
          <w:tcPr>
            <w:tcW w:w="7020" w:type="dxa"/>
            <w:vAlign w:val="center"/>
          </w:tcPr>
          <w:p w:rsidR="005A5610" w:rsidRPr="004D6258" w:rsidRDefault="00EC3581" w:rsidP="0068448A">
            <w:pPr>
              <w:spacing w:line="240" w:lineRule="auto"/>
              <w:rPr>
                <w:color w:val="993366"/>
                <w:szCs w:val="21"/>
              </w:rPr>
            </w:pPr>
            <w:r>
              <w:rPr>
                <w:rFonts w:hint="eastAsia"/>
                <w:color w:val="993366"/>
                <w:szCs w:val="21"/>
              </w:rPr>
              <w:t>直接</w:t>
            </w:r>
            <w:r>
              <w:rPr>
                <w:color w:val="993366"/>
                <w:szCs w:val="21"/>
              </w:rPr>
              <w:t>内存存取</w:t>
            </w:r>
          </w:p>
        </w:tc>
      </w:tr>
      <w:tr w:rsidR="005A5610" w:rsidRPr="004D6258">
        <w:trPr>
          <w:trHeight w:val="225"/>
        </w:trPr>
        <w:tc>
          <w:tcPr>
            <w:tcW w:w="720" w:type="dxa"/>
            <w:vAlign w:val="center"/>
          </w:tcPr>
          <w:p w:rsidR="005A5610" w:rsidRPr="004D6258" w:rsidRDefault="005A5610">
            <w:pPr>
              <w:spacing w:line="240" w:lineRule="auto"/>
              <w:jc w:val="center"/>
              <w:rPr>
                <w:szCs w:val="21"/>
              </w:rPr>
            </w:pPr>
            <w:r w:rsidRPr="004D6258">
              <w:rPr>
                <w:rFonts w:hint="eastAsia"/>
                <w:szCs w:val="21"/>
              </w:rPr>
              <w:t>2</w:t>
            </w:r>
          </w:p>
        </w:tc>
        <w:tc>
          <w:tcPr>
            <w:tcW w:w="1440" w:type="dxa"/>
            <w:vAlign w:val="center"/>
          </w:tcPr>
          <w:p w:rsidR="005A5610" w:rsidRPr="004D6258" w:rsidRDefault="0039263F">
            <w:pPr>
              <w:spacing w:line="240" w:lineRule="auto"/>
              <w:rPr>
                <w:szCs w:val="21"/>
              </w:rPr>
            </w:pPr>
            <w:r>
              <w:rPr>
                <w:color w:val="993366"/>
                <w:szCs w:val="21"/>
              </w:rPr>
              <w:t>ADC</w:t>
            </w:r>
          </w:p>
        </w:tc>
        <w:tc>
          <w:tcPr>
            <w:tcW w:w="7020" w:type="dxa"/>
            <w:vAlign w:val="center"/>
          </w:tcPr>
          <w:p w:rsidR="005A5610" w:rsidRPr="004D6258" w:rsidRDefault="0068448A">
            <w:pPr>
              <w:spacing w:line="240" w:lineRule="auto"/>
              <w:rPr>
                <w:szCs w:val="21"/>
              </w:rPr>
            </w:pPr>
            <w:r w:rsidRPr="0068448A">
              <w:rPr>
                <w:rFonts w:hint="eastAsia"/>
                <w:color w:val="993366"/>
                <w:szCs w:val="21"/>
              </w:rPr>
              <w:t>模电转化</w:t>
            </w:r>
          </w:p>
        </w:tc>
      </w:tr>
      <w:tr w:rsidR="0068448A" w:rsidRPr="004D6258">
        <w:trPr>
          <w:trHeight w:val="225"/>
        </w:trPr>
        <w:tc>
          <w:tcPr>
            <w:tcW w:w="720" w:type="dxa"/>
            <w:vAlign w:val="center"/>
          </w:tcPr>
          <w:p w:rsidR="0068448A" w:rsidRPr="004D6258" w:rsidRDefault="0068448A">
            <w:pPr>
              <w:spacing w:line="24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440" w:type="dxa"/>
            <w:vAlign w:val="center"/>
          </w:tcPr>
          <w:p w:rsidR="0068448A" w:rsidRDefault="0068448A">
            <w:pPr>
              <w:spacing w:line="240" w:lineRule="auto"/>
              <w:rPr>
                <w:color w:val="993366"/>
                <w:szCs w:val="21"/>
              </w:rPr>
            </w:pPr>
            <w:r>
              <w:rPr>
                <w:color w:val="993366"/>
                <w:szCs w:val="21"/>
              </w:rPr>
              <w:t>IBI</w:t>
            </w:r>
          </w:p>
        </w:tc>
        <w:tc>
          <w:tcPr>
            <w:tcW w:w="7020" w:type="dxa"/>
            <w:vAlign w:val="center"/>
          </w:tcPr>
          <w:p w:rsidR="0068448A" w:rsidRPr="0068448A" w:rsidRDefault="0068448A">
            <w:pPr>
              <w:spacing w:line="240" w:lineRule="auto"/>
              <w:rPr>
                <w:color w:val="993366"/>
                <w:szCs w:val="21"/>
              </w:rPr>
            </w:pPr>
            <w:r>
              <w:rPr>
                <w:rFonts w:hint="eastAsia"/>
                <w:color w:val="993366"/>
                <w:szCs w:val="21"/>
              </w:rPr>
              <w:t>心跳</w:t>
            </w:r>
            <w:r>
              <w:rPr>
                <w:color w:val="993366"/>
                <w:szCs w:val="21"/>
              </w:rPr>
              <w:t>间隔时间</w:t>
            </w:r>
          </w:p>
        </w:tc>
      </w:tr>
    </w:tbl>
    <w:p w:rsidR="005A5610" w:rsidRPr="004D6258" w:rsidRDefault="005A5610">
      <w:pPr>
        <w:pStyle w:val="a5"/>
      </w:pPr>
    </w:p>
    <w:p w:rsidR="005A5610" w:rsidRPr="004D6258" w:rsidRDefault="005A5610" w:rsidP="004D6258">
      <w:pPr>
        <w:pStyle w:val="2"/>
      </w:pPr>
      <w:bookmarkStart w:id="3" w:name="_Toc492383565"/>
      <w:r w:rsidRPr="004D6258">
        <w:rPr>
          <w:rFonts w:hint="eastAsia"/>
        </w:rPr>
        <w:t>参考文档</w:t>
      </w:r>
      <w:bookmarkEnd w:id="3"/>
    </w:p>
    <w:tbl>
      <w:tblPr>
        <w:tblW w:w="91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4500"/>
        <w:gridCol w:w="1260"/>
        <w:gridCol w:w="1440"/>
        <w:gridCol w:w="1260"/>
      </w:tblGrid>
      <w:tr w:rsidR="005A5610" w:rsidRPr="004D6258">
        <w:trPr>
          <w:trHeight w:val="225"/>
        </w:trPr>
        <w:tc>
          <w:tcPr>
            <w:tcW w:w="720" w:type="dxa"/>
            <w:shd w:val="clear" w:color="auto" w:fill="E6E6E6"/>
          </w:tcPr>
          <w:p w:rsidR="005A5610" w:rsidRPr="004D6258" w:rsidRDefault="005A5610">
            <w:pPr>
              <w:spacing w:line="240" w:lineRule="auto"/>
              <w:jc w:val="distribute"/>
              <w:rPr>
                <w:szCs w:val="21"/>
              </w:rPr>
            </w:pPr>
            <w:r w:rsidRPr="004D6258">
              <w:rPr>
                <w:rFonts w:hint="eastAsia"/>
                <w:szCs w:val="21"/>
              </w:rPr>
              <w:t>序号</w:t>
            </w:r>
          </w:p>
        </w:tc>
        <w:tc>
          <w:tcPr>
            <w:tcW w:w="4500" w:type="dxa"/>
            <w:shd w:val="clear" w:color="auto" w:fill="E6E6E6"/>
          </w:tcPr>
          <w:p w:rsidR="005A5610" w:rsidRPr="004D6258" w:rsidRDefault="005A5610">
            <w:pPr>
              <w:spacing w:line="240" w:lineRule="auto"/>
              <w:rPr>
                <w:szCs w:val="21"/>
              </w:rPr>
            </w:pPr>
            <w:r w:rsidRPr="004D6258">
              <w:rPr>
                <w:rFonts w:hint="eastAsia"/>
                <w:szCs w:val="21"/>
              </w:rPr>
              <w:t>文档名</w:t>
            </w:r>
          </w:p>
        </w:tc>
        <w:tc>
          <w:tcPr>
            <w:tcW w:w="1260" w:type="dxa"/>
            <w:shd w:val="clear" w:color="auto" w:fill="E6E6E6"/>
          </w:tcPr>
          <w:p w:rsidR="005A5610" w:rsidRPr="004D6258" w:rsidRDefault="005A5610">
            <w:pPr>
              <w:spacing w:line="240" w:lineRule="auto"/>
              <w:rPr>
                <w:szCs w:val="21"/>
              </w:rPr>
            </w:pPr>
            <w:r w:rsidRPr="004D6258">
              <w:rPr>
                <w:rFonts w:hint="eastAsia"/>
                <w:szCs w:val="21"/>
              </w:rPr>
              <w:t>作者</w:t>
            </w:r>
          </w:p>
        </w:tc>
        <w:tc>
          <w:tcPr>
            <w:tcW w:w="1440" w:type="dxa"/>
            <w:shd w:val="clear" w:color="auto" w:fill="E6E6E6"/>
          </w:tcPr>
          <w:p w:rsidR="005A5610" w:rsidRPr="004D6258" w:rsidRDefault="005A5610">
            <w:pPr>
              <w:spacing w:line="240" w:lineRule="auto"/>
              <w:rPr>
                <w:szCs w:val="21"/>
              </w:rPr>
            </w:pPr>
            <w:r w:rsidRPr="004D6258">
              <w:rPr>
                <w:rFonts w:hint="eastAsia"/>
                <w:szCs w:val="21"/>
              </w:rPr>
              <w:t>时间</w:t>
            </w:r>
          </w:p>
        </w:tc>
        <w:tc>
          <w:tcPr>
            <w:tcW w:w="1260" w:type="dxa"/>
            <w:shd w:val="clear" w:color="auto" w:fill="E6E6E6"/>
          </w:tcPr>
          <w:p w:rsidR="005A5610" w:rsidRPr="004D6258" w:rsidRDefault="005A5610">
            <w:pPr>
              <w:spacing w:line="240" w:lineRule="auto"/>
              <w:rPr>
                <w:szCs w:val="21"/>
              </w:rPr>
            </w:pPr>
            <w:r w:rsidRPr="004D6258">
              <w:rPr>
                <w:rFonts w:hint="eastAsia"/>
                <w:szCs w:val="21"/>
              </w:rPr>
              <w:t>版本</w:t>
            </w:r>
          </w:p>
        </w:tc>
      </w:tr>
      <w:tr w:rsidR="005A5610" w:rsidRPr="004D6258">
        <w:trPr>
          <w:trHeight w:val="225"/>
        </w:trPr>
        <w:tc>
          <w:tcPr>
            <w:tcW w:w="720" w:type="dxa"/>
            <w:vAlign w:val="center"/>
          </w:tcPr>
          <w:p w:rsidR="005A5610" w:rsidRPr="004D6258" w:rsidRDefault="005A5610">
            <w:pPr>
              <w:spacing w:line="240" w:lineRule="auto"/>
              <w:jc w:val="center"/>
              <w:rPr>
                <w:szCs w:val="21"/>
              </w:rPr>
            </w:pPr>
            <w:r w:rsidRPr="004D6258">
              <w:rPr>
                <w:szCs w:val="21"/>
              </w:rPr>
              <w:t>1</w:t>
            </w:r>
          </w:p>
        </w:tc>
        <w:tc>
          <w:tcPr>
            <w:tcW w:w="4500" w:type="dxa"/>
            <w:vAlign w:val="center"/>
          </w:tcPr>
          <w:p w:rsidR="005A5610" w:rsidRPr="004D6258" w:rsidRDefault="005A5610">
            <w:pPr>
              <w:spacing w:line="240" w:lineRule="auto"/>
              <w:rPr>
                <w:color w:val="993366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5A5610" w:rsidRPr="004D6258" w:rsidRDefault="005A5610">
            <w:pPr>
              <w:spacing w:line="240" w:lineRule="auto"/>
              <w:rPr>
                <w:color w:val="993366"/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5A5610" w:rsidRPr="004D6258" w:rsidRDefault="005A5610">
            <w:pPr>
              <w:spacing w:line="240" w:lineRule="auto"/>
              <w:rPr>
                <w:color w:val="993366"/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5A5610" w:rsidRPr="004D6258" w:rsidRDefault="005A5610">
            <w:pPr>
              <w:spacing w:line="240" w:lineRule="auto"/>
              <w:rPr>
                <w:color w:val="993366"/>
                <w:szCs w:val="21"/>
              </w:rPr>
            </w:pPr>
          </w:p>
        </w:tc>
      </w:tr>
      <w:tr w:rsidR="005A5610" w:rsidRPr="004D6258">
        <w:trPr>
          <w:trHeight w:val="225"/>
        </w:trPr>
        <w:tc>
          <w:tcPr>
            <w:tcW w:w="720" w:type="dxa"/>
            <w:vAlign w:val="center"/>
          </w:tcPr>
          <w:p w:rsidR="005A5610" w:rsidRPr="004D6258" w:rsidRDefault="005A5610">
            <w:pPr>
              <w:spacing w:line="240" w:lineRule="auto"/>
              <w:jc w:val="center"/>
              <w:rPr>
                <w:szCs w:val="21"/>
              </w:rPr>
            </w:pPr>
            <w:r w:rsidRPr="004D6258">
              <w:rPr>
                <w:rFonts w:hint="eastAsia"/>
                <w:szCs w:val="21"/>
              </w:rPr>
              <w:t>2</w:t>
            </w:r>
          </w:p>
        </w:tc>
        <w:tc>
          <w:tcPr>
            <w:tcW w:w="4500" w:type="dxa"/>
            <w:vAlign w:val="center"/>
          </w:tcPr>
          <w:p w:rsidR="005A5610" w:rsidRPr="004D6258" w:rsidRDefault="005A5610">
            <w:pPr>
              <w:spacing w:line="240" w:lineRule="auto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5A5610" w:rsidRPr="004D6258" w:rsidRDefault="005A5610">
            <w:pPr>
              <w:spacing w:line="240" w:lineRule="auto"/>
              <w:rPr>
                <w:szCs w:val="21"/>
              </w:rPr>
            </w:pPr>
          </w:p>
        </w:tc>
        <w:tc>
          <w:tcPr>
            <w:tcW w:w="1440" w:type="dxa"/>
            <w:vAlign w:val="center"/>
          </w:tcPr>
          <w:p w:rsidR="005A5610" w:rsidRPr="004D6258" w:rsidRDefault="005A5610">
            <w:pPr>
              <w:spacing w:line="240" w:lineRule="auto"/>
              <w:rPr>
                <w:szCs w:val="21"/>
              </w:rPr>
            </w:pPr>
          </w:p>
        </w:tc>
        <w:tc>
          <w:tcPr>
            <w:tcW w:w="1260" w:type="dxa"/>
            <w:vAlign w:val="center"/>
          </w:tcPr>
          <w:p w:rsidR="005A5610" w:rsidRPr="004D6258" w:rsidRDefault="005A5610">
            <w:pPr>
              <w:spacing w:line="240" w:lineRule="auto"/>
              <w:rPr>
                <w:szCs w:val="21"/>
              </w:rPr>
            </w:pPr>
          </w:p>
        </w:tc>
      </w:tr>
    </w:tbl>
    <w:p w:rsidR="00A9446B" w:rsidRDefault="00A9446B" w:rsidP="00A9446B"/>
    <w:p w:rsidR="00A9446B" w:rsidRDefault="00A9446B" w:rsidP="00A9446B"/>
    <w:p w:rsidR="00A9446B" w:rsidRDefault="00A9446B" w:rsidP="00A9446B"/>
    <w:p w:rsidR="00A9446B" w:rsidRDefault="00A9446B" w:rsidP="00A9446B"/>
    <w:p w:rsidR="00A9446B" w:rsidRPr="00A9446B" w:rsidRDefault="00A9446B" w:rsidP="00A9446B"/>
    <w:p w:rsidR="005A5610" w:rsidRPr="004D6258" w:rsidRDefault="0040635E">
      <w:pPr>
        <w:pStyle w:val="1"/>
      </w:pPr>
      <w:bookmarkStart w:id="4" w:name="_Toc492383566"/>
      <w:r w:rsidRPr="004D6258">
        <w:rPr>
          <w:rFonts w:hint="eastAsia"/>
        </w:rPr>
        <w:lastRenderedPageBreak/>
        <w:t>系统结构</w:t>
      </w:r>
      <w:r w:rsidR="00DD69DA" w:rsidRPr="004D6258">
        <w:rPr>
          <w:rFonts w:hint="eastAsia"/>
        </w:rPr>
        <w:t>图</w:t>
      </w:r>
      <w:bookmarkEnd w:id="4"/>
    </w:p>
    <w:p w:rsidR="0040635E" w:rsidRPr="004D6258" w:rsidRDefault="0041489B" w:rsidP="005A4CDC">
      <w:pPr>
        <w:jc w:val="center"/>
      </w:pPr>
      <w:r w:rsidRPr="004D6258">
        <w:tab/>
      </w:r>
      <w:r w:rsidR="005D396D" w:rsidRPr="004D6258">
        <w:rPr>
          <w:noProof/>
        </w:rPr>
        <w:drawing>
          <wp:inline distT="0" distB="0" distL="0" distR="0">
            <wp:extent cx="5636895" cy="3100070"/>
            <wp:effectExtent l="0" t="0" r="0" b="0"/>
            <wp:docPr id="2" name="图片 2" descr="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895" cy="310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E4" w:rsidRPr="004D6258" w:rsidRDefault="00592BE4" w:rsidP="00404A29">
      <w:pPr>
        <w:jc w:val="center"/>
      </w:pPr>
      <w:r w:rsidRPr="004D6258">
        <w:rPr>
          <w:rFonts w:hint="eastAsia"/>
        </w:rPr>
        <w:t>图</w:t>
      </w:r>
      <w:r w:rsidRPr="004D6258">
        <w:rPr>
          <w:rFonts w:hint="eastAsia"/>
        </w:rPr>
        <w:t xml:space="preserve">2-1  </w:t>
      </w:r>
      <w:r w:rsidRPr="004D6258">
        <w:rPr>
          <w:rFonts w:hint="eastAsia"/>
        </w:rPr>
        <w:t>系统结构图</w:t>
      </w:r>
    </w:p>
    <w:p w:rsidR="0040635E" w:rsidRPr="004D6258" w:rsidRDefault="009D6E97" w:rsidP="00D40EC0">
      <w:pPr>
        <w:pStyle w:val="1"/>
      </w:pPr>
      <w:bookmarkStart w:id="5" w:name="_Toc492383567"/>
      <w:r w:rsidRPr="004D6258">
        <w:rPr>
          <w:rFonts w:hint="eastAsia"/>
        </w:rPr>
        <w:t>数据采集</w:t>
      </w:r>
      <w:r w:rsidR="00AF72F3">
        <w:rPr>
          <w:rFonts w:hint="eastAsia"/>
        </w:rPr>
        <w:t>模块</w:t>
      </w:r>
      <w:bookmarkEnd w:id="5"/>
    </w:p>
    <w:p w:rsidR="00F76004" w:rsidRPr="004D6258" w:rsidRDefault="009D6E97" w:rsidP="00304CBA">
      <w:pPr>
        <w:pStyle w:val="2"/>
      </w:pPr>
      <w:bookmarkStart w:id="6" w:name="_Toc492383568"/>
      <w:r w:rsidRPr="004D6258">
        <w:rPr>
          <w:rFonts w:hint="eastAsia"/>
        </w:rPr>
        <w:t>数据采集</w:t>
      </w:r>
      <w:r w:rsidR="00F76004" w:rsidRPr="004D6258">
        <w:rPr>
          <w:rFonts w:hint="eastAsia"/>
        </w:rPr>
        <w:t>概述</w:t>
      </w:r>
      <w:bookmarkEnd w:id="6"/>
    </w:p>
    <w:p w:rsidR="003220D7" w:rsidRPr="004D6258" w:rsidRDefault="007C4108" w:rsidP="00404A29">
      <w:pPr>
        <w:pStyle w:val="a7"/>
        <w:rPr>
          <w:i w:val="0"/>
          <w:color w:val="auto"/>
        </w:rPr>
      </w:pPr>
      <w:r w:rsidRPr="007C4108">
        <w:rPr>
          <w:rFonts w:hint="eastAsia"/>
          <w:i w:val="0"/>
          <w:color w:val="auto"/>
        </w:rPr>
        <w:t xml:space="preserve">  </w:t>
      </w:r>
      <w:r w:rsidRPr="007C4108">
        <w:rPr>
          <w:rFonts w:hint="eastAsia"/>
          <w:i w:val="0"/>
          <w:color w:val="auto"/>
        </w:rPr>
        <w:t>数据采集模块应用</w:t>
      </w:r>
      <w:r w:rsidRPr="007C4108">
        <w:rPr>
          <w:rFonts w:hint="eastAsia"/>
          <w:i w:val="0"/>
          <w:color w:val="auto"/>
        </w:rPr>
        <w:t>Pulse Sensor</w:t>
      </w:r>
      <w:r w:rsidRPr="007C4108">
        <w:rPr>
          <w:rFonts w:hint="eastAsia"/>
          <w:i w:val="0"/>
          <w:color w:val="auto"/>
        </w:rPr>
        <w:t>光电反射式模拟传感器，利用人体组织在血管搏动时产生的透光率不同来进行脉搏的测量。传感器将采集到的脉搏信号转化为电信号，并经过滤波、放大后输出模拟电压信号给</w:t>
      </w:r>
      <w:r w:rsidRPr="007C4108">
        <w:rPr>
          <w:rFonts w:hint="eastAsia"/>
          <w:i w:val="0"/>
          <w:color w:val="auto"/>
        </w:rPr>
        <w:t>STM32</w:t>
      </w:r>
      <w:r w:rsidRPr="007C4108">
        <w:rPr>
          <w:rFonts w:hint="eastAsia"/>
          <w:i w:val="0"/>
          <w:color w:val="auto"/>
        </w:rPr>
        <w:t>。</w:t>
      </w:r>
    </w:p>
    <w:p w:rsidR="002949C1" w:rsidRPr="002949C1" w:rsidRDefault="002949C1" w:rsidP="002949C1"/>
    <w:p w:rsidR="002949C1" w:rsidRDefault="002949C1" w:rsidP="001854D8">
      <w:pPr>
        <w:pStyle w:val="2"/>
      </w:pPr>
      <w:bookmarkStart w:id="7" w:name="_Toc492383569"/>
      <w:r>
        <w:rPr>
          <w:rFonts w:hint="eastAsia"/>
        </w:rPr>
        <w:lastRenderedPageBreak/>
        <w:t>数据采集流程图</w:t>
      </w:r>
      <w:bookmarkEnd w:id="7"/>
    </w:p>
    <w:p w:rsidR="002949C1" w:rsidRDefault="002949C1" w:rsidP="002949C1">
      <w:pPr>
        <w:jc w:val="center"/>
        <w:rPr>
          <w:b/>
          <w:bCs/>
        </w:rPr>
      </w:pPr>
      <w:r w:rsidRPr="002949C1">
        <w:rPr>
          <w:noProof/>
        </w:rPr>
        <w:drawing>
          <wp:inline distT="0" distB="0" distL="0" distR="0">
            <wp:extent cx="1307104" cy="3826701"/>
            <wp:effectExtent l="0" t="0" r="7620" b="2540"/>
            <wp:docPr id="13" name="图片 13" descr="D:\Desktop\20170828 東軟實習\20170905\ge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D:\Desktop\20170828 東軟實習\20170905\get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896" cy="384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4D8" w:rsidRPr="001854D8" w:rsidRDefault="001854D8" w:rsidP="002949C1">
      <w:pPr>
        <w:pStyle w:val="2"/>
      </w:pPr>
      <w:bookmarkStart w:id="8" w:name="_Toc492383570"/>
      <w:r w:rsidRPr="002949C1">
        <w:rPr>
          <w:rFonts w:hint="eastAsia"/>
        </w:rPr>
        <w:t>信号采集原理</w:t>
      </w:r>
      <w:bookmarkEnd w:id="8"/>
    </w:p>
    <w:p w:rsidR="001854D8" w:rsidRPr="001854D8" w:rsidRDefault="001854D8" w:rsidP="001854D8">
      <w:pPr>
        <w:ind w:firstLine="420"/>
        <w:rPr>
          <w:sz w:val="24"/>
        </w:rPr>
      </w:pPr>
      <w:r w:rsidRPr="001854D8">
        <w:rPr>
          <w:rFonts w:hint="eastAsia"/>
          <w:sz w:val="24"/>
        </w:rPr>
        <w:t>主要功能：</w:t>
      </w:r>
      <w:r w:rsidRPr="001854D8">
        <w:rPr>
          <w:rFonts w:hint="eastAsia"/>
          <w:sz w:val="24"/>
        </w:rPr>
        <w:t>Pulse Sensor</w:t>
      </w:r>
      <w:r w:rsidRPr="001854D8">
        <w:rPr>
          <w:rFonts w:hint="eastAsia"/>
          <w:sz w:val="24"/>
        </w:rPr>
        <w:t>中的</w:t>
      </w:r>
      <w:r w:rsidRPr="001854D8">
        <w:rPr>
          <w:rFonts w:hint="eastAsia"/>
          <w:sz w:val="24"/>
          <w:u w:val="single"/>
        </w:rPr>
        <w:t>光接收器</w:t>
      </w:r>
      <w:r w:rsidRPr="001854D8">
        <w:rPr>
          <w:rFonts w:hint="eastAsia"/>
          <w:sz w:val="24"/>
        </w:rPr>
        <w:t>将</w:t>
      </w:r>
      <w:r w:rsidRPr="001854D8">
        <w:rPr>
          <w:rFonts w:hint="eastAsia"/>
          <w:sz w:val="24"/>
          <w:u w:val="single"/>
        </w:rPr>
        <w:t>脉搏信号</w:t>
      </w:r>
      <w:r w:rsidRPr="001854D8">
        <w:rPr>
          <w:rFonts w:hint="eastAsia"/>
          <w:sz w:val="24"/>
        </w:rPr>
        <w:t>转化为连续的</w:t>
      </w:r>
      <w:r w:rsidRPr="001854D8">
        <w:rPr>
          <w:rFonts w:hint="eastAsia"/>
          <w:sz w:val="24"/>
          <w:u w:val="single"/>
        </w:rPr>
        <w:t>电压信号</w:t>
      </w:r>
      <w:r w:rsidRPr="001854D8">
        <w:rPr>
          <w:rFonts w:hint="eastAsia"/>
          <w:sz w:val="24"/>
        </w:rPr>
        <w:t>。</w:t>
      </w:r>
    </w:p>
    <w:p w:rsidR="001854D8" w:rsidRPr="001854D8" w:rsidRDefault="001854D8" w:rsidP="001854D8">
      <w:pPr>
        <w:ind w:firstLineChars="200" w:firstLine="480"/>
        <w:rPr>
          <w:sz w:val="24"/>
        </w:rPr>
      </w:pPr>
    </w:p>
    <w:p w:rsidR="001854D8" w:rsidRPr="001854D8" w:rsidRDefault="001854D8" w:rsidP="001854D8">
      <w:pPr>
        <w:ind w:firstLine="420"/>
        <w:rPr>
          <w:sz w:val="24"/>
        </w:rPr>
      </w:pPr>
      <w:r w:rsidRPr="001854D8">
        <w:rPr>
          <w:rFonts w:hint="eastAsia"/>
          <w:sz w:val="24"/>
        </w:rPr>
        <w:t>光电容积法原理：采用光电容积法测量脉搏，借助光电手段在活体组织中检测血液容积变化的一种无创测量方法。其基本原理为：当一定波长的光束照射到指端皮肤表面时，光束将通过投射或反射的方式传送到光接收器。在此过程中会受到肢端皮肤的肌肉和血液的吸收衰减作用，皮肤内的血液容积在心脏的作用下呈搏动性变化，当心脏收缩时外周血容量最多，光吸收量也最大，检测到的光强度最小；而在心脏舒张时，正好相反，检测到的光强度最大，使光接收器接受到的光强度呈现脉搏的变化，完成了由人体的脉搏波动到</w:t>
      </w:r>
      <w:proofErr w:type="gramStart"/>
      <w:r w:rsidRPr="001854D8">
        <w:rPr>
          <w:rFonts w:hint="eastAsia"/>
          <w:sz w:val="24"/>
        </w:rPr>
        <w:t>光强度再到</w:t>
      </w:r>
      <w:proofErr w:type="gramEnd"/>
      <w:r w:rsidRPr="001854D8">
        <w:rPr>
          <w:rFonts w:hint="eastAsia"/>
          <w:sz w:val="24"/>
        </w:rPr>
        <w:t>模拟电压信号的转化。</w:t>
      </w:r>
    </w:p>
    <w:p w:rsidR="001854D8" w:rsidRPr="001854D8" w:rsidRDefault="001854D8" w:rsidP="001854D8">
      <w:pPr>
        <w:ind w:firstLine="420"/>
        <w:rPr>
          <w:sz w:val="24"/>
        </w:rPr>
      </w:pPr>
      <w:r w:rsidRPr="001854D8">
        <w:rPr>
          <w:rFonts w:hint="eastAsia"/>
          <w:sz w:val="24"/>
        </w:rPr>
        <w:t>据研究表明，</w:t>
      </w:r>
      <w:r w:rsidRPr="001854D8">
        <w:rPr>
          <w:rFonts w:hint="eastAsia"/>
          <w:sz w:val="24"/>
        </w:rPr>
        <w:t>560nm</w:t>
      </w:r>
      <w:r w:rsidRPr="001854D8">
        <w:rPr>
          <w:rFonts w:hint="eastAsia"/>
          <w:sz w:val="24"/>
        </w:rPr>
        <w:t>左右波长的光波可以反应皮肤浅层微动脉信息，适合提取脉搏信号。本传感器采用了绿光</w:t>
      </w:r>
      <w:r w:rsidRPr="001854D8">
        <w:rPr>
          <w:rFonts w:hint="eastAsia"/>
          <w:sz w:val="24"/>
        </w:rPr>
        <w:t>LED</w:t>
      </w:r>
      <w:r w:rsidRPr="001854D8">
        <w:rPr>
          <w:rFonts w:hint="eastAsia"/>
          <w:sz w:val="24"/>
        </w:rPr>
        <w:t>，和</w:t>
      </w:r>
      <w:r w:rsidRPr="001854D8">
        <w:rPr>
          <w:rFonts w:hint="eastAsia"/>
          <w:sz w:val="24"/>
        </w:rPr>
        <w:t>APDS-9008</w:t>
      </w:r>
      <w:r w:rsidRPr="001854D8">
        <w:rPr>
          <w:rFonts w:hint="eastAsia"/>
          <w:sz w:val="24"/>
        </w:rPr>
        <w:t>光接收器。</w:t>
      </w:r>
    </w:p>
    <w:p w:rsidR="001854D8" w:rsidRPr="001854D8" w:rsidRDefault="001854D8" w:rsidP="001854D8">
      <w:pPr>
        <w:ind w:firstLine="420"/>
        <w:rPr>
          <w:sz w:val="24"/>
        </w:rPr>
      </w:pPr>
      <w:r w:rsidRPr="001854D8">
        <w:rPr>
          <w:rFonts w:hint="eastAsia"/>
          <w:sz w:val="24"/>
        </w:rPr>
        <w:t>优点：操作简便、无创伤、性能稳定等优点。</w:t>
      </w:r>
    </w:p>
    <w:p w:rsidR="001854D8" w:rsidRPr="001854D8" w:rsidRDefault="001854D8" w:rsidP="001854D8">
      <w:pPr>
        <w:pStyle w:val="2"/>
      </w:pPr>
      <w:r w:rsidRPr="001854D8">
        <w:rPr>
          <w:sz w:val="40"/>
        </w:rPr>
        <w:br w:type="page"/>
      </w:r>
      <w:bookmarkStart w:id="9" w:name="_Toc492383571"/>
      <w:r w:rsidRPr="001854D8">
        <w:rPr>
          <w:rFonts w:hint="eastAsia"/>
          <w:b w:val="0"/>
          <w:bCs w:val="0"/>
        </w:rPr>
        <w:lastRenderedPageBreak/>
        <w:t>信号简单处理</w:t>
      </w:r>
      <w:bookmarkEnd w:id="9"/>
    </w:p>
    <w:p w:rsidR="001854D8" w:rsidRPr="001854D8" w:rsidRDefault="001854D8" w:rsidP="001854D8">
      <w:pPr>
        <w:ind w:firstLine="420"/>
        <w:rPr>
          <w:sz w:val="24"/>
        </w:rPr>
      </w:pPr>
      <w:r w:rsidRPr="001854D8">
        <w:rPr>
          <w:rFonts w:hint="eastAsia"/>
          <w:sz w:val="24"/>
        </w:rPr>
        <w:t>脉搏信号幅度小易受干扰，在传感器后使用低通滤波电路减小误差，滤波后使用</w:t>
      </w:r>
      <w:r w:rsidRPr="001854D8">
        <w:rPr>
          <w:rFonts w:hint="eastAsia"/>
          <w:sz w:val="24"/>
        </w:rPr>
        <w:t>MCP6001</w:t>
      </w:r>
      <w:r w:rsidRPr="001854D8">
        <w:rPr>
          <w:rFonts w:hint="eastAsia"/>
          <w:sz w:val="24"/>
        </w:rPr>
        <w:t>运算放大器将信号放大</w:t>
      </w:r>
      <w:r w:rsidRPr="001854D8">
        <w:rPr>
          <w:rFonts w:hint="eastAsia"/>
          <w:sz w:val="24"/>
        </w:rPr>
        <w:t>330</w:t>
      </w:r>
      <w:r w:rsidRPr="001854D8">
        <w:rPr>
          <w:rFonts w:hint="eastAsia"/>
          <w:sz w:val="24"/>
        </w:rPr>
        <w:t>倍。</w:t>
      </w:r>
    </w:p>
    <w:p w:rsidR="001854D8" w:rsidRPr="001854D8" w:rsidRDefault="001854D8" w:rsidP="001854D8">
      <w:pPr>
        <w:rPr>
          <w:sz w:val="24"/>
        </w:rPr>
      </w:pPr>
    </w:p>
    <w:p w:rsidR="001854D8" w:rsidRDefault="005D396D" w:rsidP="001854D8">
      <w:r w:rsidRPr="00BF1735">
        <w:rPr>
          <w:noProof/>
        </w:rPr>
        <w:drawing>
          <wp:inline distT="0" distB="0" distL="0" distR="0">
            <wp:extent cx="6350635" cy="2767965"/>
            <wp:effectExtent l="0" t="0" r="0" b="0"/>
            <wp:docPr id="4" name="图片 2" descr="Pulse sensor原理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Pulse sensor原理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9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635" cy="276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2F3" w:rsidRDefault="001854D8" w:rsidP="00AF72F3">
      <w:pPr>
        <w:ind w:firstLineChars="1800" w:firstLine="3960"/>
        <w:rPr>
          <w:rFonts w:ascii="黑体" w:eastAsia="黑体" w:hAnsi="黑体" w:cs="黑体"/>
          <w:sz w:val="22"/>
          <w:szCs w:val="28"/>
        </w:rPr>
      </w:pPr>
      <w:r>
        <w:rPr>
          <w:rFonts w:hint="eastAsia"/>
          <w:sz w:val="22"/>
          <w:szCs w:val="28"/>
        </w:rPr>
        <w:t xml:space="preserve"> </w:t>
      </w:r>
      <w:r>
        <w:rPr>
          <w:rFonts w:ascii="黑体" w:eastAsia="黑体" w:hAnsi="黑体" w:cs="黑体" w:hint="eastAsia"/>
          <w:sz w:val="22"/>
          <w:szCs w:val="28"/>
        </w:rPr>
        <w:t>Pulse sensor原理图</w:t>
      </w:r>
    </w:p>
    <w:p w:rsidR="00AF72F3" w:rsidRDefault="00AF72F3" w:rsidP="00AF72F3">
      <w:r>
        <w:rPr>
          <w:rFonts w:hint="eastAsia"/>
        </w:rPr>
        <w:t xml:space="preserve">　</w:t>
      </w:r>
      <w:r>
        <w:t xml:space="preserve">　</w:t>
      </w:r>
      <w:r>
        <w:rPr>
          <w:rFonts w:hint="eastAsia"/>
        </w:rPr>
        <w:t>传感器采集</w:t>
      </w:r>
      <w:r>
        <w:t>的数据存储在</w:t>
      </w:r>
      <w:r>
        <w:t>stm32</w:t>
      </w:r>
      <w:r>
        <w:rPr>
          <w:rFonts w:hint="eastAsia"/>
        </w:rPr>
        <w:t>内存中</w:t>
      </w:r>
      <w:r>
        <w:t>，</w:t>
      </w:r>
      <w:r>
        <w:rPr>
          <w:rFonts w:hint="eastAsia"/>
        </w:rPr>
        <w:t>上位机</w:t>
      </w:r>
      <w:r>
        <w:t>通过</w:t>
      </w:r>
      <w:r>
        <w:t>DMA</w:t>
      </w:r>
      <w:r>
        <w:rPr>
          <w:rFonts w:hint="eastAsia"/>
        </w:rPr>
        <w:t>读取数据</w:t>
      </w:r>
      <w:r>
        <w:t>，实现数据传输。</w:t>
      </w:r>
    </w:p>
    <w:p w:rsidR="00AF72F3" w:rsidRPr="001854D8" w:rsidRDefault="00AF72F3" w:rsidP="00AF72F3">
      <w:pPr>
        <w:ind w:firstLineChars="1800" w:firstLine="3960"/>
        <w:jc w:val="left"/>
        <w:rPr>
          <w:sz w:val="22"/>
          <w:szCs w:val="28"/>
        </w:rPr>
      </w:pPr>
    </w:p>
    <w:p w:rsidR="00677B6A" w:rsidRPr="004D6258" w:rsidRDefault="00677B6A" w:rsidP="00677B6A">
      <w:pPr>
        <w:pStyle w:val="1"/>
      </w:pPr>
      <w:bookmarkStart w:id="10" w:name="_Toc492383572"/>
      <w:r w:rsidRPr="004D6258">
        <w:rPr>
          <w:rFonts w:hint="eastAsia"/>
        </w:rPr>
        <w:lastRenderedPageBreak/>
        <w:t>数据处理</w:t>
      </w:r>
      <w:bookmarkEnd w:id="10"/>
    </w:p>
    <w:p w:rsidR="009D0E76" w:rsidRPr="004D6258" w:rsidRDefault="009D6E97" w:rsidP="009D0E76">
      <w:pPr>
        <w:pStyle w:val="2"/>
      </w:pPr>
      <w:bookmarkStart w:id="11" w:name="_Toc492383573"/>
      <w:r w:rsidRPr="004D6258">
        <w:rPr>
          <w:rFonts w:hint="eastAsia"/>
        </w:rPr>
        <w:t>数据</w:t>
      </w:r>
      <w:r w:rsidRPr="004D6258">
        <w:t>处理</w:t>
      </w:r>
      <w:r w:rsidR="00AF72F3">
        <w:rPr>
          <w:rFonts w:hint="eastAsia"/>
        </w:rPr>
        <w:t>流程</w:t>
      </w:r>
      <w:bookmarkEnd w:id="11"/>
    </w:p>
    <w:p w:rsidR="009D0E76" w:rsidRPr="006A7CA0" w:rsidRDefault="00F511CC" w:rsidP="00781229">
      <w:pPr>
        <w:pStyle w:val="a7"/>
        <w:ind w:left="420" w:firstLine="0"/>
        <w:rPr>
          <w:i w:val="0"/>
          <w:color w:val="auto"/>
        </w:rPr>
      </w:pPr>
      <w:r w:rsidRPr="00F511CC">
        <w:rPr>
          <w:i w:val="0"/>
          <w:noProof/>
          <w:color w:val="auto"/>
        </w:rPr>
        <w:drawing>
          <wp:inline distT="0" distB="0" distL="0" distR="0">
            <wp:extent cx="6119495" cy="3657441"/>
            <wp:effectExtent l="0" t="0" r="0" b="635"/>
            <wp:docPr id="14" name="图片 14" descr="D:\Desktop\20170828 東軟實習\20170905\l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D:\Desktop\20170828 東軟實習\20170905\lc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65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581" w:rsidRDefault="00E42CA0" w:rsidP="00EC3581">
      <w:pPr>
        <w:pStyle w:val="3"/>
      </w:pPr>
      <w:bookmarkStart w:id="12" w:name="_Toc492383574"/>
      <w:r>
        <w:rPr>
          <w:rFonts w:hint="eastAsia"/>
        </w:rPr>
        <w:t>软件</w:t>
      </w:r>
      <w:r w:rsidR="009D0E76" w:rsidRPr="004D6258">
        <w:rPr>
          <w:rFonts w:hint="eastAsia"/>
        </w:rPr>
        <w:t>功能</w:t>
      </w:r>
      <w:r w:rsidR="008F59E8">
        <w:rPr>
          <w:rFonts w:hint="eastAsia"/>
        </w:rPr>
        <w:t>描述</w:t>
      </w:r>
      <w:bookmarkEnd w:id="12"/>
    </w:p>
    <w:p w:rsidR="00677B6A" w:rsidRDefault="00677B6A" w:rsidP="00677B6A"/>
    <w:p w:rsidR="00677B6A" w:rsidRDefault="00F511CC" w:rsidP="00677B6A">
      <w:pPr>
        <w:rPr>
          <w:sz w:val="24"/>
        </w:rPr>
      </w:pPr>
      <w:r w:rsidRPr="00BB0226">
        <w:rPr>
          <w:rFonts w:hint="eastAsia"/>
          <w:sz w:val="24"/>
        </w:rPr>
        <w:t>初始化：</w:t>
      </w:r>
      <w:r w:rsidR="00BB0226">
        <w:rPr>
          <w:rFonts w:hint="eastAsia"/>
          <w:sz w:val="24"/>
        </w:rPr>
        <w:t>定义接口、</w:t>
      </w:r>
      <w:r w:rsidRPr="00BB0226">
        <w:rPr>
          <w:rFonts w:hint="eastAsia"/>
          <w:sz w:val="24"/>
        </w:rPr>
        <w:t>配置</w:t>
      </w:r>
      <w:r w:rsidRPr="00BB0226">
        <w:rPr>
          <w:rFonts w:hint="eastAsia"/>
          <w:sz w:val="24"/>
        </w:rPr>
        <w:t>LED</w:t>
      </w:r>
      <w:r w:rsidRPr="00BB0226">
        <w:rPr>
          <w:rFonts w:hint="eastAsia"/>
          <w:sz w:val="24"/>
        </w:rPr>
        <w:t>与</w:t>
      </w:r>
      <w:r w:rsidRPr="00BB0226">
        <w:rPr>
          <w:rFonts w:hint="eastAsia"/>
          <w:sz w:val="24"/>
        </w:rPr>
        <w:t>GPIO</w:t>
      </w:r>
      <w:r w:rsidR="000E10C6" w:rsidRPr="00BB0226">
        <w:rPr>
          <w:rFonts w:hint="eastAsia"/>
          <w:sz w:val="24"/>
        </w:rPr>
        <w:t>、将</w:t>
      </w:r>
      <w:r w:rsidR="000E10C6" w:rsidRPr="00BB0226">
        <w:rPr>
          <w:rFonts w:hint="eastAsia"/>
          <w:sz w:val="24"/>
        </w:rPr>
        <w:t>ADC</w:t>
      </w:r>
      <w:r w:rsidR="000E10C6" w:rsidRPr="00BB0226">
        <w:rPr>
          <w:rFonts w:hint="eastAsia"/>
          <w:sz w:val="24"/>
        </w:rPr>
        <w:t>设置为</w:t>
      </w:r>
      <w:r w:rsidR="000E10C6" w:rsidRPr="00BB0226">
        <w:rPr>
          <w:rFonts w:hint="eastAsia"/>
          <w:sz w:val="24"/>
        </w:rPr>
        <w:t>DMA</w:t>
      </w:r>
      <w:r w:rsidR="000E10C6" w:rsidRPr="00BB0226">
        <w:rPr>
          <w:rFonts w:hint="eastAsia"/>
          <w:sz w:val="24"/>
        </w:rPr>
        <w:t>模式、配置</w:t>
      </w:r>
      <w:r w:rsidR="000E10C6" w:rsidRPr="00BB0226">
        <w:rPr>
          <w:rFonts w:hint="eastAsia"/>
          <w:sz w:val="24"/>
        </w:rPr>
        <w:t>USART</w:t>
      </w:r>
      <w:r w:rsidR="000E10C6" w:rsidRPr="00BB0226">
        <w:rPr>
          <w:rFonts w:hint="eastAsia"/>
          <w:sz w:val="24"/>
        </w:rPr>
        <w:t>、启动系统滴答定时器</w:t>
      </w:r>
    </w:p>
    <w:p w:rsidR="00CF0CA9" w:rsidRDefault="00CF0CA9" w:rsidP="00677B6A">
      <w:pPr>
        <w:rPr>
          <w:sz w:val="24"/>
        </w:rPr>
      </w:pPr>
    </w:p>
    <w:p w:rsidR="00BB0226" w:rsidRDefault="00BB0226" w:rsidP="00677B6A">
      <w:pPr>
        <w:rPr>
          <w:sz w:val="24"/>
        </w:rPr>
      </w:pPr>
      <w:r>
        <w:rPr>
          <w:rFonts w:hint="eastAsia"/>
          <w:sz w:val="24"/>
        </w:rPr>
        <w:t>数据传输：接收来自上位机的</w:t>
      </w:r>
      <w:r w:rsidR="006D1BD5">
        <w:rPr>
          <w:rFonts w:hint="eastAsia"/>
          <w:sz w:val="24"/>
        </w:rPr>
        <w:t>IBI</w:t>
      </w:r>
      <w:r>
        <w:rPr>
          <w:rFonts w:hint="eastAsia"/>
          <w:sz w:val="24"/>
        </w:rPr>
        <w:t>数据、</w:t>
      </w:r>
      <w:r w:rsidR="006D1BD5">
        <w:rPr>
          <w:rFonts w:hint="eastAsia"/>
          <w:sz w:val="24"/>
        </w:rPr>
        <w:t>以</w:t>
      </w:r>
      <w:r w:rsidR="006D1BD5">
        <w:rPr>
          <w:rFonts w:hint="eastAsia"/>
          <w:sz w:val="24"/>
        </w:rPr>
        <w:t>DMA</w:t>
      </w:r>
      <w:r w:rsidR="006D1BD5">
        <w:rPr>
          <w:rFonts w:hint="eastAsia"/>
          <w:sz w:val="24"/>
        </w:rPr>
        <w:t>的模式读取心率数据并发送</w:t>
      </w:r>
      <w:r>
        <w:rPr>
          <w:rFonts w:hint="eastAsia"/>
          <w:sz w:val="24"/>
        </w:rPr>
        <w:t>至上位机</w:t>
      </w:r>
    </w:p>
    <w:p w:rsidR="00CF0CA9" w:rsidRDefault="00CF0CA9" w:rsidP="00677B6A">
      <w:pPr>
        <w:rPr>
          <w:sz w:val="24"/>
        </w:rPr>
      </w:pPr>
    </w:p>
    <w:p w:rsidR="00BB0226" w:rsidRPr="00BB0226" w:rsidRDefault="00BB0226" w:rsidP="00677B6A">
      <w:pPr>
        <w:rPr>
          <w:sz w:val="24"/>
        </w:rPr>
      </w:pP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灯控制：</w:t>
      </w:r>
      <w:r w:rsidR="006D1BD5">
        <w:rPr>
          <w:rFonts w:hint="eastAsia"/>
          <w:sz w:val="24"/>
        </w:rPr>
        <w:t>根据</w:t>
      </w:r>
      <w:r w:rsidR="006D1BD5">
        <w:rPr>
          <w:rFonts w:hint="eastAsia"/>
          <w:sz w:val="24"/>
        </w:rPr>
        <w:t>IBI</w:t>
      </w:r>
      <w:r w:rsidR="006D1BD5">
        <w:rPr>
          <w:rFonts w:hint="eastAsia"/>
          <w:sz w:val="24"/>
        </w:rPr>
        <w:t>数值</w:t>
      </w:r>
      <w:r>
        <w:rPr>
          <w:rFonts w:hint="eastAsia"/>
          <w:sz w:val="24"/>
        </w:rPr>
        <w:t>控制</w:t>
      </w:r>
      <w:r>
        <w:rPr>
          <w:rFonts w:hint="eastAsia"/>
          <w:sz w:val="24"/>
        </w:rPr>
        <w:t>LED</w:t>
      </w:r>
      <w:r>
        <w:rPr>
          <w:rFonts w:hint="eastAsia"/>
          <w:sz w:val="24"/>
        </w:rPr>
        <w:t>灯的亮灭</w:t>
      </w:r>
    </w:p>
    <w:p w:rsidR="00677B6A" w:rsidRDefault="00677B6A">
      <w:pPr>
        <w:widowControl/>
        <w:spacing w:line="240" w:lineRule="auto"/>
        <w:jc w:val="left"/>
      </w:pPr>
      <w:r>
        <w:br w:type="page"/>
      </w:r>
    </w:p>
    <w:p w:rsidR="00677B6A" w:rsidRDefault="00677B6A" w:rsidP="00677B6A">
      <w:pPr>
        <w:pStyle w:val="1"/>
      </w:pPr>
      <w:bookmarkStart w:id="13" w:name="_Toc492383575"/>
      <w:r>
        <w:rPr>
          <w:rFonts w:hint="eastAsia"/>
        </w:rPr>
        <w:lastRenderedPageBreak/>
        <w:t>交互模块</w:t>
      </w:r>
      <w:bookmarkEnd w:id="13"/>
    </w:p>
    <w:p w:rsidR="00954E90" w:rsidRDefault="00677B6A" w:rsidP="00954E90">
      <w:pPr>
        <w:pStyle w:val="2"/>
      </w:pPr>
      <w:bookmarkStart w:id="14" w:name="_Toc492383576"/>
      <w:r>
        <w:rPr>
          <w:rFonts w:hint="eastAsia"/>
        </w:rPr>
        <w:t>概述</w:t>
      </w:r>
      <w:bookmarkEnd w:id="14"/>
    </w:p>
    <w:p w:rsidR="002949C1" w:rsidRPr="00954E90" w:rsidRDefault="00A45F16" w:rsidP="00BB0226">
      <w:pPr>
        <w:ind w:firstLine="420"/>
      </w:pPr>
      <w:r>
        <w:rPr>
          <w:rFonts w:hint="eastAsia"/>
        </w:rPr>
        <w:t>将心率信息在用户终端动态显示，同时用户可以与系统进行互动。</w:t>
      </w:r>
    </w:p>
    <w:p w:rsidR="00954E90" w:rsidRDefault="00F511CC" w:rsidP="00954E90">
      <w:pPr>
        <w:pStyle w:val="2"/>
      </w:pPr>
      <w:bookmarkStart w:id="15" w:name="_Toc492383577"/>
      <w:r>
        <w:rPr>
          <w:rFonts w:hint="eastAsia"/>
        </w:rPr>
        <w:t>上位机</w:t>
      </w:r>
      <w:r w:rsidR="00954E90">
        <w:rPr>
          <w:rFonts w:hint="eastAsia"/>
        </w:rPr>
        <w:t>功能</w:t>
      </w:r>
      <w:bookmarkEnd w:id="15"/>
    </w:p>
    <w:p w:rsidR="00954E90" w:rsidRDefault="00F511CC" w:rsidP="00F511CC">
      <w:pPr>
        <w:ind w:left="420"/>
        <w:jc w:val="center"/>
      </w:pPr>
      <w:r w:rsidRPr="00F511CC">
        <w:rPr>
          <w:noProof/>
        </w:rPr>
        <w:drawing>
          <wp:inline distT="0" distB="0" distL="0" distR="0" wp14:anchorId="4E08328F" wp14:editId="58825B66">
            <wp:extent cx="2717389" cy="4803732"/>
            <wp:effectExtent l="0" t="0" r="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317" cy="480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1CC" w:rsidRDefault="001846C9" w:rsidP="00F511CC">
      <w:pPr>
        <w:pStyle w:val="3"/>
      </w:pPr>
      <w:bookmarkStart w:id="16" w:name="_Toc492383578"/>
      <w:r>
        <w:rPr>
          <w:rFonts w:hint="eastAsia"/>
        </w:rPr>
        <w:t>功能描述</w:t>
      </w:r>
      <w:bookmarkEnd w:id="16"/>
    </w:p>
    <w:p w:rsidR="001846C9" w:rsidRPr="00BB0226" w:rsidRDefault="001846C9" w:rsidP="00BB0226">
      <w:pPr>
        <w:ind w:firstLine="420"/>
        <w:jc w:val="left"/>
        <w:rPr>
          <w:rFonts w:ascii="宋体" w:hAnsi="宋体"/>
          <w:bCs/>
          <w:color w:val="000000" w:themeColor="text1"/>
          <w:sz w:val="24"/>
          <w:szCs w:val="40"/>
        </w:rPr>
      </w:pPr>
      <w:r w:rsidRPr="00BB0226">
        <w:rPr>
          <w:rFonts w:ascii="宋体" w:hAnsi="宋体" w:hint="eastAsia"/>
          <w:bCs/>
          <w:color w:val="000000" w:themeColor="text1"/>
          <w:sz w:val="24"/>
          <w:szCs w:val="32"/>
        </w:rPr>
        <w:t>初始化：定义字体、滚动条、窗口大小、心跳数据、心率数据等变量</w:t>
      </w:r>
      <w:r w:rsidRPr="00BB0226">
        <w:rPr>
          <w:rFonts w:ascii="宋体" w:hAnsi="宋体" w:hint="eastAsia"/>
          <w:bCs/>
          <w:color w:val="000000" w:themeColor="text1"/>
          <w:sz w:val="24"/>
          <w:szCs w:val="40"/>
        </w:rPr>
        <w:t>设置变量初始值；</w:t>
      </w:r>
    </w:p>
    <w:p w:rsidR="008406D5" w:rsidRDefault="008406D5" w:rsidP="00BB0226">
      <w:pPr>
        <w:ind w:firstLine="420"/>
        <w:rPr>
          <w:rFonts w:ascii="宋体" w:hAnsi="宋体"/>
          <w:bCs/>
          <w:color w:val="000000" w:themeColor="text1"/>
          <w:sz w:val="24"/>
          <w:szCs w:val="40"/>
        </w:rPr>
      </w:pPr>
    </w:p>
    <w:p w:rsidR="001846C9" w:rsidRPr="00BB0226" w:rsidRDefault="001846C9" w:rsidP="00BB0226">
      <w:pPr>
        <w:ind w:firstLine="420"/>
        <w:rPr>
          <w:rFonts w:ascii="宋体" w:hAnsi="宋体"/>
          <w:bCs/>
          <w:color w:val="000000" w:themeColor="text1"/>
          <w:sz w:val="24"/>
          <w:szCs w:val="40"/>
        </w:rPr>
      </w:pPr>
      <w:r w:rsidRPr="00BB0226">
        <w:rPr>
          <w:rFonts w:ascii="宋体" w:hAnsi="宋体" w:hint="eastAsia"/>
          <w:bCs/>
          <w:color w:val="000000" w:themeColor="text1"/>
          <w:sz w:val="24"/>
          <w:szCs w:val="40"/>
        </w:rPr>
        <w:t>读取数据：设置端口及缓存规则，当端口有可用数据时自动读取数据；</w:t>
      </w:r>
    </w:p>
    <w:p w:rsidR="008406D5" w:rsidRDefault="008406D5" w:rsidP="00BB0226">
      <w:pPr>
        <w:ind w:firstLine="420"/>
        <w:rPr>
          <w:rFonts w:ascii="宋体" w:hAnsi="宋体"/>
          <w:bCs/>
          <w:color w:val="000000" w:themeColor="text1"/>
          <w:sz w:val="24"/>
          <w:szCs w:val="40"/>
        </w:rPr>
      </w:pPr>
    </w:p>
    <w:p w:rsidR="001846C9" w:rsidRPr="00BB0226" w:rsidRDefault="001846C9" w:rsidP="00BB0226">
      <w:pPr>
        <w:ind w:firstLine="420"/>
        <w:rPr>
          <w:rFonts w:ascii="宋体" w:hAnsi="宋体"/>
          <w:bCs/>
          <w:color w:val="000000" w:themeColor="text1"/>
          <w:sz w:val="24"/>
          <w:szCs w:val="40"/>
        </w:rPr>
      </w:pPr>
      <w:r w:rsidRPr="00BB0226">
        <w:rPr>
          <w:rFonts w:ascii="宋体" w:hAnsi="宋体" w:hint="eastAsia"/>
          <w:bCs/>
          <w:color w:val="000000" w:themeColor="text1"/>
          <w:sz w:val="24"/>
          <w:szCs w:val="40"/>
        </w:rPr>
        <w:lastRenderedPageBreak/>
        <w:t>处理数据：将读到的数据进行快速傅里叶变换，并计算得到IBI、BMP；</w:t>
      </w:r>
    </w:p>
    <w:p w:rsidR="008406D5" w:rsidRDefault="008406D5" w:rsidP="00BB0226">
      <w:pPr>
        <w:ind w:firstLine="420"/>
        <w:rPr>
          <w:rFonts w:ascii="宋体" w:hAnsi="宋体"/>
          <w:bCs/>
          <w:color w:val="000000" w:themeColor="text1"/>
          <w:sz w:val="24"/>
          <w:szCs w:val="40"/>
        </w:rPr>
      </w:pPr>
    </w:p>
    <w:p w:rsidR="001846C9" w:rsidRPr="00BB0226" w:rsidRDefault="001846C9" w:rsidP="00BB0226">
      <w:pPr>
        <w:ind w:firstLine="420"/>
        <w:rPr>
          <w:rFonts w:ascii="宋体" w:hAnsi="宋体"/>
          <w:bCs/>
          <w:color w:val="000000" w:themeColor="text1"/>
          <w:sz w:val="24"/>
          <w:szCs w:val="40"/>
        </w:rPr>
      </w:pPr>
      <w:r w:rsidRPr="00BB0226">
        <w:rPr>
          <w:rFonts w:ascii="宋体" w:hAnsi="宋体" w:hint="eastAsia"/>
          <w:bCs/>
          <w:color w:val="000000" w:themeColor="text1"/>
          <w:sz w:val="24"/>
          <w:szCs w:val="40"/>
        </w:rPr>
        <w:t>绘制：根据初始值绘制窗口。根据处理后的传感器数据绘制心跳波形。根据计算值绘制心率波形并显示数值；</w:t>
      </w:r>
    </w:p>
    <w:p w:rsidR="008406D5" w:rsidRDefault="008406D5" w:rsidP="00BB0226">
      <w:pPr>
        <w:ind w:firstLine="420"/>
        <w:rPr>
          <w:rFonts w:ascii="宋体" w:hAnsi="宋体"/>
          <w:bCs/>
          <w:color w:val="000000" w:themeColor="text1"/>
          <w:sz w:val="24"/>
          <w:szCs w:val="40"/>
        </w:rPr>
      </w:pPr>
    </w:p>
    <w:p w:rsidR="001846C9" w:rsidRPr="00BB0226" w:rsidRDefault="001846C9" w:rsidP="00BB0226">
      <w:pPr>
        <w:ind w:firstLine="420"/>
        <w:rPr>
          <w:rFonts w:ascii="宋体" w:hAnsi="宋体"/>
          <w:bCs/>
          <w:color w:val="000000" w:themeColor="text1"/>
          <w:sz w:val="24"/>
          <w:szCs w:val="40"/>
        </w:rPr>
      </w:pPr>
      <w:r w:rsidRPr="00BB0226">
        <w:rPr>
          <w:rFonts w:ascii="宋体" w:hAnsi="宋体" w:hint="eastAsia"/>
          <w:bCs/>
          <w:color w:val="000000" w:themeColor="text1"/>
          <w:sz w:val="24"/>
          <w:szCs w:val="40"/>
        </w:rPr>
        <w:t>回传数据：将IBI数据回传至芯片。</w:t>
      </w:r>
    </w:p>
    <w:p w:rsidR="00677B6A" w:rsidRDefault="00954E90" w:rsidP="00677B6A">
      <w:pPr>
        <w:pStyle w:val="2"/>
      </w:pPr>
      <w:bookmarkStart w:id="17" w:name="_Toc492383579"/>
      <w:r>
        <w:rPr>
          <w:rFonts w:hint="eastAsia"/>
        </w:rPr>
        <w:t>交互</w:t>
      </w:r>
      <w:r w:rsidR="002949C1">
        <w:rPr>
          <w:rFonts w:hint="eastAsia"/>
        </w:rPr>
        <w:t>细节</w:t>
      </w:r>
      <w:bookmarkEnd w:id="17"/>
    </w:p>
    <w:p w:rsidR="00677B6A" w:rsidRPr="004641BF" w:rsidRDefault="00677B6A" w:rsidP="002949C1">
      <w:pPr>
        <w:ind w:firstLine="420"/>
        <w:rPr>
          <w:sz w:val="24"/>
        </w:rPr>
      </w:pPr>
      <w:r w:rsidRPr="004641BF">
        <w:rPr>
          <w:rFonts w:hint="eastAsia"/>
          <w:sz w:val="24"/>
        </w:rPr>
        <w:t>用户通过操控</w:t>
      </w:r>
      <w:proofErr w:type="spellStart"/>
      <w:r w:rsidRPr="004641BF">
        <w:rPr>
          <w:rFonts w:hint="eastAsia"/>
          <w:sz w:val="24"/>
        </w:rPr>
        <w:t>JoyStick</w:t>
      </w:r>
      <w:proofErr w:type="spellEnd"/>
      <w:r w:rsidRPr="004641BF">
        <w:rPr>
          <w:rFonts w:hint="eastAsia"/>
          <w:sz w:val="24"/>
        </w:rPr>
        <w:t>，与</w:t>
      </w:r>
      <w:proofErr w:type="gramStart"/>
      <w:r w:rsidRPr="004641BF">
        <w:rPr>
          <w:rFonts w:hint="eastAsia"/>
          <w:sz w:val="24"/>
        </w:rPr>
        <w:t>心率带系统</w:t>
      </w:r>
      <w:proofErr w:type="gramEnd"/>
      <w:r w:rsidRPr="004641BF">
        <w:rPr>
          <w:rFonts w:hint="eastAsia"/>
          <w:sz w:val="24"/>
        </w:rPr>
        <w:t>进行交互，实现在客户端打印文字，控制图形跳动等娱乐功能。</w:t>
      </w:r>
      <w:bookmarkStart w:id="18" w:name="_GoBack"/>
      <w:bookmarkEnd w:id="18"/>
    </w:p>
    <w:sectPr w:rsidR="00677B6A" w:rsidRPr="004641BF" w:rsidSect="00551E3F">
      <w:headerReference w:type="default" r:id="rId15"/>
      <w:headerReference w:type="first" r:id="rId16"/>
      <w:pgSz w:w="11906" w:h="16838" w:code="9"/>
      <w:pgMar w:top="1134" w:right="851" w:bottom="1134" w:left="1418" w:header="737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558A" w:rsidRDefault="0098558A">
      <w:r>
        <w:separator/>
      </w:r>
    </w:p>
  </w:endnote>
  <w:endnote w:type="continuationSeparator" w:id="0">
    <w:p w:rsidR="0098558A" w:rsidRDefault="00985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6D5" w:rsidRDefault="008406D5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558A" w:rsidRDefault="0098558A">
      <w:r>
        <w:separator/>
      </w:r>
    </w:p>
  </w:footnote>
  <w:footnote w:type="continuationSeparator" w:id="0">
    <w:p w:rsidR="0098558A" w:rsidRDefault="009855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6D5" w:rsidRDefault="008406D5">
    <w:pPr>
      <w:pStyle w:val="a3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6D5" w:rsidRDefault="008406D5">
    <w:pPr>
      <w:pStyle w:val="a3"/>
      <w:ind w:right="360"/>
      <w:jc w:val="both"/>
    </w:pPr>
    <w:r>
      <w:rPr>
        <w:rFonts w:eastAsia="幼圆" w:hint="eastAsia"/>
      </w:rPr>
      <w:t>概要设计书</w:t>
    </w:r>
    <w:r>
      <w:rPr>
        <w:rFonts w:eastAsia="幼圆" w:hint="eastAsia"/>
      </w:rPr>
      <w:t xml:space="preserve">                                                                          </w:t>
    </w:r>
    <w:r>
      <w:rPr>
        <w:rFonts w:eastAsia="幼圆" w:hint="eastAsia"/>
      </w:rPr>
      <w:t>版本：</w:t>
    </w:r>
    <w:smartTag w:uri="urn:schemas-microsoft-com:office:smarttags" w:element="chsdate">
      <w:smartTagPr>
        <w:attr w:name="IsROCDate" w:val="False"/>
        <w:attr w:name="IsLunarDate" w:val="False"/>
        <w:attr w:name="Day" w:val="30"/>
        <w:attr w:name="Month" w:val="12"/>
        <w:attr w:name="Year" w:val="1899"/>
      </w:smartTagPr>
      <w:r>
        <w:rPr>
          <w:rFonts w:eastAsia="幼圆" w:hint="eastAsia"/>
        </w:rPr>
        <w:t>0.1.0</w:t>
      </w:r>
    </w:smartTag>
    <w:r>
      <w:rPr>
        <w:rFonts w:eastAsia="幼圆"/>
      </w:rPr>
      <w:t xml:space="preserve">  </w:t>
    </w:r>
    <w:r>
      <w:rPr>
        <w:rFonts w:eastAsia="幼圆" w:hint="eastAsia"/>
      </w:rPr>
      <w:t>第</w:t>
    </w: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4C6C76">
      <w:rPr>
        <w:rStyle w:val="ac"/>
        <w:noProof/>
      </w:rPr>
      <w:t>10</w:t>
    </w:r>
    <w:r>
      <w:rPr>
        <w:rStyle w:val="ac"/>
      </w:rPr>
      <w:fldChar w:fldCharType="end"/>
    </w:r>
    <w:r>
      <w:rPr>
        <w:rStyle w:val="ac"/>
        <w:rFonts w:hint="eastAsia"/>
      </w:rPr>
      <w:t>页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06D5" w:rsidRDefault="008406D5">
    <w:pPr>
      <w:pStyle w:val="a3"/>
      <w:jc w:val="right"/>
    </w:pPr>
    <w:r>
      <w:rPr>
        <w:rFonts w:hint="eastAsia"/>
      </w:rPr>
      <w:t>××××详细设计书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D2AF8"/>
    <w:multiLevelType w:val="hybridMultilevel"/>
    <w:tmpl w:val="88D0F3A6"/>
    <w:lvl w:ilvl="0" w:tplc="23F01A84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 w15:restartNumberingAfterBreak="0">
    <w:nsid w:val="08572335"/>
    <w:multiLevelType w:val="hybridMultilevel"/>
    <w:tmpl w:val="D4A8A814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8E189C44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D3429BB"/>
    <w:multiLevelType w:val="hybridMultilevel"/>
    <w:tmpl w:val="3ED01230"/>
    <w:lvl w:ilvl="0" w:tplc="A078A35C">
      <w:start w:val="1"/>
      <w:numFmt w:val="decimal"/>
      <w:lvlText w:val="(%1)"/>
      <w:lvlJc w:val="left"/>
      <w:pPr>
        <w:tabs>
          <w:tab w:val="num" w:pos="750"/>
        </w:tabs>
        <w:ind w:left="750" w:hanging="360"/>
      </w:pPr>
      <w:rPr>
        <w:rFonts w:hint="eastAsia"/>
      </w:rPr>
    </w:lvl>
    <w:lvl w:ilvl="1" w:tplc="03366E22">
      <w:start w:val="1"/>
      <w:numFmt w:val="decimal"/>
      <w:lvlText w:val="(%2)"/>
      <w:lvlJc w:val="left"/>
      <w:pPr>
        <w:tabs>
          <w:tab w:val="num" w:pos="1290"/>
        </w:tabs>
        <w:ind w:left="129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50"/>
        </w:tabs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70"/>
        </w:tabs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90"/>
        </w:tabs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10"/>
        </w:tabs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50"/>
        </w:tabs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70"/>
        </w:tabs>
        <w:ind w:left="4170" w:hanging="420"/>
      </w:pPr>
    </w:lvl>
  </w:abstractNum>
  <w:abstractNum w:abstractNumId="3" w15:restartNumberingAfterBreak="0">
    <w:nsid w:val="10634E29"/>
    <w:multiLevelType w:val="hybridMultilevel"/>
    <w:tmpl w:val="7BB8B838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BE6CC2CE">
      <w:start w:val="1"/>
      <w:numFmt w:val="decimal"/>
      <w:lvlText w:val="%2．"/>
      <w:lvlJc w:val="left"/>
      <w:pPr>
        <w:tabs>
          <w:tab w:val="num" w:pos="1205"/>
        </w:tabs>
        <w:ind w:left="1205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4" w15:restartNumberingAfterBreak="0">
    <w:nsid w:val="16626935"/>
    <w:multiLevelType w:val="hybridMultilevel"/>
    <w:tmpl w:val="CED42FBC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6707E21"/>
    <w:multiLevelType w:val="hybridMultilevel"/>
    <w:tmpl w:val="628639BA"/>
    <w:lvl w:ilvl="0" w:tplc="0FA4598A">
      <w:start w:val="1"/>
      <w:numFmt w:val="decimal"/>
      <w:lvlText w:val="%1．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6" w15:restartNumberingAfterBreak="0">
    <w:nsid w:val="1E6841A3"/>
    <w:multiLevelType w:val="hybridMultilevel"/>
    <w:tmpl w:val="A010339E"/>
    <w:lvl w:ilvl="0" w:tplc="82EE551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20FD3F3A"/>
    <w:multiLevelType w:val="hybridMultilevel"/>
    <w:tmpl w:val="18886A6A"/>
    <w:lvl w:ilvl="0" w:tplc="CC66083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23DA1A06"/>
    <w:multiLevelType w:val="multilevel"/>
    <w:tmpl w:val="18886A6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26467832"/>
    <w:multiLevelType w:val="hybridMultilevel"/>
    <w:tmpl w:val="155A730E"/>
    <w:lvl w:ilvl="0" w:tplc="23E44AB2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2D2515EE"/>
    <w:multiLevelType w:val="hybridMultilevel"/>
    <w:tmpl w:val="211A5A1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AB903B7"/>
    <w:multiLevelType w:val="hybridMultilevel"/>
    <w:tmpl w:val="86D64074"/>
    <w:lvl w:ilvl="0" w:tplc="04090001">
      <w:start w:val="1"/>
      <w:numFmt w:val="bullet"/>
      <w:lvlText w:val=""/>
      <w:lvlJc w:val="left"/>
      <w:pPr>
        <w:tabs>
          <w:tab w:val="num" w:pos="1205"/>
        </w:tabs>
        <w:ind w:left="120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25"/>
        </w:tabs>
        <w:ind w:left="162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45"/>
        </w:tabs>
        <w:ind w:left="204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65"/>
        </w:tabs>
        <w:ind w:left="246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5"/>
        </w:tabs>
        <w:ind w:left="288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05"/>
        </w:tabs>
        <w:ind w:left="330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5"/>
        </w:tabs>
        <w:ind w:left="372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145"/>
        </w:tabs>
        <w:ind w:left="414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65"/>
        </w:tabs>
        <w:ind w:left="4565" w:hanging="420"/>
      </w:pPr>
      <w:rPr>
        <w:rFonts w:ascii="Wingdings" w:hAnsi="Wingdings" w:hint="default"/>
      </w:rPr>
    </w:lvl>
  </w:abstractNum>
  <w:abstractNum w:abstractNumId="12" w15:restartNumberingAfterBreak="0">
    <w:nsid w:val="3E947402"/>
    <w:multiLevelType w:val="multilevel"/>
    <w:tmpl w:val="18886A6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55417028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6C820A01"/>
    <w:multiLevelType w:val="hybridMultilevel"/>
    <w:tmpl w:val="F45273B6"/>
    <w:lvl w:ilvl="0" w:tplc="5B5AF2D4">
      <w:start w:val="1"/>
      <w:numFmt w:val="decimal"/>
      <w:lvlText w:val="%1）"/>
      <w:lvlJc w:val="left"/>
      <w:pPr>
        <w:tabs>
          <w:tab w:val="num" w:pos="785"/>
        </w:tabs>
        <w:ind w:left="78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73794A8A"/>
    <w:multiLevelType w:val="hybridMultilevel"/>
    <w:tmpl w:val="A6FA4348"/>
    <w:lvl w:ilvl="0" w:tplc="77206AE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192AC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72E16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A94664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718DF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4184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76863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17C0A4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A1833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295427"/>
    <w:multiLevelType w:val="hybridMultilevel"/>
    <w:tmpl w:val="50AC50F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7A904A38"/>
    <w:multiLevelType w:val="hybridMultilevel"/>
    <w:tmpl w:val="28D25EFE"/>
    <w:lvl w:ilvl="0" w:tplc="8EF246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C1ACD4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8D68A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05AE2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41253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BC0A4F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FEEDC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88855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58604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4"/>
  </w:num>
  <w:num w:numId="3">
    <w:abstractNumId w:val="6"/>
  </w:num>
  <w:num w:numId="4">
    <w:abstractNumId w:val="7"/>
  </w:num>
  <w:num w:numId="5">
    <w:abstractNumId w:val="12"/>
  </w:num>
  <w:num w:numId="6">
    <w:abstractNumId w:val="8"/>
  </w:num>
  <w:num w:numId="7">
    <w:abstractNumId w:val="5"/>
  </w:num>
  <w:num w:numId="8">
    <w:abstractNumId w:val="2"/>
  </w:num>
  <w:num w:numId="9">
    <w:abstractNumId w:val="3"/>
  </w:num>
  <w:num w:numId="10">
    <w:abstractNumId w:val="14"/>
  </w:num>
  <w:num w:numId="11">
    <w:abstractNumId w:val="13"/>
  </w:num>
  <w:num w:numId="12">
    <w:abstractNumId w:val="17"/>
  </w:num>
  <w:num w:numId="13">
    <w:abstractNumId w:val="15"/>
  </w:num>
  <w:num w:numId="14">
    <w:abstractNumId w:val="10"/>
  </w:num>
  <w:num w:numId="15">
    <w:abstractNumId w:val="11"/>
  </w:num>
  <w:num w:numId="16">
    <w:abstractNumId w:val="1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black" stroke="f" strokecolor="white">
      <v:fill color="black" on="f"/>
      <v:stroke color="white" weight="3e-5mm"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53"/>
    <w:rsid w:val="00001635"/>
    <w:rsid w:val="00010109"/>
    <w:rsid w:val="00016247"/>
    <w:rsid w:val="00036B5C"/>
    <w:rsid w:val="00037229"/>
    <w:rsid w:val="00040949"/>
    <w:rsid w:val="00050279"/>
    <w:rsid w:val="00060B6C"/>
    <w:rsid w:val="00070EB5"/>
    <w:rsid w:val="00076C89"/>
    <w:rsid w:val="00083E82"/>
    <w:rsid w:val="0009673C"/>
    <w:rsid w:val="000A702F"/>
    <w:rsid w:val="000C1972"/>
    <w:rsid w:val="000E10C6"/>
    <w:rsid w:val="000E5731"/>
    <w:rsid w:val="000E7A8A"/>
    <w:rsid w:val="000F689B"/>
    <w:rsid w:val="00114AC9"/>
    <w:rsid w:val="00116A09"/>
    <w:rsid w:val="00132A9D"/>
    <w:rsid w:val="00133687"/>
    <w:rsid w:val="001346C2"/>
    <w:rsid w:val="00146786"/>
    <w:rsid w:val="00157D1C"/>
    <w:rsid w:val="00166C5B"/>
    <w:rsid w:val="001743B2"/>
    <w:rsid w:val="00182AAB"/>
    <w:rsid w:val="001846C9"/>
    <w:rsid w:val="001854D8"/>
    <w:rsid w:val="001A04A3"/>
    <w:rsid w:val="001B008E"/>
    <w:rsid w:val="001C7AF4"/>
    <w:rsid w:val="001D01E9"/>
    <w:rsid w:val="001D4BAC"/>
    <w:rsid w:val="001E1106"/>
    <w:rsid w:val="002253C8"/>
    <w:rsid w:val="00247B16"/>
    <w:rsid w:val="002533D9"/>
    <w:rsid w:val="00260073"/>
    <w:rsid w:val="002949C1"/>
    <w:rsid w:val="0029712C"/>
    <w:rsid w:val="002C1D05"/>
    <w:rsid w:val="002C2081"/>
    <w:rsid w:val="002C6416"/>
    <w:rsid w:val="002C79F8"/>
    <w:rsid w:val="002E4121"/>
    <w:rsid w:val="002F78D8"/>
    <w:rsid w:val="00300FD4"/>
    <w:rsid w:val="00304CBA"/>
    <w:rsid w:val="003220D7"/>
    <w:rsid w:val="00331ED4"/>
    <w:rsid w:val="00335681"/>
    <w:rsid w:val="00342E7A"/>
    <w:rsid w:val="0034647E"/>
    <w:rsid w:val="00357A73"/>
    <w:rsid w:val="003743E3"/>
    <w:rsid w:val="00391BC3"/>
    <w:rsid w:val="0039263F"/>
    <w:rsid w:val="003C2149"/>
    <w:rsid w:val="003C5D19"/>
    <w:rsid w:val="003D71CD"/>
    <w:rsid w:val="003E6DC4"/>
    <w:rsid w:val="00404A29"/>
    <w:rsid w:val="0040635E"/>
    <w:rsid w:val="00412FA7"/>
    <w:rsid w:val="0041489B"/>
    <w:rsid w:val="0042547F"/>
    <w:rsid w:val="00432A99"/>
    <w:rsid w:val="004375EB"/>
    <w:rsid w:val="00443C2A"/>
    <w:rsid w:val="00444FC7"/>
    <w:rsid w:val="00446641"/>
    <w:rsid w:val="004608F2"/>
    <w:rsid w:val="004641BF"/>
    <w:rsid w:val="00464D88"/>
    <w:rsid w:val="00474EE0"/>
    <w:rsid w:val="004771B9"/>
    <w:rsid w:val="00480F7F"/>
    <w:rsid w:val="00481957"/>
    <w:rsid w:val="00486187"/>
    <w:rsid w:val="004952D0"/>
    <w:rsid w:val="004A199D"/>
    <w:rsid w:val="004A619E"/>
    <w:rsid w:val="004C1275"/>
    <w:rsid w:val="004C656B"/>
    <w:rsid w:val="004C6C76"/>
    <w:rsid w:val="004D6258"/>
    <w:rsid w:val="004E272C"/>
    <w:rsid w:val="004E3D6F"/>
    <w:rsid w:val="004E5924"/>
    <w:rsid w:val="00534D27"/>
    <w:rsid w:val="00551BAA"/>
    <w:rsid w:val="00551E3F"/>
    <w:rsid w:val="00590414"/>
    <w:rsid w:val="0059106C"/>
    <w:rsid w:val="00592BE4"/>
    <w:rsid w:val="005A4CDC"/>
    <w:rsid w:val="005A5610"/>
    <w:rsid w:val="005D276F"/>
    <w:rsid w:val="005D396D"/>
    <w:rsid w:val="005E6199"/>
    <w:rsid w:val="005F3250"/>
    <w:rsid w:val="0061077E"/>
    <w:rsid w:val="0061233B"/>
    <w:rsid w:val="00647C9C"/>
    <w:rsid w:val="00677B6A"/>
    <w:rsid w:val="00681AF8"/>
    <w:rsid w:val="0068448A"/>
    <w:rsid w:val="00690440"/>
    <w:rsid w:val="00695B1F"/>
    <w:rsid w:val="006A3443"/>
    <w:rsid w:val="006A4B6E"/>
    <w:rsid w:val="006A7CA0"/>
    <w:rsid w:val="006D1BD5"/>
    <w:rsid w:val="006D4E69"/>
    <w:rsid w:val="006E1F94"/>
    <w:rsid w:val="006E5546"/>
    <w:rsid w:val="00710B2B"/>
    <w:rsid w:val="00720E85"/>
    <w:rsid w:val="0072474A"/>
    <w:rsid w:val="00725717"/>
    <w:rsid w:val="007504DA"/>
    <w:rsid w:val="007516F2"/>
    <w:rsid w:val="00773023"/>
    <w:rsid w:val="00777BEF"/>
    <w:rsid w:val="00781229"/>
    <w:rsid w:val="007B3CAE"/>
    <w:rsid w:val="007B5B83"/>
    <w:rsid w:val="007C4108"/>
    <w:rsid w:val="007D3454"/>
    <w:rsid w:val="007E66AA"/>
    <w:rsid w:val="008309A6"/>
    <w:rsid w:val="008342D9"/>
    <w:rsid w:val="008406D5"/>
    <w:rsid w:val="00844200"/>
    <w:rsid w:val="00851424"/>
    <w:rsid w:val="00851DD2"/>
    <w:rsid w:val="00852E6F"/>
    <w:rsid w:val="00852FF9"/>
    <w:rsid w:val="008800B0"/>
    <w:rsid w:val="00886178"/>
    <w:rsid w:val="008A3DD0"/>
    <w:rsid w:val="008A5C32"/>
    <w:rsid w:val="008A63A0"/>
    <w:rsid w:val="008B59C3"/>
    <w:rsid w:val="008C248B"/>
    <w:rsid w:val="008C5A05"/>
    <w:rsid w:val="008C5ADD"/>
    <w:rsid w:val="008D2362"/>
    <w:rsid w:val="008D4194"/>
    <w:rsid w:val="008E4665"/>
    <w:rsid w:val="008F59E8"/>
    <w:rsid w:val="008F6D98"/>
    <w:rsid w:val="009022F6"/>
    <w:rsid w:val="00921EDF"/>
    <w:rsid w:val="00931C59"/>
    <w:rsid w:val="00937B01"/>
    <w:rsid w:val="009426B7"/>
    <w:rsid w:val="00954E90"/>
    <w:rsid w:val="00955DD1"/>
    <w:rsid w:val="00974048"/>
    <w:rsid w:val="009749F5"/>
    <w:rsid w:val="0098558A"/>
    <w:rsid w:val="009863DA"/>
    <w:rsid w:val="0098649F"/>
    <w:rsid w:val="009B0E29"/>
    <w:rsid w:val="009D0E76"/>
    <w:rsid w:val="009D6E97"/>
    <w:rsid w:val="009E1013"/>
    <w:rsid w:val="009E3AE0"/>
    <w:rsid w:val="009E428A"/>
    <w:rsid w:val="009F10BC"/>
    <w:rsid w:val="009F23E6"/>
    <w:rsid w:val="009F7871"/>
    <w:rsid w:val="00A07527"/>
    <w:rsid w:val="00A161DF"/>
    <w:rsid w:val="00A31049"/>
    <w:rsid w:val="00A4064E"/>
    <w:rsid w:val="00A42029"/>
    <w:rsid w:val="00A4209C"/>
    <w:rsid w:val="00A44DDD"/>
    <w:rsid w:val="00A45F16"/>
    <w:rsid w:val="00A60691"/>
    <w:rsid w:val="00A70C5F"/>
    <w:rsid w:val="00A71DD0"/>
    <w:rsid w:val="00A9446B"/>
    <w:rsid w:val="00A94EE0"/>
    <w:rsid w:val="00A97C00"/>
    <w:rsid w:val="00AA1DB9"/>
    <w:rsid w:val="00AD4B85"/>
    <w:rsid w:val="00AD75C5"/>
    <w:rsid w:val="00AF72F3"/>
    <w:rsid w:val="00B3009C"/>
    <w:rsid w:val="00B3375D"/>
    <w:rsid w:val="00B37FD5"/>
    <w:rsid w:val="00B609DB"/>
    <w:rsid w:val="00B714DE"/>
    <w:rsid w:val="00BB0226"/>
    <w:rsid w:val="00BC3B34"/>
    <w:rsid w:val="00BC7CDB"/>
    <w:rsid w:val="00BD5088"/>
    <w:rsid w:val="00BF0F91"/>
    <w:rsid w:val="00BF2111"/>
    <w:rsid w:val="00BF2FB8"/>
    <w:rsid w:val="00BF5E85"/>
    <w:rsid w:val="00C02C1B"/>
    <w:rsid w:val="00C06BF7"/>
    <w:rsid w:val="00C177A7"/>
    <w:rsid w:val="00C54A99"/>
    <w:rsid w:val="00C607A6"/>
    <w:rsid w:val="00C72088"/>
    <w:rsid w:val="00C9345A"/>
    <w:rsid w:val="00CF07BE"/>
    <w:rsid w:val="00CF0CA9"/>
    <w:rsid w:val="00CF6CCB"/>
    <w:rsid w:val="00D06962"/>
    <w:rsid w:val="00D15ACB"/>
    <w:rsid w:val="00D16C48"/>
    <w:rsid w:val="00D26902"/>
    <w:rsid w:val="00D32453"/>
    <w:rsid w:val="00D40EC0"/>
    <w:rsid w:val="00D44873"/>
    <w:rsid w:val="00D459B9"/>
    <w:rsid w:val="00D472F6"/>
    <w:rsid w:val="00D50774"/>
    <w:rsid w:val="00D55EF0"/>
    <w:rsid w:val="00D70809"/>
    <w:rsid w:val="00D72C3F"/>
    <w:rsid w:val="00D7643E"/>
    <w:rsid w:val="00DC2F08"/>
    <w:rsid w:val="00DD0BB9"/>
    <w:rsid w:val="00DD69DA"/>
    <w:rsid w:val="00DD73A6"/>
    <w:rsid w:val="00DE4C89"/>
    <w:rsid w:val="00DF4515"/>
    <w:rsid w:val="00E02215"/>
    <w:rsid w:val="00E02506"/>
    <w:rsid w:val="00E26FCD"/>
    <w:rsid w:val="00E30114"/>
    <w:rsid w:val="00E42CA0"/>
    <w:rsid w:val="00E51354"/>
    <w:rsid w:val="00E51895"/>
    <w:rsid w:val="00E54F85"/>
    <w:rsid w:val="00E702DE"/>
    <w:rsid w:val="00E70C25"/>
    <w:rsid w:val="00E85F19"/>
    <w:rsid w:val="00EA2697"/>
    <w:rsid w:val="00EB647E"/>
    <w:rsid w:val="00EC1692"/>
    <w:rsid w:val="00EC290E"/>
    <w:rsid w:val="00EC3581"/>
    <w:rsid w:val="00EC514A"/>
    <w:rsid w:val="00ED0923"/>
    <w:rsid w:val="00ED5303"/>
    <w:rsid w:val="00EE5756"/>
    <w:rsid w:val="00F13BF9"/>
    <w:rsid w:val="00F51009"/>
    <w:rsid w:val="00F511CC"/>
    <w:rsid w:val="00F76004"/>
    <w:rsid w:val="00F81DC3"/>
    <w:rsid w:val="00F8425B"/>
    <w:rsid w:val="00F900EC"/>
    <w:rsid w:val="00F92E84"/>
    <w:rsid w:val="00FA6837"/>
    <w:rsid w:val="00FA7901"/>
    <w:rsid w:val="00FC06D6"/>
    <w:rsid w:val="00FC2DAF"/>
    <w:rsid w:val="00FD3BD7"/>
    <w:rsid w:val="00FD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 fill="f" fillcolor="black" stroke="f" strokecolor="white">
      <v:fill color="black" on="f"/>
      <v:stroke color="white" weight="3e-5mm" on="f"/>
    </o:shapedefaults>
    <o:shapelayout v:ext="edit">
      <o:idmap v:ext="edit" data="1"/>
    </o:shapelayout>
  </w:shapeDefaults>
  <w:decimalSymbol w:val="."/>
  <w:listSeparator w:val=","/>
  <w14:docId w14:val="71944EA1"/>
  <w15:chartTrackingRefBased/>
  <w15:docId w15:val="{3E7B308F-8877-44B8-92FE-028076A4F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Normal Indent" w:qFormat="1"/>
    <w:lsdException w:name="annotation text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</w:style>
  <w:style w:type="paragraph" w:styleId="20">
    <w:name w:val="toc 2"/>
    <w:basedOn w:val="a"/>
    <w:next w:val="a"/>
    <w:autoRedefine/>
    <w:uiPriority w:val="39"/>
    <w:pPr>
      <w:ind w:leftChars="200" w:left="420"/>
    </w:pPr>
  </w:style>
  <w:style w:type="paragraph" w:styleId="a5">
    <w:name w:val="Normal Indent"/>
    <w:basedOn w:val="a"/>
    <w:qFormat/>
    <w:pPr>
      <w:ind w:firstLine="425"/>
    </w:pPr>
  </w:style>
  <w:style w:type="paragraph" w:styleId="30">
    <w:name w:val="toc 3"/>
    <w:basedOn w:val="a"/>
    <w:next w:val="a"/>
    <w:autoRedefine/>
    <w:uiPriority w:val="39"/>
    <w:pPr>
      <w:ind w:leftChars="400" w:left="840"/>
    </w:pPr>
  </w:style>
  <w:style w:type="character" w:styleId="a6">
    <w:name w:val="annotation reference"/>
    <w:semiHidden/>
    <w:rPr>
      <w:i/>
      <w:iCs/>
      <w:color w:val="993366"/>
      <w:szCs w:val="21"/>
    </w:rPr>
  </w:style>
  <w:style w:type="paragraph" w:styleId="a7">
    <w:name w:val="annotation text"/>
    <w:basedOn w:val="a"/>
    <w:link w:val="a8"/>
    <w:semiHidden/>
    <w:qFormat/>
    <w:pPr>
      <w:ind w:firstLine="420"/>
      <w:jc w:val="left"/>
    </w:pPr>
    <w:rPr>
      <w:i/>
      <w:iCs/>
      <w:color w:val="0000FF"/>
    </w:rPr>
  </w:style>
  <w:style w:type="paragraph" w:styleId="a9">
    <w:name w:val="annotation subject"/>
    <w:basedOn w:val="a7"/>
    <w:next w:val="a7"/>
    <w:semiHidden/>
    <w:rPr>
      <w:b/>
      <w:bCs/>
    </w:rPr>
  </w:style>
  <w:style w:type="paragraph" w:styleId="aa">
    <w:name w:val="Body Text Indent"/>
    <w:basedOn w:val="a"/>
    <w:pPr>
      <w:ind w:firstLineChars="200" w:firstLine="480"/>
    </w:pPr>
    <w:rPr>
      <w:szCs w:val="24"/>
    </w:rPr>
  </w:style>
  <w:style w:type="paragraph" w:styleId="21">
    <w:name w:val="Body Text 2"/>
    <w:basedOn w:val="a"/>
    <w:pPr>
      <w:widowControl/>
      <w:autoSpaceDE w:val="0"/>
      <w:autoSpaceDN w:val="0"/>
      <w:spacing w:after="120" w:line="240" w:lineRule="auto"/>
      <w:jc w:val="left"/>
    </w:pPr>
    <w:rPr>
      <w:kern w:val="0"/>
      <w:sz w:val="20"/>
    </w:rPr>
  </w:style>
  <w:style w:type="paragraph" w:styleId="ab">
    <w:name w:val="Title"/>
    <w:basedOn w:val="a"/>
    <w:qFormat/>
    <w:pPr>
      <w:widowControl/>
      <w:shd w:val="pct30" w:color="auto" w:fill="auto"/>
      <w:autoSpaceDE w:val="0"/>
      <w:autoSpaceDN w:val="0"/>
      <w:spacing w:line="240" w:lineRule="auto"/>
      <w:jc w:val="center"/>
    </w:pPr>
    <w:rPr>
      <w:b/>
      <w:bCs/>
      <w:kern w:val="0"/>
      <w:sz w:val="28"/>
      <w:szCs w:val="28"/>
    </w:rPr>
  </w:style>
  <w:style w:type="character" w:styleId="ac">
    <w:name w:val="page number"/>
    <w:basedOn w:val="a0"/>
  </w:style>
  <w:style w:type="character" w:styleId="ad">
    <w:name w:val="Hyperlink"/>
    <w:uiPriority w:val="99"/>
    <w:rPr>
      <w:color w:val="0000FF"/>
      <w:u w:val="single"/>
    </w:rPr>
  </w:style>
  <w:style w:type="paragraph" w:customStyle="1" w:styleId="xl45">
    <w:name w:val="xl45"/>
    <w:basedOn w:val="a"/>
    <w:pPr>
      <w:widowControl/>
      <w:spacing w:before="100" w:beforeAutospacing="1" w:after="100" w:afterAutospacing="1" w:line="240" w:lineRule="auto"/>
      <w:jc w:val="center"/>
      <w:textAlignment w:val="center"/>
    </w:pPr>
    <w:rPr>
      <w:rFonts w:ascii="幼圆" w:eastAsia="幼圆" w:hAnsi="宋体" w:hint="eastAsia"/>
      <w:kern w:val="0"/>
      <w:sz w:val="24"/>
      <w:szCs w:val="24"/>
      <w:lang w:eastAsia="en-US"/>
    </w:rPr>
  </w:style>
  <w:style w:type="paragraph" w:customStyle="1" w:styleId="xl40">
    <w:name w:val="xl40"/>
    <w:basedOn w:val="a"/>
    <w:pPr>
      <w:widowControl/>
      <w:spacing w:before="100" w:beforeAutospacing="1" w:after="100" w:afterAutospacing="1" w:line="240" w:lineRule="auto"/>
      <w:jc w:val="center"/>
      <w:textAlignment w:val="top"/>
    </w:pPr>
    <w:rPr>
      <w:rFonts w:ascii="黑体" w:eastAsia="黑体" w:hAnsi="宋体" w:hint="eastAsia"/>
      <w:kern w:val="0"/>
      <w:sz w:val="36"/>
      <w:szCs w:val="36"/>
      <w:lang w:eastAsia="en-US"/>
    </w:rPr>
  </w:style>
  <w:style w:type="paragraph" w:customStyle="1" w:styleId="xl26">
    <w:name w:val="xl26"/>
    <w:basedOn w:val="a"/>
    <w:pPr>
      <w:widowControl/>
      <w:spacing w:before="100" w:beforeAutospacing="1" w:after="100" w:afterAutospacing="1" w:line="240" w:lineRule="auto"/>
      <w:jc w:val="left"/>
      <w:textAlignment w:val="center"/>
    </w:pPr>
    <w:rPr>
      <w:rFonts w:ascii="Courier New" w:hAnsi="Courier New" w:cs="Courier New"/>
      <w:kern w:val="0"/>
      <w:sz w:val="24"/>
      <w:szCs w:val="24"/>
      <w:lang w:eastAsia="en-US"/>
    </w:rPr>
  </w:style>
  <w:style w:type="table" w:styleId="ae">
    <w:name w:val="Table Grid"/>
    <w:basedOn w:val="a1"/>
    <w:rsid w:val="00CF07BE"/>
    <w:pPr>
      <w:widowControl w:val="0"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Document Map"/>
    <w:basedOn w:val="a"/>
    <w:semiHidden/>
    <w:rsid w:val="009749F5"/>
    <w:pPr>
      <w:shd w:val="clear" w:color="auto" w:fill="000080"/>
    </w:pPr>
  </w:style>
  <w:style w:type="character" w:customStyle="1" w:styleId="a8">
    <w:name w:val="批注文字 字符"/>
    <w:link w:val="a7"/>
    <w:semiHidden/>
    <w:qFormat/>
    <w:rsid w:val="00844200"/>
    <w:rPr>
      <w:i/>
      <w:iCs/>
      <w:color w:val="0000FF"/>
      <w:kern w:val="2"/>
      <w:sz w:val="21"/>
    </w:rPr>
  </w:style>
  <w:style w:type="paragraph" w:styleId="TOC">
    <w:name w:val="TOC Heading"/>
    <w:basedOn w:val="1"/>
    <w:next w:val="a"/>
    <w:uiPriority w:val="39"/>
    <w:unhideWhenUsed/>
    <w:qFormat/>
    <w:rsid w:val="00D459B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eastAsia="等线 Light" w:hAnsi="Calibri Light"/>
      <w:b w:val="0"/>
      <w:bCs w:val="0"/>
      <w:color w:val="2E74B5"/>
      <w:kern w:val="0"/>
      <w:sz w:val="32"/>
      <w:szCs w:val="32"/>
    </w:rPr>
  </w:style>
  <w:style w:type="paragraph" w:styleId="af0">
    <w:name w:val="Date"/>
    <w:basedOn w:val="a"/>
    <w:next w:val="a"/>
    <w:link w:val="af1"/>
    <w:rsid w:val="00F511CC"/>
  </w:style>
  <w:style w:type="character" w:customStyle="1" w:styleId="af1">
    <w:name w:val="日期 字符"/>
    <w:basedOn w:val="a0"/>
    <w:link w:val="af0"/>
    <w:rsid w:val="00F511CC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2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35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8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5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9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MyWorkSpace\&#23454;&#35757;&#39033;&#30446;\Template\&#35814;&#32454;&#35774;&#35745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B45C3-011E-4EC5-AC17-1A829D0AEA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详细设计模板.dot</Template>
  <TotalTime>250</TotalTime>
  <Pages>11</Pages>
  <Words>442</Words>
  <Characters>2522</Characters>
  <Application>Microsoft Office Word</Application>
  <DocSecurity>0</DocSecurity>
  <Lines>21</Lines>
  <Paragraphs>5</Paragraphs>
  <ScaleCrop>false</ScaleCrop>
  <Company>Neusoft</Company>
  <LinksUpToDate>false</LinksUpToDate>
  <CharactersWithSpaces>2959</CharactersWithSpaces>
  <SharedDoc>false</SharedDoc>
  <HLinks>
    <vt:vector size="156" baseType="variant">
      <vt:variant>
        <vt:i4>1441844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_Toc492038102</vt:lpwstr>
      </vt:variant>
      <vt:variant>
        <vt:i4>1441844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_Toc492038101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_Toc492038100</vt:lpwstr>
      </vt:variant>
      <vt:variant>
        <vt:i4>2031669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_Toc492038099</vt:lpwstr>
      </vt:variant>
      <vt:variant>
        <vt:i4>2031669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_Toc492038098</vt:lpwstr>
      </vt:variant>
      <vt:variant>
        <vt:i4>2031669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_Toc492038097</vt:lpwstr>
      </vt:variant>
      <vt:variant>
        <vt:i4>2031669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_Toc492038096</vt:lpwstr>
      </vt:variant>
      <vt:variant>
        <vt:i4>2031669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_Toc492038095</vt:lpwstr>
      </vt:variant>
      <vt:variant>
        <vt:i4>2031669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_Toc492038094</vt:lpwstr>
      </vt:variant>
      <vt:variant>
        <vt:i4>2031669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_Toc492038093</vt:lpwstr>
      </vt:variant>
      <vt:variant>
        <vt:i4>2031669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_Toc492038092</vt:lpwstr>
      </vt:variant>
      <vt:variant>
        <vt:i4>2031669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_Toc492038091</vt:lpwstr>
      </vt:variant>
      <vt:variant>
        <vt:i4>2031669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_Toc492038090</vt:lpwstr>
      </vt:variant>
      <vt:variant>
        <vt:i4>1966133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_Toc492038089</vt:lpwstr>
      </vt:variant>
      <vt:variant>
        <vt:i4>1966133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_Toc492038088</vt:lpwstr>
      </vt:variant>
      <vt:variant>
        <vt:i4>1966133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_Toc492038087</vt:lpwstr>
      </vt:variant>
      <vt:variant>
        <vt:i4>1966133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_Toc492038086</vt:lpwstr>
      </vt:variant>
      <vt:variant>
        <vt:i4>1966133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_Toc492038085</vt:lpwstr>
      </vt:variant>
      <vt:variant>
        <vt:i4>1966133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_Toc492038084</vt:lpwstr>
      </vt:variant>
      <vt:variant>
        <vt:i4>1966133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_Toc492038083</vt:lpwstr>
      </vt:variant>
      <vt:variant>
        <vt:i4>1966133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_Toc492038082</vt:lpwstr>
      </vt:variant>
      <vt:variant>
        <vt:i4>1966133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_Toc492038081</vt:lpwstr>
      </vt:variant>
      <vt:variant>
        <vt:i4>1966133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_Toc492038080</vt:lpwstr>
      </vt:variant>
      <vt:variant>
        <vt:i4>1114165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_Toc492038079</vt:lpwstr>
      </vt:variant>
      <vt:variant>
        <vt:i4>1114165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_Toc492038078</vt:lpwstr>
      </vt:variant>
      <vt:variant>
        <vt:i4>1114165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_Toc492038077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项目名称：NeusoftMediaPlayer</dc:title>
  <dc:subject/>
  <dc:creator>Hubr</dc:creator>
  <cp:keywords/>
  <dc:description/>
  <cp:lastModifiedBy>Windows User</cp:lastModifiedBy>
  <cp:revision>31</cp:revision>
  <cp:lastPrinted>1899-12-31T16:00:00Z</cp:lastPrinted>
  <dcterms:created xsi:type="dcterms:W3CDTF">2017-09-05T01:31:00Z</dcterms:created>
  <dcterms:modified xsi:type="dcterms:W3CDTF">2017-09-06T13:27:00Z</dcterms:modified>
</cp:coreProperties>
</file>